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A5B53" w14:textId="2D7783E9" w:rsidR="006D19D3" w:rsidRPr="0004009B" w:rsidRDefault="0004009B" w:rsidP="0004009B">
      <w:pPr>
        <w:jc w:val="center"/>
        <w:rPr>
          <w:rFonts w:hint="eastAsia"/>
          <w:b/>
          <w:sz w:val="40"/>
        </w:rPr>
      </w:pPr>
      <w:r w:rsidRPr="0004009B">
        <w:rPr>
          <w:rFonts w:hint="eastAsia"/>
          <w:b/>
          <w:sz w:val="40"/>
        </w:rPr>
        <w:t>高校</w:t>
      </w:r>
      <w:r w:rsidRPr="0004009B">
        <w:rPr>
          <w:rFonts w:hint="eastAsia"/>
          <w:b/>
          <w:sz w:val="40"/>
        </w:rPr>
        <w:t>OA</w:t>
      </w:r>
      <w:r w:rsidRPr="0004009B">
        <w:rPr>
          <w:rFonts w:hint="eastAsia"/>
          <w:b/>
          <w:sz w:val="40"/>
        </w:rPr>
        <w:t>系统需求分析</w:t>
      </w:r>
      <w:bookmarkStart w:id="0" w:name="_GoBack"/>
      <w:bookmarkEnd w:id="0"/>
    </w:p>
    <w:p w14:paraId="618E5398" w14:textId="77777777" w:rsidR="006D19D3" w:rsidRPr="00C71023" w:rsidRDefault="00DE344F" w:rsidP="00D45AAE">
      <w:pPr>
        <w:spacing w:beforeLines="50" w:before="156" w:afterLines="50" w:after="156"/>
        <w:jc w:val="center"/>
        <w:rPr>
          <w:sz w:val="40"/>
          <w:szCs w:val="21"/>
        </w:rPr>
      </w:pPr>
      <w:r w:rsidRPr="00C71023">
        <w:rPr>
          <w:sz w:val="40"/>
          <w:szCs w:val="21"/>
        </w:rPr>
        <w:br w:type="page"/>
      </w:r>
      <w:r w:rsidRPr="00C71023">
        <w:rPr>
          <w:sz w:val="40"/>
          <w:szCs w:val="21"/>
        </w:rPr>
        <w:lastRenderedPageBreak/>
        <w:br w:type="page"/>
      </w:r>
      <w:r w:rsidR="00D45AAE" w:rsidRPr="00C71023">
        <w:rPr>
          <w:sz w:val="40"/>
          <w:szCs w:val="21"/>
        </w:rPr>
        <w:lastRenderedPageBreak/>
        <w:t xml:space="preserve"> </w:t>
      </w:r>
    </w:p>
    <w:p w14:paraId="26174088" w14:textId="77777777" w:rsidR="0004009B" w:rsidRDefault="004F0ABF">
      <w:pPr>
        <w:pStyle w:val="11"/>
        <w:tabs>
          <w:tab w:val="left" w:pos="480"/>
          <w:tab w:val="right" w:leader="dot" w:pos="8296"/>
        </w:tabs>
        <w:rPr>
          <w:rFonts w:asciiTheme="minorHAnsi" w:eastAsiaTheme="minorEastAsia" w:hAnsiTheme="minorHAnsi" w:cstheme="minorBidi"/>
          <w:b w:val="0"/>
          <w:bCs w:val="0"/>
          <w:caps w:val="0"/>
          <w:noProof/>
          <w:sz w:val="24"/>
          <w:szCs w:val="24"/>
        </w:rPr>
      </w:pPr>
      <w:r w:rsidRPr="006A5933">
        <w:rPr>
          <w:rFonts w:ascii="Times New Roman"/>
          <w:b w:val="0"/>
          <w:sz w:val="28"/>
          <w:szCs w:val="21"/>
        </w:rPr>
        <w:fldChar w:fldCharType="begin"/>
      </w:r>
      <w:r w:rsidRPr="006A5933">
        <w:rPr>
          <w:rFonts w:ascii="Times New Roman"/>
          <w:b w:val="0"/>
          <w:sz w:val="28"/>
          <w:szCs w:val="21"/>
        </w:rPr>
        <w:instrText xml:space="preserve"> TOC \o "1-2" </w:instrText>
      </w:r>
      <w:r w:rsidRPr="006A5933">
        <w:rPr>
          <w:rFonts w:ascii="Times New Roman"/>
          <w:b w:val="0"/>
          <w:sz w:val="28"/>
          <w:szCs w:val="21"/>
        </w:rPr>
        <w:fldChar w:fldCharType="separate"/>
      </w:r>
      <w:r w:rsidR="0004009B" w:rsidRPr="003374A3">
        <w:rPr>
          <w:rFonts w:ascii="Times New Roman"/>
          <w:noProof/>
        </w:rPr>
        <w:t>1</w:t>
      </w:r>
      <w:r w:rsidR="0004009B">
        <w:rPr>
          <w:rFonts w:asciiTheme="minorHAnsi" w:eastAsiaTheme="minorEastAsia" w:hAnsiTheme="minorHAnsi" w:cstheme="minorBidi"/>
          <w:b w:val="0"/>
          <w:bCs w:val="0"/>
          <w:caps w:val="0"/>
          <w:noProof/>
          <w:sz w:val="24"/>
          <w:szCs w:val="24"/>
        </w:rPr>
        <w:tab/>
      </w:r>
      <w:r w:rsidR="0004009B" w:rsidRPr="003374A3">
        <w:rPr>
          <w:rFonts w:ascii="Times New Roman"/>
          <w:noProof/>
        </w:rPr>
        <w:t>引言</w:t>
      </w:r>
      <w:r w:rsidR="0004009B">
        <w:rPr>
          <w:noProof/>
        </w:rPr>
        <w:tab/>
      </w:r>
      <w:r w:rsidR="0004009B">
        <w:rPr>
          <w:noProof/>
        </w:rPr>
        <w:fldChar w:fldCharType="begin"/>
      </w:r>
      <w:r w:rsidR="0004009B">
        <w:rPr>
          <w:noProof/>
        </w:rPr>
        <w:instrText xml:space="preserve"> PAGEREF _Toc484176828 \h </w:instrText>
      </w:r>
      <w:r w:rsidR="0004009B">
        <w:rPr>
          <w:noProof/>
        </w:rPr>
      </w:r>
      <w:r w:rsidR="0004009B">
        <w:rPr>
          <w:noProof/>
        </w:rPr>
        <w:fldChar w:fldCharType="separate"/>
      </w:r>
      <w:r w:rsidR="0004009B">
        <w:rPr>
          <w:noProof/>
        </w:rPr>
        <w:t>2</w:t>
      </w:r>
      <w:r w:rsidR="0004009B">
        <w:rPr>
          <w:noProof/>
        </w:rPr>
        <w:fldChar w:fldCharType="end"/>
      </w:r>
    </w:p>
    <w:p w14:paraId="65136750" w14:textId="77777777" w:rsidR="0004009B" w:rsidRDefault="0004009B">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1.1</w:t>
      </w:r>
      <w:r>
        <w:rPr>
          <w:rFonts w:asciiTheme="minorHAnsi" w:eastAsiaTheme="minorEastAsia" w:hAnsiTheme="minorHAnsi" w:cstheme="minorBidi"/>
          <w:b w:val="0"/>
          <w:bCs w:val="0"/>
          <w:caps w:val="0"/>
          <w:noProof/>
          <w:sz w:val="24"/>
          <w:szCs w:val="24"/>
        </w:rPr>
        <w:tab/>
      </w:r>
      <w:r>
        <w:rPr>
          <w:noProof/>
        </w:rPr>
        <w:t>编写目的</w:t>
      </w:r>
      <w:r>
        <w:rPr>
          <w:noProof/>
        </w:rPr>
        <w:tab/>
      </w:r>
      <w:r>
        <w:rPr>
          <w:noProof/>
        </w:rPr>
        <w:fldChar w:fldCharType="begin"/>
      </w:r>
      <w:r>
        <w:rPr>
          <w:noProof/>
        </w:rPr>
        <w:instrText xml:space="preserve"> PAGEREF _Toc484176829 \h </w:instrText>
      </w:r>
      <w:r>
        <w:rPr>
          <w:noProof/>
        </w:rPr>
      </w:r>
      <w:r>
        <w:rPr>
          <w:noProof/>
        </w:rPr>
        <w:fldChar w:fldCharType="separate"/>
      </w:r>
      <w:r>
        <w:rPr>
          <w:noProof/>
        </w:rPr>
        <w:t>2</w:t>
      </w:r>
      <w:r>
        <w:rPr>
          <w:noProof/>
        </w:rPr>
        <w:fldChar w:fldCharType="end"/>
      </w:r>
    </w:p>
    <w:p w14:paraId="346F53F6" w14:textId="77777777" w:rsidR="0004009B" w:rsidRDefault="0004009B">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1.2</w:t>
      </w:r>
      <w:r>
        <w:rPr>
          <w:rFonts w:asciiTheme="minorHAnsi" w:eastAsiaTheme="minorEastAsia" w:hAnsiTheme="minorHAnsi" w:cstheme="minorBidi"/>
          <w:b w:val="0"/>
          <w:bCs w:val="0"/>
          <w:caps w:val="0"/>
          <w:noProof/>
          <w:sz w:val="24"/>
          <w:szCs w:val="24"/>
        </w:rPr>
        <w:tab/>
      </w:r>
      <w:r>
        <w:rPr>
          <w:noProof/>
        </w:rPr>
        <w:t>项目背景</w:t>
      </w:r>
      <w:r>
        <w:rPr>
          <w:noProof/>
        </w:rPr>
        <w:tab/>
      </w:r>
      <w:r>
        <w:rPr>
          <w:noProof/>
        </w:rPr>
        <w:fldChar w:fldCharType="begin"/>
      </w:r>
      <w:r>
        <w:rPr>
          <w:noProof/>
        </w:rPr>
        <w:instrText xml:space="preserve"> PAGEREF _Toc484176830 \h </w:instrText>
      </w:r>
      <w:r>
        <w:rPr>
          <w:noProof/>
        </w:rPr>
      </w:r>
      <w:r>
        <w:rPr>
          <w:noProof/>
        </w:rPr>
        <w:fldChar w:fldCharType="separate"/>
      </w:r>
      <w:r>
        <w:rPr>
          <w:noProof/>
        </w:rPr>
        <w:t>2</w:t>
      </w:r>
      <w:r>
        <w:rPr>
          <w:noProof/>
        </w:rPr>
        <w:fldChar w:fldCharType="end"/>
      </w:r>
    </w:p>
    <w:p w14:paraId="2DF4CD6C" w14:textId="77777777" w:rsidR="0004009B" w:rsidRDefault="0004009B">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1.3</w:t>
      </w:r>
      <w:r>
        <w:rPr>
          <w:rFonts w:asciiTheme="minorHAnsi" w:eastAsiaTheme="minorEastAsia" w:hAnsiTheme="minorHAnsi" w:cstheme="minorBidi"/>
          <w:b w:val="0"/>
          <w:bCs w:val="0"/>
          <w:caps w:val="0"/>
          <w:noProof/>
          <w:sz w:val="24"/>
          <w:szCs w:val="24"/>
        </w:rPr>
        <w:tab/>
      </w:r>
      <w:r>
        <w:rPr>
          <w:noProof/>
        </w:rPr>
        <w:t>定义</w:t>
      </w:r>
      <w:r>
        <w:rPr>
          <w:noProof/>
        </w:rPr>
        <w:tab/>
      </w:r>
      <w:r>
        <w:rPr>
          <w:noProof/>
        </w:rPr>
        <w:fldChar w:fldCharType="begin"/>
      </w:r>
      <w:r>
        <w:rPr>
          <w:noProof/>
        </w:rPr>
        <w:instrText xml:space="preserve"> PAGEREF _Toc484176831 \h </w:instrText>
      </w:r>
      <w:r>
        <w:rPr>
          <w:noProof/>
        </w:rPr>
      </w:r>
      <w:r>
        <w:rPr>
          <w:noProof/>
        </w:rPr>
        <w:fldChar w:fldCharType="separate"/>
      </w:r>
      <w:r>
        <w:rPr>
          <w:noProof/>
        </w:rPr>
        <w:t>3</w:t>
      </w:r>
      <w:r>
        <w:rPr>
          <w:noProof/>
        </w:rPr>
        <w:fldChar w:fldCharType="end"/>
      </w:r>
    </w:p>
    <w:p w14:paraId="237985E6" w14:textId="77777777" w:rsidR="0004009B" w:rsidRDefault="0004009B">
      <w:pPr>
        <w:pStyle w:val="11"/>
        <w:tabs>
          <w:tab w:val="left" w:pos="480"/>
          <w:tab w:val="right" w:leader="dot" w:pos="8296"/>
        </w:tabs>
        <w:rPr>
          <w:rFonts w:asciiTheme="minorHAnsi" w:eastAsiaTheme="minorEastAsia" w:hAnsiTheme="minorHAnsi" w:cstheme="minorBidi"/>
          <w:b w:val="0"/>
          <w:bCs w:val="0"/>
          <w:caps w:val="0"/>
          <w:noProof/>
          <w:sz w:val="24"/>
          <w:szCs w:val="24"/>
        </w:rPr>
      </w:pPr>
      <w:r>
        <w:rPr>
          <w:noProof/>
        </w:rPr>
        <w:t>2</w:t>
      </w:r>
      <w:r>
        <w:rPr>
          <w:rFonts w:asciiTheme="minorHAnsi" w:eastAsiaTheme="minorEastAsia" w:hAnsiTheme="minorHAnsi" w:cstheme="minorBidi"/>
          <w:b w:val="0"/>
          <w:bCs w:val="0"/>
          <w:caps w:val="0"/>
          <w:noProof/>
          <w:sz w:val="24"/>
          <w:szCs w:val="24"/>
        </w:rPr>
        <w:tab/>
      </w:r>
      <w:r>
        <w:rPr>
          <w:noProof/>
        </w:rPr>
        <w:t>任务概述</w:t>
      </w:r>
      <w:r>
        <w:rPr>
          <w:noProof/>
        </w:rPr>
        <w:tab/>
      </w:r>
      <w:r>
        <w:rPr>
          <w:noProof/>
        </w:rPr>
        <w:fldChar w:fldCharType="begin"/>
      </w:r>
      <w:r>
        <w:rPr>
          <w:noProof/>
        </w:rPr>
        <w:instrText xml:space="preserve"> PAGEREF _Toc484176832 \h </w:instrText>
      </w:r>
      <w:r>
        <w:rPr>
          <w:noProof/>
        </w:rPr>
      </w:r>
      <w:r>
        <w:rPr>
          <w:noProof/>
        </w:rPr>
        <w:fldChar w:fldCharType="separate"/>
      </w:r>
      <w:r>
        <w:rPr>
          <w:noProof/>
        </w:rPr>
        <w:t>3</w:t>
      </w:r>
      <w:r>
        <w:rPr>
          <w:noProof/>
        </w:rPr>
        <w:fldChar w:fldCharType="end"/>
      </w:r>
    </w:p>
    <w:p w14:paraId="08127DFB" w14:textId="77777777" w:rsidR="0004009B" w:rsidRDefault="0004009B">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2.1</w:t>
      </w:r>
      <w:r>
        <w:rPr>
          <w:rFonts w:asciiTheme="minorHAnsi" w:eastAsiaTheme="minorEastAsia" w:hAnsiTheme="minorHAnsi" w:cstheme="minorBidi"/>
          <w:b w:val="0"/>
          <w:bCs w:val="0"/>
          <w:caps w:val="0"/>
          <w:noProof/>
          <w:sz w:val="24"/>
          <w:szCs w:val="24"/>
        </w:rPr>
        <w:tab/>
      </w:r>
      <w:r>
        <w:rPr>
          <w:noProof/>
        </w:rPr>
        <w:t>产品描述</w:t>
      </w:r>
      <w:r>
        <w:rPr>
          <w:noProof/>
        </w:rPr>
        <w:tab/>
      </w:r>
      <w:r>
        <w:rPr>
          <w:noProof/>
        </w:rPr>
        <w:fldChar w:fldCharType="begin"/>
      </w:r>
      <w:r>
        <w:rPr>
          <w:noProof/>
        </w:rPr>
        <w:instrText xml:space="preserve"> PAGEREF _Toc484176833 \h </w:instrText>
      </w:r>
      <w:r>
        <w:rPr>
          <w:noProof/>
        </w:rPr>
      </w:r>
      <w:r>
        <w:rPr>
          <w:noProof/>
        </w:rPr>
        <w:fldChar w:fldCharType="separate"/>
      </w:r>
      <w:r>
        <w:rPr>
          <w:noProof/>
        </w:rPr>
        <w:t>3</w:t>
      </w:r>
      <w:r>
        <w:rPr>
          <w:noProof/>
        </w:rPr>
        <w:fldChar w:fldCharType="end"/>
      </w:r>
    </w:p>
    <w:p w14:paraId="4877CD37" w14:textId="77777777" w:rsidR="0004009B" w:rsidRDefault="0004009B">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2.2</w:t>
      </w:r>
      <w:r>
        <w:rPr>
          <w:rFonts w:asciiTheme="minorHAnsi" w:eastAsiaTheme="minorEastAsia" w:hAnsiTheme="minorHAnsi" w:cstheme="minorBidi"/>
          <w:b w:val="0"/>
          <w:bCs w:val="0"/>
          <w:caps w:val="0"/>
          <w:noProof/>
          <w:sz w:val="24"/>
          <w:szCs w:val="24"/>
        </w:rPr>
        <w:tab/>
      </w:r>
      <w:r>
        <w:rPr>
          <w:noProof/>
        </w:rPr>
        <w:t>系统功能：</w:t>
      </w:r>
      <w:r>
        <w:rPr>
          <w:noProof/>
        </w:rPr>
        <w:tab/>
      </w:r>
      <w:r>
        <w:rPr>
          <w:noProof/>
        </w:rPr>
        <w:fldChar w:fldCharType="begin"/>
      </w:r>
      <w:r>
        <w:rPr>
          <w:noProof/>
        </w:rPr>
        <w:instrText xml:space="preserve"> PAGEREF _Toc484176834 \h </w:instrText>
      </w:r>
      <w:r>
        <w:rPr>
          <w:noProof/>
        </w:rPr>
      </w:r>
      <w:r>
        <w:rPr>
          <w:noProof/>
        </w:rPr>
        <w:fldChar w:fldCharType="separate"/>
      </w:r>
      <w:r>
        <w:rPr>
          <w:noProof/>
        </w:rPr>
        <w:t>3</w:t>
      </w:r>
      <w:r>
        <w:rPr>
          <w:noProof/>
        </w:rPr>
        <w:fldChar w:fldCharType="end"/>
      </w:r>
    </w:p>
    <w:p w14:paraId="37089850" w14:textId="77777777" w:rsidR="0004009B" w:rsidRDefault="0004009B">
      <w:pPr>
        <w:pStyle w:val="2"/>
        <w:tabs>
          <w:tab w:val="left" w:pos="1200"/>
          <w:tab w:val="right" w:leader="dot" w:pos="8296"/>
        </w:tabs>
        <w:rPr>
          <w:rFonts w:asciiTheme="minorHAnsi" w:eastAsiaTheme="minorEastAsia" w:hAnsiTheme="minorHAnsi" w:cstheme="minorBidi"/>
          <w:smallCaps w:val="0"/>
          <w:noProof/>
          <w:sz w:val="24"/>
          <w:szCs w:val="24"/>
        </w:rPr>
      </w:pPr>
      <w:r>
        <w:rPr>
          <w:noProof/>
        </w:rPr>
        <w:t>2.2.1</w:t>
      </w:r>
      <w:r>
        <w:rPr>
          <w:rFonts w:asciiTheme="minorHAnsi" w:eastAsiaTheme="minorEastAsia" w:hAnsiTheme="minorHAnsi" w:cstheme="minorBidi"/>
          <w:smallCaps w:val="0"/>
          <w:noProof/>
          <w:sz w:val="24"/>
          <w:szCs w:val="24"/>
        </w:rPr>
        <w:tab/>
      </w:r>
      <w:r>
        <w:rPr>
          <w:noProof/>
        </w:rPr>
        <w:t>模块划分</w:t>
      </w:r>
      <w:r>
        <w:rPr>
          <w:noProof/>
        </w:rPr>
        <w:tab/>
      </w:r>
      <w:r>
        <w:rPr>
          <w:noProof/>
        </w:rPr>
        <w:fldChar w:fldCharType="begin"/>
      </w:r>
      <w:r>
        <w:rPr>
          <w:noProof/>
        </w:rPr>
        <w:instrText xml:space="preserve"> PAGEREF _Toc484176835 \h </w:instrText>
      </w:r>
      <w:r>
        <w:rPr>
          <w:noProof/>
        </w:rPr>
      </w:r>
      <w:r>
        <w:rPr>
          <w:noProof/>
        </w:rPr>
        <w:fldChar w:fldCharType="separate"/>
      </w:r>
      <w:r>
        <w:rPr>
          <w:noProof/>
        </w:rPr>
        <w:t>3</w:t>
      </w:r>
      <w:r>
        <w:rPr>
          <w:noProof/>
        </w:rPr>
        <w:fldChar w:fldCharType="end"/>
      </w:r>
    </w:p>
    <w:p w14:paraId="5FC80D07" w14:textId="77777777" w:rsidR="0004009B" w:rsidRDefault="0004009B">
      <w:pPr>
        <w:pStyle w:val="2"/>
        <w:tabs>
          <w:tab w:val="left" w:pos="1200"/>
          <w:tab w:val="right" w:leader="dot" w:pos="8296"/>
        </w:tabs>
        <w:rPr>
          <w:rFonts w:asciiTheme="minorHAnsi" w:eastAsiaTheme="minorEastAsia" w:hAnsiTheme="minorHAnsi" w:cstheme="minorBidi"/>
          <w:smallCaps w:val="0"/>
          <w:noProof/>
          <w:sz w:val="24"/>
          <w:szCs w:val="24"/>
        </w:rPr>
      </w:pPr>
      <w:r>
        <w:rPr>
          <w:noProof/>
        </w:rPr>
        <w:t>2.2.2</w:t>
      </w:r>
      <w:r>
        <w:rPr>
          <w:rFonts w:asciiTheme="minorHAnsi" w:eastAsiaTheme="minorEastAsia" w:hAnsiTheme="minorHAnsi" w:cstheme="minorBidi"/>
          <w:smallCaps w:val="0"/>
          <w:noProof/>
          <w:sz w:val="24"/>
          <w:szCs w:val="24"/>
        </w:rPr>
        <w:tab/>
      </w:r>
      <w:r>
        <w:rPr>
          <w:noProof/>
        </w:rPr>
        <w:t>用例分析</w:t>
      </w:r>
      <w:r>
        <w:rPr>
          <w:noProof/>
        </w:rPr>
        <w:tab/>
      </w:r>
      <w:r>
        <w:rPr>
          <w:noProof/>
        </w:rPr>
        <w:fldChar w:fldCharType="begin"/>
      </w:r>
      <w:r>
        <w:rPr>
          <w:noProof/>
        </w:rPr>
        <w:instrText xml:space="preserve"> PAGEREF _Toc484176836 \h </w:instrText>
      </w:r>
      <w:r>
        <w:rPr>
          <w:noProof/>
        </w:rPr>
      </w:r>
      <w:r>
        <w:rPr>
          <w:noProof/>
        </w:rPr>
        <w:fldChar w:fldCharType="separate"/>
      </w:r>
      <w:r>
        <w:rPr>
          <w:noProof/>
        </w:rPr>
        <w:t>4</w:t>
      </w:r>
      <w:r>
        <w:rPr>
          <w:noProof/>
        </w:rPr>
        <w:fldChar w:fldCharType="end"/>
      </w:r>
    </w:p>
    <w:p w14:paraId="18A8A8D3" w14:textId="77777777" w:rsidR="0004009B" w:rsidRDefault="0004009B">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2.3</w:t>
      </w:r>
      <w:r>
        <w:rPr>
          <w:rFonts w:asciiTheme="minorHAnsi" w:eastAsiaTheme="minorEastAsia" w:hAnsiTheme="minorHAnsi" w:cstheme="minorBidi"/>
          <w:b w:val="0"/>
          <w:bCs w:val="0"/>
          <w:caps w:val="0"/>
          <w:noProof/>
          <w:sz w:val="24"/>
          <w:szCs w:val="24"/>
        </w:rPr>
        <w:tab/>
      </w:r>
      <w:r>
        <w:rPr>
          <w:noProof/>
        </w:rPr>
        <w:t>性能需求</w:t>
      </w:r>
      <w:r>
        <w:rPr>
          <w:noProof/>
        </w:rPr>
        <w:tab/>
      </w:r>
      <w:r>
        <w:rPr>
          <w:noProof/>
        </w:rPr>
        <w:fldChar w:fldCharType="begin"/>
      </w:r>
      <w:r>
        <w:rPr>
          <w:noProof/>
        </w:rPr>
        <w:instrText xml:space="preserve"> PAGEREF _Toc484176837 \h </w:instrText>
      </w:r>
      <w:r>
        <w:rPr>
          <w:noProof/>
        </w:rPr>
      </w:r>
      <w:r>
        <w:rPr>
          <w:noProof/>
        </w:rPr>
        <w:fldChar w:fldCharType="separate"/>
      </w:r>
      <w:r>
        <w:rPr>
          <w:noProof/>
        </w:rPr>
        <w:t>16</w:t>
      </w:r>
      <w:r>
        <w:rPr>
          <w:noProof/>
        </w:rPr>
        <w:fldChar w:fldCharType="end"/>
      </w:r>
    </w:p>
    <w:p w14:paraId="196173FB" w14:textId="77777777" w:rsidR="0004009B" w:rsidRDefault="0004009B">
      <w:pPr>
        <w:pStyle w:val="2"/>
        <w:tabs>
          <w:tab w:val="left" w:pos="1200"/>
          <w:tab w:val="right" w:leader="dot" w:pos="8296"/>
        </w:tabs>
        <w:rPr>
          <w:rFonts w:asciiTheme="minorHAnsi" w:eastAsiaTheme="minorEastAsia" w:hAnsiTheme="minorHAnsi" w:cstheme="minorBidi"/>
          <w:smallCaps w:val="0"/>
          <w:noProof/>
          <w:sz w:val="24"/>
          <w:szCs w:val="24"/>
        </w:rPr>
      </w:pPr>
      <w:r>
        <w:rPr>
          <w:noProof/>
        </w:rPr>
        <w:t>2.3.1</w:t>
      </w:r>
      <w:r>
        <w:rPr>
          <w:rFonts w:asciiTheme="minorHAnsi" w:eastAsiaTheme="minorEastAsia" w:hAnsiTheme="minorHAnsi" w:cstheme="minorBidi"/>
          <w:smallCaps w:val="0"/>
          <w:noProof/>
          <w:sz w:val="24"/>
          <w:szCs w:val="24"/>
        </w:rPr>
        <w:tab/>
      </w:r>
      <w:r>
        <w:rPr>
          <w:noProof/>
        </w:rPr>
        <w:t>数据精确度</w:t>
      </w:r>
      <w:r>
        <w:rPr>
          <w:noProof/>
        </w:rPr>
        <w:tab/>
      </w:r>
      <w:r>
        <w:rPr>
          <w:noProof/>
        </w:rPr>
        <w:fldChar w:fldCharType="begin"/>
      </w:r>
      <w:r>
        <w:rPr>
          <w:noProof/>
        </w:rPr>
        <w:instrText xml:space="preserve"> PAGEREF _Toc484176838 \h </w:instrText>
      </w:r>
      <w:r>
        <w:rPr>
          <w:noProof/>
        </w:rPr>
      </w:r>
      <w:r>
        <w:rPr>
          <w:noProof/>
        </w:rPr>
        <w:fldChar w:fldCharType="separate"/>
      </w:r>
      <w:r>
        <w:rPr>
          <w:noProof/>
        </w:rPr>
        <w:t>16</w:t>
      </w:r>
      <w:r>
        <w:rPr>
          <w:noProof/>
        </w:rPr>
        <w:fldChar w:fldCharType="end"/>
      </w:r>
    </w:p>
    <w:p w14:paraId="4AAB290B" w14:textId="77777777" w:rsidR="0004009B" w:rsidRDefault="0004009B">
      <w:pPr>
        <w:pStyle w:val="2"/>
        <w:tabs>
          <w:tab w:val="left" w:pos="1200"/>
          <w:tab w:val="right" w:leader="dot" w:pos="8296"/>
        </w:tabs>
        <w:rPr>
          <w:rFonts w:asciiTheme="minorHAnsi" w:eastAsiaTheme="minorEastAsia" w:hAnsiTheme="minorHAnsi" w:cstheme="minorBidi"/>
          <w:smallCaps w:val="0"/>
          <w:noProof/>
          <w:sz w:val="24"/>
          <w:szCs w:val="24"/>
        </w:rPr>
      </w:pPr>
      <w:r>
        <w:rPr>
          <w:noProof/>
        </w:rPr>
        <w:t>2.3.2</w:t>
      </w:r>
      <w:r>
        <w:rPr>
          <w:rFonts w:asciiTheme="minorHAnsi" w:eastAsiaTheme="minorEastAsia" w:hAnsiTheme="minorHAnsi" w:cstheme="minorBidi"/>
          <w:smallCaps w:val="0"/>
          <w:noProof/>
          <w:sz w:val="24"/>
          <w:szCs w:val="24"/>
        </w:rPr>
        <w:tab/>
      </w:r>
      <w:r>
        <w:rPr>
          <w:noProof/>
        </w:rPr>
        <w:t>适应性</w:t>
      </w:r>
      <w:r>
        <w:rPr>
          <w:noProof/>
        </w:rPr>
        <w:tab/>
      </w:r>
      <w:r>
        <w:rPr>
          <w:noProof/>
        </w:rPr>
        <w:fldChar w:fldCharType="begin"/>
      </w:r>
      <w:r>
        <w:rPr>
          <w:noProof/>
        </w:rPr>
        <w:instrText xml:space="preserve"> PAGEREF _Toc484176839 \h </w:instrText>
      </w:r>
      <w:r>
        <w:rPr>
          <w:noProof/>
        </w:rPr>
      </w:r>
      <w:r>
        <w:rPr>
          <w:noProof/>
        </w:rPr>
        <w:fldChar w:fldCharType="separate"/>
      </w:r>
      <w:r>
        <w:rPr>
          <w:noProof/>
        </w:rPr>
        <w:t>16</w:t>
      </w:r>
      <w:r>
        <w:rPr>
          <w:noProof/>
        </w:rPr>
        <w:fldChar w:fldCharType="end"/>
      </w:r>
    </w:p>
    <w:p w14:paraId="23526211" w14:textId="77777777" w:rsidR="0004009B" w:rsidRDefault="0004009B">
      <w:pPr>
        <w:pStyle w:val="2"/>
        <w:tabs>
          <w:tab w:val="left" w:pos="1200"/>
          <w:tab w:val="right" w:leader="dot" w:pos="8296"/>
        </w:tabs>
        <w:rPr>
          <w:rFonts w:asciiTheme="minorHAnsi" w:eastAsiaTheme="minorEastAsia" w:hAnsiTheme="minorHAnsi" w:cstheme="minorBidi"/>
          <w:smallCaps w:val="0"/>
          <w:noProof/>
          <w:sz w:val="24"/>
          <w:szCs w:val="24"/>
        </w:rPr>
      </w:pPr>
      <w:r>
        <w:rPr>
          <w:noProof/>
        </w:rPr>
        <w:t>2.3.3</w:t>
      </w:r>
      <w:r>
        <w:rPr>
          <w:rFonts w:asciiTheme="minorHAnsi" w:eastAsiaTheme="minorEastAsia" w:hAnsiTheme="minorHAnsi" w:cstheme="minorBidi"/>
          <w:smallCaps w:val="0"/>
          <w:noProof/>
          <w:sz w:val="24"/>
          <w:szCs w:val="24"/>
        </w:rPr>
        <w:tab/>
      </w:r>
      <w:r>
        <w:rPr>
          <w:noProof/>
        </w:rPr>
        <w:t>故障处理</w:t>
      </w:r>
      <w:r>
        <w:rPr>
          <w:noProof/>
        </w:rPr>
        <w:tab/>
      </w:r>
      <w:r>
        <w:rPr>
          <w:noProof/>
        </w:rPr>
        <w:fldChar w:fldCharType="begin"/>
      </w:r>
      <w:r>
        <w:rPr>
          <w:noProof/>
        </w:rPr>
        <w:instrText xml:space="preserve"> PAGEREF _Toc484176840 \h </w:instrText>
      </w:r>
      <w:r>
        <w:rPr>
          <w:noProof/>
        </w:rPr>
      </w:r>
      <w:r>
        <w:rPr>
          <w:noProof/>
        </w:rPr>
        <w:fldChar w:fldCharType="separate"/>
      </w:r>
      <w:r>
        <w:rPr>
          <w:noProof/>
        </w:rPr>
        <w:t>16</w:t>
      </w:r>
      <w:r>
        <w:rPr>
          <w:noProof/>
        </w:rPr>
        <w:fldChar w:fldCharType="end"/>
      </w:r>
    </w:p>
    <w:p w14:paraId="2A88DC33" w14:textId="77777777" w:rsidR="0004009B" w:rsidRDefault="0004009B">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2.4</w:t>
      </w:r>
      <w:r>
        <w:rPr>
          <w:rFonts w:asciiTheme="minorHAnsi" w:eastAsiaTheme="minorEastAsia" w:hAnsiTheme="minorHAnsi" w:cstheme="minorBidi"/>
          <w:b w:val="0"/>
          <w:bCs w:val="0"/>
          <w:caps w:val="0"/>
          <w:noProof/>
          <w:sz w:val="24"/>
          <w:szCs w:val="24"/>
        </w:rPr>
        <w:tab/>
      </w:r>
      <w:r>
        <w:rPr>
          <w:noProof/>
        </w:rPr>
        <w:t>设计约束</w:t>
      </w:r>
      <w:r>
        <w:rPr>
          <w:noProof/>
        </w:rPr>
        <w:tab/>
      </w:r>
      <w:r>
        <w:rPr>
          <w:noProof/>
        </w:rPr>
        <w:fldChar w:fldCharType="begin"/>
      </w:r>
      <w:r>
        <w:rPr>
          <w:noProof/>
        </w:rPr>
        <w:instrText xml:space="preserve"> PAGEREF _Toc484176841 \h </w:instrText>
      </w:r>
      <w:r>
        <w:rPr>
          <w:noProof/>
        </w:rPr>
      </w:r>
      <w:r>
        <w:rPr>
          <w:noProof/>
        </w:rPr>
        <w:fldChar w:fldCharType="separate"/>
      </w:r>
      <w:r>
        <w:rPr>
          <w:noProof/>
        </w:rPr>
        <w:t>16</w:t>
      </w:r>
      <w:r>
        <w:rPr>
          <w:noProof/>
        </w:rPr>
        <w:fldChar w:fldCharType="end"/>
      </w:r>
    </w:p>
    <w:p w14:paraId="5F7468F1" w14:textId="77777777" w:rsidR="0004009B" w:rsidRDefault="0004009B">
      <w:pPr>
        <w:pStyle w:val="11"/>
        <w:tabs>
          <w:tab w:val="left" w:pos="720"/>
          <w:tab w:val="right" w:leader="dot" w:pos="8296"/>
        </w:tabs>
        <w:rPr>
          <w:rFonts w:asciiTheme="minorHAnsi" w:eastAsiaTheme="minorEastAsia" w:hAnsiTheme="minorHAnsi" w:cstheme="minorBidi"/>
          <w:b w:val="0"/>
          <w:bCs w:val="0"/>
          <w:caps w:val="0"/>
          <w:noProof/>
          <w:sz w:val="24"/>
          <w:szCs w:val="24"/>
        </w:rPr>
      </w:pPr>
      <w:r>
        <w:rPr>
          <w:noProof/>
        </w:rPr>
        <w:t>2.5</w:t>
      </w:r>
      <w:r>
        <w:rPr>
          <w:rFonts w:asciiTheme="minorHAnsi" w:eastAsiaTheme="minorEastAsia" w:hAnsiTheme="minorHAnsi" w:cstheme="minorBidi"/>
          <w:b w:val="0"/>
          <w:bCs w:val="0"/>
          <w:caps w:val="0"/>
          <w:noProof/>
          <w:sz w:val="24"/>
          <w:szCs w:val="24"/>
        </w:rPr>
        <w:tab/>
      </w:r>
      <w:r>
        <w:rPr>
          <w:noProof/>
        </w:rPr>
        <w:t>其他需求</w:t>
      </w:r>
      <w:r>
        <w:rPr>
          <w:noProof/>
        </w:rPr>
        <w:tab/>
      </w:r>
      <w:r>
        <w:rPr>
          <w:noProof/>
        </w:rPr>
        <w:fldChar w:fldCharType="begin"/>
      </w:r>
      <w:r>
        <w:rPr>
          <w:noProof/>
        </w:rPr>
        <w:instrText xml:space="preserve"> PAGEREF _Toc484176842 \h </w:instrText>
      </w:r>
      <w:r>
        <w:rPr>
          <w:noProof/>
        </w:rPr>
      </w:r>
      <w:r>
        <w:rPr>
          <w:noProof/>
        </w:rPr>
        <w:fldChar w:fldCharType="separate"/>
      </w:r>
      <w:r>
        <w:rPr>
          <w:noProof/>
        </w:rPr>
        <w:t>17</w:t>
      </w:r>
      <w:r>
        <w:rPr>
          <w:noProof/>
        </w:rPr>
        <w:fldChar w:fldCharType="end"/>
      </w:r>
    </w:p>
    <w:p w14:paraId="3A63CB38" w14:textId="77777777" w:rsidR="001E33CC" w:rsidRPr="00C71023" w:rsidRDefault="004F0ABF" w:rsidP="00F945BA">
      <w:pPr>
        <w:spacing w:beforeLines="50" w:before="156" w:afterLines="50" w:after="156"/>
        <w:ind w:firstLineChars="245" w:firstLine="784"/>
        <w:jc w:val="center"/>
        <w:rPr>
          <w:szCs w:val="21"/>
        </w:rPr>
      </w:pPr>
      <w:r w:rsidRPr="006A5933">
        <w:rPr>
          <w:sz w:val="32"/>
          <w:szCs w:val="21"/>
        </w:rPr>
        <w:fldChar w:fldCharType="end"/>
      </w:r>
    </w:p>
    <w:p w14:paraId="2177F8B0" w14:textId="77777777" w:rsidR="0066133C" w:rsidRDefault="0066133C" w:rsidP="00805E87">
      <w:pPr>
        <w:spacing w:beforeLines="50" w:before="156" w:afterLines="50" w:after="156"/>
        <w:ind w:firstLineChars="245" w:firstLine="588"/>
        <w:rPr>
          <w:szCs w:val="21"/>
        </w:rPr>
      </w:pPr>
    </w:p>
    <w:p w14:paraId="128C4D82" w14:textId="77777777" w:rsidR="00805E87" w:rsidRPr="00C71023" w:rsidRDefault="00805E87" w:rsidP="00805E87">
      <w:pPr>
        <w:spacing w:beforeLines="50" w:before="156" w:afterLines="50" w:after="156"/>
        <w:ind w:firstLineChars="245" w:firstLine="588"/>
        <w:rPr>
          <w:szCs w:val="21"/>
        </w:rPr>
        <w:sectPr w:rsidR="00805E87" w:rsidRPr="00C71023" w:rsidSect="00BB1F58">
          <w:headerReference w:type="default" r:id="rId8"/>
          <w:footerReference w:type="even" r:id="rId9"/>
          <w:pgSz w:w="11906" w:h="16838"/>
          <w:pgMar w:top="1440" w:right="1800" w:bottom="1440" w:left="1800" w:header="851" w:footer="992" w:gutter="0"/>
          <w:pgNumType w:start="0"/>
          <w:cols w:space="720"/>
          <w:docGrid w:type="lines" w:linePitch="312"/>
        </w:sectPr>
      </w:pPr>
    </w:p>
    <w:p w14:paraId="2B863857" w14:textId="77777777" w:rsidR="00B07CEB" w:rsidRDefault="00111B43" w:rsidP="00EB3FA8">
      <w:pPr>
        <w:pStyle w:val="a"/>
        <w:rPr>
          <w:rFonts w:ascii="Times New Roman" w:hAnsi="Times New Roman" w:hint="eastAsia"/>
        </w:rPr>
      </w:pPr>
      <w:bookmarkStart w:id="1" w:name="_Toc480889990"/>
      <w:bookmarkStart w:id="2" w:name="_Toc480890008"/>
      <w:r w:rsidRPr="00B07CEB">
        <w:rPr>
          <w:rFonts w:ascii="Times New Roman" w:hAnsi="Times New Roman"/>
        </w:rPr>
        <w:lastRenderedPageBreak/>
        <w:br w:type="page"/>
      </w:r>
      <w:bookmarkStart w:id="3" w:name="_Toc480889991"/>
      <w:bookmarkStart w:id="4" w:name="_Toc480890009"/>
      <w:bookmarkStart w:id="5" w:name="_Toc484176828"/>
      <w:bookmarkEnd w:id="1"/>
      <w:bookmarkEnd w:id="2"/>
      <w:r w:rsidR="00B07CEB">
        <w:rPr>
          <w:rFonts w:ascii="Times New Roman" w:hAnsi="Times New Roman" w:hint="eastAsia"/>
        </w:rPr>
        <w:lastRenderedPageBreak/>
        <w:t>引言</w:t>
      </w:r>
      <w:bookmarkEnd w:id="5"/>
    </w:p>
    <w:p w14:paraId="572C195A" w14:textId="77777777" w:rsidR="00B07CEB" w:rsidRPr="004F1228" w:rsidRDefault="00B07CEB" w:rsidP="00B07CEB">
      <w:pPr>
        <w:spacing w:line="360" w:lineRule="auto"/>
        <w:ind w:leftChars="200" w:left="480" w:firstLineChars="200" w:firstLine="480"/>
        <w:rPr>
          <w:rFonts w:ascii="宋体" w:hAnsi="宋体"/>
        </w:rPr>
      </w:pPr>
      <w:r w:rsidRPr="004F1228">
        <w:rPr>
          <w:rFonts w:ascii="宋体" w:hAnsi="宋体" w:hint="eastAsia"/>
          <w:color w:val="333333"/>
        </w:rPr>
        <w:t>数字校园时代，高校数字OA系统能够加速学校整体信息化进程，能够最大限度利用计算机和现代通讯手段面向学校服务，并建立学校内部信息交流的快速通道，通过对各办公要素的网络整合，能够实现工作流、信息流和知识流的综合管理与应用，以达到共享信息资源、强化部门业务管理的目的。</w:t>
      </w:r>
    </w:p>
    <w:p w14:paraId="51D570EE" w14:textId="77777777" w:rsidR="00B07CEB" w:rsidRPr="001C4DD3" w:rsidRDefault="00B07CEB" w:rsidP="00B07CEB">
      <w:pPr>
        <w:pStyle w:val="1"/>
      </w:pPr>
      <w:bookmarkStart w:id="6" w:name="_Toc484176829"/>
      <w:r w:rsidRPr="001C4DD3">
        <w:rPr>
          <w:rFonts w:hint="eastAsia"/>
        </w:rPr>
        <w:t>编写目的</w:t>
      </w:r>
      <w:bookmarkEnd w:id="6"/>
    </w:p>
    <w:p w14:paraId="045A2F22" w14:textId="77777777" w:rsidR="00B07CEB" w:rsidRPr="004F1228" w:rsidRDefault="00B07CEB" w:rsidP="00B07CEB">
      <w:pPr>
        <w:pStyle w:val="ad"/>
        <w:spacing w:line="360" w:lineRule="auto"/>
        <w:ind w:left="1080" w:firstLine="480"/>
        <w:rPr>
          <w:rFonts w:ascii="宋体" w:eastAsia="宋体" w:hAnsi="宋体"/>
          <w:sz w:val="24"/>
          <w:szCs w:val="24"/>
        </w:rPr>
      </w:pPr>
      <w:r w:rsidRPr="004F1228">
        <w:rPr>
          <w:rFonts w:ascii="宋体" w:eastAsia="宋体" w:hAnsi="宋体"/>
          <w:color w:val="505050"/>
          <w:sz w:val="24"/>
          <w:szCs w:val="24"/>
          <w:shd w:val="clear" w:color="auto" w:fill="FFFFFF"/>
        </w:rPr>
        <w:t>数字校园时代，高校数字OA系统能够加速学校整体信息化进程，能够最大限度利用计算机和现代通讯手段面向学校服务，并建立学校内部信息交流的快速通道，通过对各办公要素的网络整合，能够实现工作流、信息流和知识流的综合管理与应用，以达到共享信息资源、强化部门业务管理的目的。高校数字办公OA系统通过加强各业务部门之间的交流，实现组织信息的快速上传下达，促进了部门间的协同办公，提高学校的整体办公效率，并为学校各级领导及业务人员提供辅助办公和决策服务。因此，可以说数字OA办公系统是高校数字化建设过程核心应用的骨干业务系统，意义非凡。</w:t>
      </w:r>
    </w:p>
    <w:p w14:paraId="12CEE892" w14:textId="77777777" w:rsidR="00B07CEB" w:rsidRPr="001C4DD3" w:rsidRDefault="00B07CEB" w:rsidP="00B07CEB">
      <w:pPr>
        <w:pStyle w:val="1"/>
      </w:pPr>
      <w:bookmarkStart w:id="7" w:name="_Toc484176830"/>
      <w:r w:rsidRPr="001C4DD3">
        <w:rPr>
          <w:rFonts w:hint="eastAsia"/>
        </w:rPr>
        <w:t>项目背景</w:t>
      </w:r>
      <w:bookmarkEnd w:id="7"/>
    </w:p>
    <w:p w14:paraId="26BCEBE1" w14:textId="77777777" w:rsidR="00B07CEB" w:rsidRDefault="00B07CEB" w:rsidP="00B07CEB">
      <w:pPr>
        <w:pStyle w:val="ad"/>
        <w:spacing w:line="360" w:lineRule="auto"/>
        <w:ind w:left="1080" w:firstLine="480"/>
        <w:rPr>
          <w:rFonts w:ascii="新宋体" w:eastAsia="新宋体" w:hAnsi="新宋体"/>
          <w:sz w:val="24"/>
          <w:szCs w:val="24"/>
        </w:rPr>
      </w:pPr>
      <w:r w:rsidRPr="001C4DD3">
        <w:rPr>
          <w:rFonts w:ascii="新宋体" w:eastAsia="新宋体" w:hAnsi="新宋体" w:hint="eastAsia"/>
          <w:sz w:val="24"/>
          <w:szCs w:val="24"/>
        </w:rPr>
        <w:t>近年来随着信息化教育理论与实践的不断推行，计算机硬件得到了逐步普及，包括校园网在内的硬件建设也在逐步完成。然而在软件应用方面，学校方面却只能停留在使用一些零散简单的软件来进行日常办公及内务管理，设计研发一套能整合各种教学及管理的应用系统，用以减轻教师的工作负担，提高教师工作效率，提升学校整体管理水平，实现校本资源共建共享，是现代信息化教学的必然选择。</w:t>
      </w:r>
    </w:p>
    <w:p w14:paraId="38B1CB1D" w14:textId="77777777" w:rsidR="00B07CEB" w:rsidRDefault="00B07CEB" w:rsidP="00B07CEB">
      <w:pPr>
        <w:pStyle w:val="1"/>
      </w:pPr>
      <w:bookmarkStart w:id="8" w:name="_Toc484176831"/>
      <w:r w:rsidRPr="00B6064C">
        <w:rPr>
          <w:rFonts w:hint="eastAsia"/>
        </w:rPr>
        <w:lastRenderedPageBreak/>
        <w:t>定义</w:t>
      </w:r>
      <w:bookmarkEnd w:id="8"/>
    </w:p>
    <w:p w14:paraId="17C9F01A" w14:textId="77777777" w:rsidR="00B07CEB" w:rsidRPr="00B6064C" w:rsidRDefault="00B07CEB" w:rsidP="00B07CEB">
      <w:pPr>
        <w:pStyle w:val="ad"/>
        <w:spacing w:line="360" w:lineRule="auto"/>
        <w:ind w:left="1080" w:firstLineChars="0" w:firstLine="0"/>
        <w:rPr>
          <w:rFonts w:ascii="宋体" w:eastAsia="宋体" w:hAnsi="宋体"/>
          <w:sz w:val="24"/>
          <w:szCs w:val="24"/>
        </w:rPr>
      </w:pPr>
      <w:r w:rsidRPr="00B6064C">
        <w:rPr>
          <w:rFonts w:ascii="宋体" w:eastAsia="宋体" w:hAnsi="宋体"/>
          <w:b/>
          <w:sz w:val="24"/>
          <w:szCs w:val="24"/>
        </w:rPr>
        <w:t>MYSQL:</w:t>
      </w:r>
      <w:r w:rsidRPr="00B6064C">
        <w:rPr>
          <w:rFonts w:ascii="宋体" w:eastAsia="宋体" w:hAnsi="宋体"/>
          <w:sz w:val="24"/>
          <w:szCs w:val="24"/>
        </w:rPr>
        <w:t xml:space="preserve"> MySQL是一个关系型数据库管理系统</w:t>
      </w:r>
    </w:p>
    <w:p w14:paraId="390CE3BF" w14:textId="77777777" w:rsidR="00B07CEB" w:rsidRDefault="00B07CEB" w:rsidP="00B07CEB">
      <w:pPr>
        <w:pStyle w:val="ad"/>
        <w:spacing w:line="360" w:lineRule="auto"/>
        <w:ind w:left="1080" w:firstLineChars="0" w:firstLine="0"/>
        <w:rPr>
          <w:rFonts w:ascii="宋体" w:eastAsia="宋体" w:hAnsi="宋体"/>
          <w:sz w:val="24"/>
          <w:szCs w:val="24"/>
        </w:rPr>
      </w:pPr>
      <w:r>
        <w:rPr>
          <w:rFonts w:ascii="宋体" w:eastAsia="宋体" w:hAnsi="宋体"/>
          <w:b/>
          <w:sz w:val="24"/>
          <w:szCs w:val="24"/>
        </w:rPr>
        <w:t xml:space="preserve">APACHE </w:t>
      </w:r>
      <w:proofErr w:type="spellStart"/>
      <w:r w:rsidRPr="00B6064C">
        <w:rPr>
          <w:rFonts w:ascii="宋体" w:eastAsia="宋体" w:hAnsi="宋体"/>
          <w:b/>
          <w:sz w:val="24"/>
          <w:szCs w:val="24"/>
        </w:rPr>
        <w:t>TOMCAT:</w:t>
      </w:r>
      <w:r w:rsidRPr="00B6064C">
        <w:rPr>
          <w:rFonts w:ascii="宋体" w:eastAsia="宋体" w:hAnsi="宋体"/>
          <w:sz w:val="24"/>
          <w:szCs w:val="24"/>
        </w:rPr>
        <w:t>Apache</w:t>
      </w:r>
      <w:proofErr w:type="spellEnd"/>
      <w:r w:rsidRPr="00B6064C">
        <w:rPr>
          <w:rFonts w:ascii="宋体" w:eastAsia="宋体" w:hAnsi="宋体"/>
          <w:sz w:val="24"/>
          <w:szCs w:val="24"/>
        </w:rPr>
        <w:t>是普通服务器，本身只支持html即普通网页。可以与Tomcat连通(单向Apache连接Tomcat,就是说通过Apache可以访问Tomcat资源。反之不然)。 </w:t>
      </w:r>
    </w:p>
    <w:p w14:paraId="3E89E91C" w14:textId="77777777" w:rsidR="00B07CEB" w:rsidRPr="00C42DB3" w:rsidRDefault="00B07CEB" w:rsidP="00B07CEB">
      <w:pPr>
        <w:pStyle w:val="a"/>
      </w:pPr>
      <w:bookmarkStart w:id="9" w:name="_Toc484176832"/>
      <w:r w:rsidRPr="00C42DB3">
        <w:rPr>
          <w:rFonts w:hint="eastAsia"/>
        </w:rPr>
        <w:t>任务概述</w:t>
      </w:r>
      <w:bookmarkEnd w:id="9"/>
    </w:p>
    <w:p w14:paraId="4BC09F07" w14:textId="77777777" w:rsidR="00B07CEB" w:rsidRDefault="00B07CEB" w:rsidP="00B07CEB">
      <w:pPr>
        <w:pStyle w:val="1"/>
        <w:rPr>
          <w:rFonts w:hint="eastAsia"/>
        </w:rPr>
      </w:pPr>
      <w:bookmarkStart w:id="10" w:name="_Toc484176833"/>
      <w:r w:rsidRPr="00C42DB3">
        <w:rPr>
          <w:rFonts w:hint="eastAsia"/>
        </w:rPr>
        <w:t>产品描述</w:t>
      </w:r>
      <w:bookmarkEnd w:id="10"/>
    </w:p>
    <w:p w14:paraId="37A1B0CD" w14:textId="77777777" w:rsidR="00B07CEB" w:rsidRPr="00A85994" w:rsidRDefault="00B07CEB" w:rsidP="00B07CEB">
      <w:pPr>
        <w:pStyle w:val="ad"/>
        <w:spacing w:line="360" w:lineRule="auto"/>
        <w:ind w:left="425" w:firstLineChars="0" w:firstLine="0"/>
        <w:rPr>
          <w:rFonts w:ascii="新宋体" w:eastAsia="新宋体" w:hAnsi="新宋体"/>
          <w:b/>
          <w:sz w:val="28"/>
          <w:szCs w:val="28"/>
        </w:rPr>
      </w:pPr>
      <w:r w:rsidRPr="00A85994">
        <w:rPr>
          <w:rFonts w:ascii="宋体" w:eastAsia="宋体" w:hAnsi="宋体" w:hint="eastAsia"/>
          <w:sz w:val="24"/>
        </w:rPr>
        <w:t>项目分为九大模块：教学部模块、教质部模块、财务部模块、 宣传部模块、人事部模块、企业文化模块 、社团管理模块、个人中心模块、报表统计模块。每一个模块下面又涉及到子模块，每一个模块需要对应的权限才允许访问：</w:t>
      </w:r>
    </w:p>
    <w:p w14:paraId="51087978" w14:textId="77777777" w:rsidR="00B07CEB" w:rsidRDefault="00B07CEB" w:rsidP="00B07CEB">
      <w:pPr>
        <w:pStyle w:val="ad"/>
        <w:spacing w:line="360" w:lineRule="auto"/>
        <w:ind w:left="1080" w:firstLineChars="0" w:firstLine="0"/>
        <w:rPr>
          <w:sz w:val="28"/>
        </w:rPr>
      </w:pPr>
    </w:p>
    <w:p w14:paraId="4D28D7FF" w14:textId="77777777" w:rsidR="00B07CEB" w:rsidRDefault="00B07CEB" w:rsidP="00B07CEB">
      <w:pPr>
        <w:pStyle w:val="1"/>
        <w:rPr>
          <w:rFonts w:hint="eastAsia"/>
        </w:rPr>
      </w:pPr>
      <w:bookmarkStart w:id="11" w:name="_Toc484176834"/>
      <w:r w:rsidRPr="00A438A4">
        <w:t>系统功能</w:t>
      </w:r>
      <w:r w:rsidRPr="00A438A4">
        <w:rPr>
          <w:rFonts w:hint="eastAsia"/>
        </w:rPr>
        <w:t>：</w:t>
      </w:r>
      <w:bookmarkEnd w:id="11"/>
    </w:p>
    <w:p w14:paraId="32F31E97" w14:textId="77777777" w:rsidR="00B07CEB" w:rsidRDefault="00B07CEB" w:rsidP="00B07CEB">
      <w:pPr>
        <w:pStyle w:val="a0"/>
        <w:rPr>
          <w:rFonts w:hint="eastAsia"/>
        </w:rPr>
      </w:pPr>
      <w:bookmarkStart w:id="12" w:name="_Toc484176835"/>
      <w:r>
        <w:rPr>
          <w:rFonts w:hint="eastAsia"/>
        </w:rPr>
        <w:t>模块划分</w:t>
      </w:r>
      <w:bookmarkEnd w:id="12"/>
    </w:p>
    <w:p w14:paraId="33E94F3D" w14:textId="77777777" w:rsidR="00B07CEB" w:rsidRDefault="00B07CEB" w:rsidP="00B07CEB">
      <w:pPr>
        <w:pStyle w:val="ad"/>
        <w:spacing w:line="360" w:lineRule="auto"/>
        <w:ind w:left="992" w:firstLineChars="0" w:firstLine="0"/>
        <w:rPr>
          <w:rFonts w:ascii="宋体" w:eastAsia="宋体" w:hAnsi="宋体" w:hint="eastAsia"/>
          <w:sz w:val="24"/>
        </w:rPr>
      </w:pPr>
      <w:r w:rsidRPr="007E29AE">
        <w:rPr>
          <w:rFonts w:ascii="宋体" w:eastAsia="宋体" w:hAnsi="宋体" w:hint="eastAsia"/>
          <w:sz w:val="24"/>
        </w:rPr>
        <w:t>项目分为六大模块：教学部模块、教质部模块、财务部模块、人事部模块、个人中心模块、报表统计模块。</w:t>
      </w:r>
    </w:p>
    <w:p w14:paraId="18919C79" w14:textId="77777777" w:rsidR="00B07CEB" w:rsidRDefault="00B07CEB" w:rsidP="00B07CEB">
      <w:pPr>
        <w:pStyle w:val="ad"/>
        <w:spacing w:line="360" w:lineRule="auto"/>
        <w:ind w:left="992" w:firstLineChars="0" w:firstLine="0"/>
        <w:rPr>
          <w:rFonts w:ascii="宋体" w:eastAsia="宋体" w:hAnsi="宋体" w:hint="eastAsia"/>
          <w:sz w:val="24"/>
        </w:rPr>
      </w:pPr>
      <w:r w:rsidRPr="007E29AE">
        <w:rPr>
          <w:rFonts w:ascii="宋体" w:eastAsia="宋体" w:hAnsi="宋体" w:hint="eastAsia"/>
          <w:sz w:val="24"/>
        </w:rPr>
        <w:t>每一个模块下面又涉及到子模块，每一个模块需要对应的权限才允许访问：</w:t>
      </w:r>
    </w:p>
    <w:p w14:paraId="252C821C" w14:textId="77777777" w:rsidR="00B07CEB" w:rsidRPr="00134545" w:rsidRDefault="00B07CEB" w:rsidP="00B07CEB">
      <w:pPr>
        <w:pStyle w:val="ad"/>
        <w:numPr>
          <w:ilvl w:val="0"/>
          <w:numId w:val="15"/>
        </w:numPr>
        <w:spacing w:line="360" w:lineRule="auto"/>
        <w:ind w:firstLineChars="0"/>
        <w:rPr>
          <w:rFonts w:ascii="宋体" w:eastAsia="宋体" w:hAnsi="宋体"/>
          <w:sz w:val="24"/>
        </w:rPr>
      </w:pPr>
      <w:r w:rsidRPr="007E29AE">
        <w:rPr>
          <w:rFonts w:ascii="宋体" w:eastAsia="宋体" w:hAnsi="宋体" w:hint="eastAsia"/>
          <w:sz w:val="24"/>
        </w:rPr>
        <w:t>教学部</w:t>
      </w:r>
    </w:p>
    <w:p w14:paraId="37882FD5"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教师简介：查看当前登录的老师的基本信息，可以更新个人资料</w:t>
      </w:r>
    </w:p>
    <w:p w14:paraId="7E9FD90A"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查看课表：可以查看教务老师排列的当前老师课程信息</w:t>
      </w:r>
    </w:p>
    <w:p w14:paraId="55564C98" w14:textId="77777777" w:rsidR="00B07CEB" w:rsidRPr="00A438A4" w:rsidRDefault="00B07CEB" w:rsidP="00B07CEB">
      <w:pPr>
        <w:pStyle w:val="ad"/>
        <w:numPr>
          <w:ilvl w:val="0"/>
          <w:numId w:val="15"/>
        </w:numPr>
        <w:spacing w:line="360" w:lineRule="auto"/>
        <w:ind w:firstLineChars="0"/>
        <w:rPr>
          <w:rFonts w:ascii="宋体" w:eastAsia="宋体" w:hAnsi="宋体"/>
          <w:sz w:val="24"/>
        </w:rPr>
      </w:pPr>
      <w:r w:rsidRPr="00A438A4">
        <w:rPr>
          <w:rFonts w:ascii="宋体" w:eastAsia="宋体" w:hAnsi="宋体" w:hint="eastAsia"/>
          <w:sz w:val="24"/>
        </w:rPr>
        <w:t>教质部</w:t>
      </w:r>
    </w:p>
    <w:p w14:paraId="6AC535B6"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教师资讯管理：查看部门的一些消息、安排</w:t>
      </w:r>
    </w:p>
    <w:p w14:paraId="2AAA86CC"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lastRenderedPageBreak/>
        <w:t>课程安排：可以查看班主任所带班级的课程信息</w:t>
      </w:r>
    </w:p>
    <w:p w14:paraId="6B02075D" w14:textId="77777777" w:rsidR="00B07CEB" w:rsidRPr="00A438A4" w:rsidRDefault="00B07CEB" w:rsidP="00B07CEB">
      <w:pPr>
        <w:pStyle w:val="ad"/>
        <w:numPr>
          <w:ilvl w:val="0"/>
          <w:numId w:val="15"/>
        </w:numPr>
        <w:spacing w:line="360" w:lineRule="auto"/>
        <w:ind w:firstLineChars="0"/>
        <w:rPr>
          <w:rFonts w:ascii="宋体" w:eastAsia="宋体" w:hAnsi="宋体"/>
          <w:sz w:val="24"/>
        </w:rPr>
      </w:pPr>
      <w:r w:rsidRPr="00A438A4">
        <w:rPr>
          <w:rFonts w:ascii="宋体" w:eastAsia="宋体" w:hAnsi="宋体" w:hint="eastAsia"/>
          <w:sz w:val="24"/>
        </w:rPr>
        <w:t>财务部</w:t>
      </w:r>
    </w:p>
    <w:p w14:paraId="47E17106"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报销类型：可以报销，指定报销的类型、报销的详情</w:t>
      </w:r>
    </w:p>
    <w:p w14:paraId="2EB9BEEF"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报销单详情：可以查看报销是否通过，如果是领导可以审批</w:t>
      </w:r>
    </w:p>
    <w:p w14:paraId="26DEA2CE" w14:textId="77777777" w:rsidR="00B07CEB" w:rsidRPr="00A438A4" w:rsidRDefault="00B07CEB" w:rsidP="00B07CEB">
      <w:pPr>
        <w:pStyle w:val="ad"/>
        <w:numPr>
          <w:ilvl w:val="0"/>
          <w:numId w:val="15"/>
        </w:numPr>
        <w:spacing w:line="360" w:lineRule="auto"/>
        <w:ind w:firstLineChars="0"/>
        <w:rPr>
          <w:rFonts w:ascii="宋体" w:eastAsia="宋体" w:hAnsi="宋体"/>
          <w:sz w:val="24"/>
        </w:rPr>
      </w:pPr>
      <w:r w:rsidRPr="00A438A4">
        <w:rPr>
          <w:rFonts w:ascii="宋体" w:eastAsia="宋体" w:hAnsi="宋体" w:hint="eastAsia"/>
          <w:sz w:val="24"/>
        </w:rPr>
        <w:t>人事部</w:t>
      </w:r>
    </w:p>
    <w:p w14:paraId="4618735B"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职工请假：员工可以申请假期，输入相关信息</w:t>
      </w:r>
    </w:p>
    <w:p w14:paraId="330E3E94"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请假审批：上级领导可以在线审批</w:t>
      </w:r>
    </w:p>
    <w:p w14:paraId="44838969" w14:textId="77777777" w:rsidR="00B07CEB" w:rsidRPr="00A438A4" w:rsidRDefault="00B07CEB" w:rsidP="00B07CEB">
      <w:pPr>
        <w:pStyle w:val="ad"/>
        <w:numPr>
          <w:ilvl w:val="0"/>
          <w:numId w:val="15"/>
        </w:numPr>
        <w:spacing w:line="360" w:lineRule="auto"/>
        <w:ind w:firstLineChars="0"/>
        <w:rPr>
          <w:rFonts w:ascii="宋体" w:eastAsia="宋体" w:hAnsi="宋体"/>
          <w:sz w:val="24"/>
        </w:rPr>
      </w:pPr>
      <w:r w:rsidRPr="00A438A4">
        <w:rPr>
          <w:rFonts w:ascii="宋体" w:eastAsia="宋体" w:hAnsi="宋体" w:hint="eastAsia"/>
          <w:sz w:val="24"/>
        </w:rPr>
        <w:t>报表统计</w:t>
      </w:r>
    </w:p>
    <w:p w14:paraId="053B4C3A"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报销单统计: 统计学校员工的报销信息汇总，以图形化的方式呈现</w:t>
      </w:r>
    </w:p>
    <w:p w14:paraId="4EE800B2"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部门分类统计：按部门统计相关信息</w:t>
      </w:r>
    </w:p>
    <w:p w14:paraId="356F8C46" w14:textId="77777777" w:rsidR="00B07CEB" w:rsidRPr="00A438A4" w:rsidRDefault="00B07CEB" w:rsidP="00B07CEB">
      <w:pPr>
        <w:pStyle w:val="ad"/>
        <w:numPr>
          <w:ilvl w:val="0"/>
          <w:numId w:val="15"/>
        </w:numPr>
        <w:spacing w:line="360" w:lineRule="auto"/>
        <w:ind w:firstLineChars="0"/>
        <w:rPr>
          <w:rFonts w:ascii="宋体" w:eastAsia="宋体" w:hAnsi="宋体"/>
          <w:sz w:val="24"/>
        </w:rPr>
      </w:pPr>
      <w:r w:rsidRPr="00A438A4">
        <w:rPr>
          <w:rFonts w:ascii="宋体" w:eastAsia="宋体" w:hAnsi="宋体" w:hint="eastAsia"/>
          <w:sz w:val="24"/>
        </w:rPr>
        <w:t>个人中心</w:t>
      </w:r>
    </w:p>
    <w:p w14:paraId="13652A94"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个人信息：可以查看、更新个人的相关资料、查看其他员发送给自己的短消息、邮件、查看自己申请假期的相关结果</w:t>
      </w:r>
    </w:p>
    <w:p w14:paraId="2B1F3EBE" w14:textId="77777777" w:rsidR="00B07CEB" w:rsidRPr="00A438A4" w:rsidRDefault="00B07CEB" w:rsidP="00B07CEB">
      <w:pPr>
        <w:pStyle w:val="ad"/>
        <w:spacing w:line="360" w:lineRule="auto"/>
        <w:ind w:left="1472" w:firstLineChars="0" w:firstLine="0"/>
        <w:rPr>
          <w:rFonts w:ascii="宋体" w:eastAsia="宋体" w:hAnsi="宋体"/>
          <w:sz w:val="24"/>
        </w:rPr>
      </w:pPr>
      <w:r w:rsidRPr="00A438A4">
        <w:rPr>
          <w:rFonts w:ascii="宋体" w:eastAsia="宋体" w:hAnsi="宋体" w:hint="eastAsia"/>
          <w:sz w:val="24"/>
        </w:rPr>
        <w:t>个人考勤：查看员工的工作出勤状况</w:t>
      </w:r>
    </w:p>
    <w:p w14:paraId="68B6C3BB" w14:textId="77777777" w:rsidR="00B07CEB" w:rsidRPr="00DF704A" w:rsidRDefault="00B07CEB" w:rsidP="00B07CEB">
      <w:pPr>
        <w:pStyle w:val="a0"/>
        <w:rPr>
          <w:rFonts w:hint="eastAsia"/>
        </w:rPr>
      </w:pPr>
      <w:bookmarkStart w:id="13" w:name="_Toc484176836"/>
      <w:r w:rsidRPr="00DF704A">
        <w:t>用例分析</w:t>
      </w:r>
      <w:bookmarkEnd w:id="13"/>
    </w:p>
    <w:p w14:paraId="467FCC6D" w14:textId="77777777" w:rsidR="00B07CEB" w:rsidRPr="00B07CEB" w:rsidRDefault="00B07CEB" w:rsidP="00B07CEB">
      <w:pPr>
        <w:numPr>
          <w:ilvl w:val="0"/>
          <w:numId w:val="21"/>
        </w:numPr>
      </w:pPr>
      <w:r w:rsidRPr="00B07CEB">
        <w:t>教学部用例图</w:t>
      </w:r>
    </w:p>
    <w:p w14:paraId="2FD2563A" w14:textId="77777777" w:rsidR="00B07CEB" w:rsidRPr="00B07CEB" w:rsidRDefault="00B07CEB" w:rsidP="00B07CEB">
      <w:pPr>
        <w:rPr>
          <w:rFonts w:hint="eastAsia"/>
        </w:rPr>
      </w:pPr>
      <w:r w:rsidRPr="00B07CEB">
        <w:drawing>
          <wp:inline distT="0" distB="0" distL="0" distR="0" wp14:anchorId="78294586" wp14:editId="625D0BE1">
            <wp:extent cx="4647587" cy="32280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57316" cy="3234776"/>
                    </a:xfrm>
                    <a:prstGeom prst="rect">
                      <a:avLst/>
                    </a:prstGeom>
                  </pic:spPr>
                </pic:pic>
              </a:graphicData>
            </a:graphic>
          </wp:inline>
        </w:drawing>
      </w:r>
    </w:p>
    <w:p w14:paraId="3342C6BD" w14:textId="77777777" w:rsidR="00B07CEB" w:rsidRPr="00B07CEB" w:rsidRDefault="00B07CEB" w:rsidP="00B07CEB">
      <w:r w:rsidRPr="00B07CEB">
        <w:rPr>
          <w:rFonts w:hint="eastAsia"/>
        </w:rPr>
        <w:t>教学部：</w:t>
      </w:r>
    </w:p>
    <w:tbl>
      <w:tblPr>
        <w:tblStyle w:val="a7"/>
        <w:tblW w:w="0" w:type="auto"/>
        <w:tblLook w:val="04A0" w:firstRow="1" w:lastRow="0" w:firstColumn="1" w:lastColumn="0" w:noHBand="0" w:noVBand="1"/>
      </w:tblPr>
      <w:tblGrid>
        <w:gridCol w:w="1495"/>
        <w:gridCol w:w="6801"/>
      </w:tblGrid>
      <w:tr w:rsidR="00B07CEB" w:rsidRPr="00B07CEB" w14:paraId="27D71A46" w14:textId="77777777" w:rsidTr="00A50A47">
        <w:tc>
          <w:tcPr>
            <w:tcW w:w="1526" w:type="dxa"/>
          </w:tcPr>
          <w:p w14:paraId="23CF0812" w14:textId="77777777" w:rsidR="00B07CEB" w:rsidRPr="00B07CEB" w:rsidRDefault="00B07CEB" w:rsidP="00B07CEB">
            <w:r w:rsidRPr="00B07CEB">
              <w:rPr>
                <w:rFonts w:hint="eastAsia"/>
              </w:rPr>
              <w:lastRenderedPageBreak/>
              <w:t>用例名称</w:t>
            </w:r>
          </w:p>
        </w:tc>
        <w:tc>
          <w:tcPr>
            <w:tcW w:w="6996" w:type="dxa"/>
          </w:tcPr>
          <w:p w14:paraId="587551FC" w14:textId="77777777" w:rsidR="00B07CEB" w:rsidRPr="00B07CEB" w:rsidRDefault="00B07CEB" w:rsidP="00B07CEB">
            <w:r w:rsidRPr="00B07CEB">
              <w:rPr>
                <w:rFonts w:hint="eastAsia"/>
              </w:rPr>
              <w:t>查看基本用户信息</w:t>
            </w:r>
          </w:p>
        </w:tc>
      </w:tr>
      <w:tr w:rsidR="00B07CEB" w:rsidRPr="00B07CEB" w14:paraId="0C493287" w14:textId="77777777" w:rsidTr="00A50A47">
        <w:tc>
          <w:tcPr>
            <w:tcW w:w="1526" w:type="dxa"/>
          </w:tcPr>
          <w:p w14:paraId="0217AE39" w14:textId="77777777" w:rsidR="00B07CEB" w:rsidRPr="00B07CEB" w:rsidRDefault="00B07CEB" w:rsidP="00B07CEB">
            <w:r w:rsidRPr="00B07CEB">
              <w:rPr>
                <w:rFonts w:hint="eastAsia"/>
              </w:rPr>
              <w:t>参与者</w:t>
            </w:r>
          </w:p>
        </w:tc>
        <w:tc>
          <w:tcPr>
            <w:tcW w:w="6996" w:type="dxa"/>
          </w:tcPr>
          <w:p w14:paraId="61837C6C" w14:textId="77777777" w:rsidR="00B07CEB" w:rsidRPr="00B07CEB" w:rsidRDefault="00B07CEB" w:rsidP="00B07CEB">
            <w:r w:rsidRPr="00B07CEB">
              <w:rPr>
                <w:rFonts w:hint="eastAsia"/>
              </w:rPr>
              <w:t>教师</w:t>
            </w:r>
          </w:p>
        </w:tc>
      </w:tr>
      <w:tr w:rsidR="00B07CEB" w:rsidRPr="00B07CEB" w14:paraId="3D52992B" w14:textId="77777777" w:rsidTr="00A50A47">
        <w:tc>
          <w:tcPr>
            <w:tcW w:w="1526" w:type="dxa"/>
          </w:tcPr>
          <w:p w14:paraId="6F240FC0" w14:textId="77777777" w:rsidR="00B07CEB" w:rsidRPr="00B07CEB" w:rsidRDefault="00B07CEB" w:rsidP="00B07CEB">
            <w:r w:rsidRPr="00B07CEB">
              <w:rPr>
                <w:rFonts w:hint="eastAsia"/>
              </w:rPr>
              <w:t>简要说明</w:t>
            </w:r>
          </w:p>
        </w:tc>
        <w:tc>
          <w:tcPr>
            <w:tcW w:w="6996" w:type="dxa"/>
          </w:tcPr>
          <w:p w14:paraId="557D271E" w14:textId="77777777" w:rsidR="00B07CEB" w:rsidRPr="00B07CEB" w:rsidRDefault="00B07CEB" w:rsidP="00B07CEB">
            <w:r w:rsidRPr="00B07CEB">
              <w:rPr>
                <w:rFonts w:hint="eastAsia"/>
              </w:rPr>
              <w:t>查看用户即老师的基本信息</w:t>
            </w:r>
          </w:p>
        </w:tc>
      </w:tr>
      <w:tr w:rsidR="00B07CEB" w:rsidRPr="00B07CEB" w14:paraId="1FBE1049" w14:textId="77777777" w:rsidTr="00A50A47">
        <w:tc>
          <w:tcPr>
            <w:tcW w:w="1526" w:type="dxa"/>
          </w:tcPr>
          <w:p w14:paraId="24CAD659" w14:textId="77777777" w:rsidR="00B07CEB" w:rsidRPr="00B07CEB" w:rsidRDefault="00B07CEB" w:rsidP="00B07CEB">
            <w:r w:rsidRPr="00B07CEB">
              <w:rPr>
                <w:rFonts w:hint="eastAsia"/>
              </w:rPr>
              <w:t>前置条件</w:t>
            </w:r>
          </w:p>
        </w:tc>
        <w:tc>
          <w:tcPr>
            <w:tcW w:w="6996" w:type="dxa"/>
          </w:tcPr>
          <w:p w14:paraId="148DD200" w14:textId="77777777" w:rsidR="00B07CEB" w:rsidRPr="00B07CEB" w:rsidRDefault="00B07CEB" w:rsidP="00B07CEB">
            <w:r w:rsidRPr="00B07CEB">
              <w:rPr>
                <w:rFonts w:hint="eastAsia"/>
              </w:rPr>
              <w:t>用户登录系统</w:t>
            </w:r>
          </w:p>
        </w:tc>
      </w:tr>
      <w:tr w:rsidR="00B07CEB" w:rsidRPr="00B07CEB" w14:paraId="390E4FEE" w14:textId="77777777" w:rsidTr="00A50A47">
        <w:tc>
          <w:tcPr>
            <w:tcW w:w="1526" w:type="dxa"/>
          </w:tcPr>
          <w:p w14:paraId="59838288" w14:textId="77777777" w:rsidR="00B07CEB" w:rsidRPr="00B07CEB" w:rsidRDefault="00B07CEB" w:rsidP="00B07CEB">
            <w:r w:rsidRPr="00B07CEB">
              <w:rPr>
                <w:rFonts w:hint="eastAsia"/>
              </w:rPr>
              <w:t>基本事件流</w:t>
            </w:r>
          </w:p>
        </w:tc>
        <w:tc>
          <w:tcPr>
            <w:tcW w:w="6996" w:type="dxa"/>
          </w:tcPr>
          <w:p w14:paraId="25337639" w14:textId="77777777" w:rsidR="00B07CEB" w:rsidRPr="00B07CEB" w:rsidRDefault="00B07CEB" w:rsidP="00B07CEB">
            <w:r w:rsidRPr="00B07CEB">
              <w:t>1</w:t>
            </w:r>
            <w:r w:rsidRPr="00B07CEB">
              <w:rPr>
                <w:rFonts w:hint="eastAsia"/>
              </w:rPr>
              <w:t>.</w:t>
            </w:r>
            <w:r w:rsidRPr="00B07CEB">
              <w:rPr>
                <w:rFonts w:hint="eastAsia"/>
              </w:rPr>
              <w:t>教师点击“个人基本信息”按钮</w:t>
            </w:r>
          </w:p>
          <w:p w14:paraId="424B21E1" w14:textId="77777777" w:rsidR="00B07CEB" w:rsidRPr="00B07CEB" w:rsidRDefault="00B07CEB" w:rsidP="00B07CEB">
            <w:r w:rsidRPr="00B07CEB">
              <w:rPr>
                <w:rFonts w:hint="eastAsia"/>
              </w:rPr>
              <w:t>2.A1</w:t>
            </w:r>
          </w:p>
          <w:p w14:paraId="575F7EEB" w14:textId="77777777" w:rsidR="00B07CEB" w:rsidRPr="00B07CEB" w:rsidRDefault="00B07CEB" w:rsidP="00B07CEB">
            <w:r w:rsidRPr="00B07CEB">
              <w:t>3</w:t>
            </w:r>
            <w:r w:rsidRPr="00B07CEB">
              <w:rPr>
                <w:rFonts w:hint="eastAsia"/>
              </w:rPr>
              <w:t>.</w:t>
            </w:r>
            <w:r w:rsidRPr="00B07CEB">
              <w:rPr>
                <w:rFonts w:hint="eastAsia"/>
              </w:rPr>
              <w:t>在系统界面中显示老师的基本信息</w:t>
            </w:r>
          </w:p>
          <w:p w14:paraId="0594D078" w14:textId="77777777" w:rsidR="00B07CEB" w:rsidRPr="00B07CEB" w:rsidRDefault="00B07CEB" w:rsidP="00B07CEB">
            <w:r w:rsidRPr="00B07CEB">
              <w:rPr>
                <w:rFonts w:hint="eastAsia"/>
              </w:rPr>
              <w:t>4.</w:t>
            </w:r>
            <w:r w:rsidRPr="00B07CEB">
              <w:rPr>
                <w:rFonts w:hint="eastAsia"/>
              </w:rPr>
              <w:t>用例终止</w:t>
            </w:r>
          </w:p>
        </w:tc>
      </w:tr>
      <w:tr w:rsidR="00B07CEB" w:rsidRPr="00B07CEB" w14:paraId="5EF9143B" w14:textId="77777777" w:rsidTr="00A50A47">
        <w:tc>
          <w:tcPr>
            <w:tcW w:w="1526" w:type="dxa"/>
          </w:tcPr>
          <w:p w14:paraId="751D2A1C" w14:textId="77777777" w:rsidR="00B07CEB" w:rsidRPr="00B07CEB" w:rsidRDefault="00B07CEB" w:rsidP="00B07CEB">
            <w:r w:rsidRPr="00B07CEB">
              <w:rPr>
                <w:rFonts w:hint="eastAsia"/>
              </w:rPr>
              <w:t>异常事件流</w:t>
            </w:r>
          </w:p>
        </w:tc>
        <w:tc>
          <w:tcPr>
            <w:tcW w:w="6996" w:type="dxa"/>
          </w:tcPr>
          <w:p w14:paraId="7AE56D67" w14:textId="77777777" w:rsidR="00B07CEB" w:rsidRPr="00B07CEB" w:rsidRDefault="00B07CEB" w:rsidP="00B07CEB">
            <w:r w:rsidRPr="00B07CEB">
              <w:rPr>
                <w:rFonts w:hint="eastAsia"/>
              </w:rPr>
              <w:t>1.</w:t>
            </w:r>
            <w:r w:rsidRPr="00B07CEB">
              <w:rPr>
                <w:rFonts w:hint="eastAsia"/>
              </w:rPr>
              <w:t>提示信息获取失败</w:t>
            </w:r>
          </w:p>
          <w:p w14:paraId="4EA304B9" w14:textId="77777777" w:rsidR="00B07CEB" w:rsidRPr="00B07CEB" w:rsidRDefault="00B07CEB" w:rsidP="00B07CEB">
            <w:r w:rsidRPr="00B07CEB">
              <w:rPr>
                <w:rFonts w:hint="eastAsia"/>
              </w:rPr>
              <w:t>2.</w:t>
            </w:r>
            <w:r w:rsidRPr="00B07CEB">
              <w:rPr>
                <w:rFonts w:hint="eastAsia"/>
              </w:rPr>
              <w:t>返回界面，重新获取</w:t>
            </w:r>
          </w:p>
        </w:tc>
      </w:tr>
      <w:tr w:rsidR="00B07CEB" w:rsidRPr="00B07CEB" w14:paraId="718CF46F" w14:textId="77777777" w:rsidTr="00A50A47">
        <w:tc>
          <w:tcPr>
            <w:tcW w:w="1526" w:type="dxa"/>
          </w:tcPr>
          <w:p w14:paraId="148A1246" w14:textId="77777777" w:rsidR="00B07CEB" w:rsidRPr="00B07CEB" w:rsidRDefault="00B07CEB" w:rsidP="00B07CEB">
            <w:r w:rsidRPr="00B07CEB">
              <w:rPr>
                <w:rFonts w:hint="eastAsia"/>
              </w:rPr>
              <w:t>其他事件流</w:t>
            </w:r>
            <w:r w:rsidRPr="00B07CEB">
              <w:rPr>
                <w:rFonts w:hint="eastAsia"/>
              </w:rPr>
              <w:t>A1</w:t>
            </w:r>
          </w:p>
        </w:tc>
        <w:tc>
          <w:tcPr>
            <w:tcW w:w="6996" w:type="dxa"/>
          </w:tcPr>
          <w:p w14:paraId="0FEBBE0E" w14:textId="77777777" w:rsidR="00B07CEB" w:rsidRPr="00B07CEB" w:rsidRDefault="00B07CEB" w:rsidP="00B07CEB">
            <w:r w:rsidRPr="00B07CEB">
              <w:rPr>
                <w:rFonts w:hint="eastAsia"/>
              </w:rPr>
              <w:t>1.</w:t>
            </w:r>
            <w:r w:rsidRPr="00B07CEB">
              <w:rPr>
                <w:rFonts w:hint="eastAsia"/>
              </w:rPr>
              <w:t>系统获取当前用户名及角色</w:t>
            </w:r>
          </w:p>
          <w:p w14:paraId="61E6E285" w14:textId="77777777" w:rsidR="00B07CEB" w:rsidRPr="00B07CEB" w:rsidRDefault="00B07CEB" w:rsidP="00B07CEB">
            <w:r w:rsidRPr="00B07CEB">
              <w:rPr>
                <w:rFonts w:hint="eastAsia"/>
              </w:rPr>
              <w:t>2.</w:t>
            </w:r>
            <w:r w:rsidRPr="00B07CEB">
              <w:rPr>
                <w:rFonts w:hint="eastAsia"/>
              </w:rPr>
              <w:t>查询数据库，获取其他基本信息</w:t>
            </w:r>
          </w:p>
        </w:tc>
      </w:tr>
      <w:tr w:rsidR="00B07CEB" w:rsidRPr="00B07CEB" w14:paraId="0A57179A" w14:textId="77777777" w:rsidTr="00A50A47">
        <w:tc>
          <w:tcPr>
            <w:tcW w:w="1526" w:type="dxa"/>
          </w:tcPr>
          <w:p w14:paraId="478A4AA6" w14:textId="77777777" w:rsidR="00B07CEB" w:rsidRPr="00B07CEB" w:rsidRDefault="00B07CEB" w:rsidP="00B07CEB">
            <w:r w:rsidRPr="00B07CEB">
              <w:rPr>
                <w:rFonts w:hint="eastAsia"/>
              </w:rPr>
              <w:t>后置条件</w:t>
            </w:r>
          </w:p>
        </w:tc>
        <w:tc>
          <w:tcPr>
            <w:tcW w:w="6996" w:type="dxa"/>
          </w:tcPr>
          <w:p w14:paraId="1F5E93C1" w14:textId="77777777" w:rsidR="00B07CEB" w:rsidRPr="00B07CEB" w:rsidRDefault="00B07CEB" w:rsidP="00B07CEB">
            <w:r w:rsidRPr="00B07CEB">
              <w:rPr>
                <w:rFonts w:hint="eastAsia"/>
              </w:rPr>
              <w:t>无</w:t>
            </w:r>
          </w:p>
        </w:tc>
      </w:tr>
      <w:tr w:rsidR="00B07CEB" w:rsidRPr="00B07CEB" w14:paraId="76267293" w14:textId="77777777" w:rsidTr="00A50A47">
        <w:tc>
          <w:tcPr>
            <w:tcW w:w="1526" w:type="dxa"/>
          </w:tcPr>
          <w:p w14:paraId="4A31232C" w14:textId="77777777" w:rsidR="00B07CEB" w:rsidRPr="00B07CEB" w:rsidRDefault="00B07CEB" w:rsidP="00B07CEB">
            <w:r w:rsidRPr="00B07CEB">
              <w:rPr>
                <w:rFonts w:hint="eastAsia"/>
              </w:rPr>
              <w:t>注释</w:t>
            </w:r>
          </w:p>
        </w:tc>
        <w:tc>
          <w:tcPr>
            <w:tcW w:w="6996" w:type="dxa"/>
          </w:tcPr>
          <w:p w14:paraId="5A1F199D" w14:textId="77777777" w:rsidR="00B07CEB" w:rsidRPr="00B07CEB" w:rsidRDefault="00B07CEB" w:rsidP="00B07CEB">
            <w:r w:rsidRPr="00B07CEB">
              <w:rPr>
                <w:rFonts w:hint="eastAsia"/>
              </w:rPr>
              <w:t>无</w:t>
            </w:r>
          </w:p>
        </w:tc>
      </w:tr>
    </w:tbl>
    <w:p w14:paraId="3C0669BD" w14:textId="77777777" w:rsidR="00B07CEB" w:rsidRPr="00B07CEB" w:rsidRDefault="00B07CEB" w:rsidP="00B07CEB"/>
    <w:tbl>
      <w:tblPr>
        <w:tblStyle w:val="a7"/>
        <w:tblW w:w="0" w:type="auto"/>
        <w:tblLook w:val="04A0" w:firstRow="1" w:lastRow="0" w:firstColumn="1" w:lastColumn="0" w:noHBand="0" w:noVBand="1"/>
      </w:tblPr>
      <w:tblGrid>
        <w:gridCol w:w="1493"/>
        <w:gridCol w:w="6803"/>
      </w:tblGrid>
      <w:tr w:rsidR="00B07CEB" w:rsidRPr="00B07CEB" w14:paraId="740F7A1E" w14:textId="77777777" w:rsidTr="00A50A47">
        <w:tc>
          <w:tcPr>
            <w:tcW w:w="1526" w:type="dxa"/>
          </w:tcPr>
          <w:p w14:paraId="5D1346B5" w14:textId="77777777" w:rsidR="00B07CEB" w:rsidRPr="00B07CEB" w:rsidRDefault="00B07CEB" w:rsidP="00B07CEB">
            <w:r w:rsidRPr="00B07CEB">
              <w:rPr>
                <w:rFonts w:hint="eastAsia"/>
              </w:rPr>
              <w:t>用例名称</w:t>
            </w:r>
          </w:p>
        </w:tc>
        <w:tc>
          <w:tcPr>
            <w:tcW w:w="6996" w:type="dxa"/>
          </w:tcPr>
          <w:p w14:paraId="478C7FCB" w14:textId="77777777" w:rsidR="00B07CEB" w:rsidRPr="00B07CEB" w:rsidRDefault="00B07CEB" w:rsidP="00B07CEB">
            <w:r w:rsidRPr="00B07CEB">
              <w:rPr>
                <w:rFonts w:hint="eastAsia"/>
              </w:rPr>
              <w:t>更新基本用户信息</w:t>
            </w:r>
          </w:p>
        </w:tc>
      </w:tr>
      <w:tr w:rsidR="00B07CEB" w:rsidRPr="00B07CEB" w14:paraId="6392C5FA" w14:textId="77777777" w:rsidTr="00A50A47">
        <w:tc>
          <w:tcPr>
            <w:tcW w:w="1526" w:type="dxa"/>
          </w:tcPr>
          <w:p w14:paraId="10CCB5E8" w14:textId="77777777" w:rsidR="00B07CEB" w:rsidRPr="00B07CEB" w:rsidRDefault="00B07CEB" w:rsidP="00B07CEB">
            <w:r w:rsidRPr="00B07CEB">
              <w:rPr>
                <w:rFonts w:hint="eastAsia"/>
              </w:rPr>
              <w:t>参与者</w:t>
            </w:r>
          </w:p>
        </w:tc>
        <w:tc>
          <w:tcPr>
            <w:tcW w:w="6996" w:type="dxa"/>
          </w:tcPr>
          <w:p w14:paraId="186B3311" w14:textId="77777777" w:rsidR="00B07CEB" w:rsidRPr="00B07CEB" w:rsidRDefault="00B07CEB" w:rsidP="00B07CEB">
            <w:r w:rsidRPr="00B07CEB">
              <w:rPr>
                <w:rFonts w:hint="eastAsia"/>
              </w:rPr>
              <w:t>教师</w:t>
            </w:r>
          </w:p>
        </w:tc>
      </w:tr>
      <w:tr w:rsidR="00B07CEB" w:rsidRPr="00B07CEB" w14:paraId="6533C309" w14:textId="77777777" w:rsidTr="00A50A47">
        <w:tc>
          <w:tcPr>
            <w:tcW w:w="1526" w:type="dxa"/>
          </w:tcPr>
          <w:p w14:paraId="10C1E782" w14:textId="77777777" w:rsidR="00B07CEB" w:rsidRPr="00B07CEB" w:rsidRDefault="00B07CEB" w:rsidP="00B07CEB">
            <w:r w:rsidRPr="00B07CEB">
              <w:rPr>
                <w:rFonts w:hint="eastAsia"/>
              </w:rPr>
              <w:t>简要说明</w:t>
            </w:r>
          </w:p>
        </w:tc>
        <w:tc>
          <w:tcPr>
            <w:tcW w:w="6996" w:type="dxa"/>
          </w:tcPr>
          <w:p w14:paraId="79DB17FA" w14:textId="77777777" w:rsidR="00B07CEB" w:rsidRPr="00B07CEB" w:rsidRDefault="00B07CEB" w:rsidP="00B07CEB">
            <w:r w:rsidRPr="00B07CEB">
              <w:rPr>
                <w:rFonts w:hint="eastAsia"/>
              </w:rPr>
              <w:t>修改用户即老师的基本信息，并在数据库中更新</w:t>
            </w:r>
          </w:p>
        </w:tc>
      </w:tr>
      <w:tr w:rsidR="00B07CEB" w:rsidRPr="00B07CEB" w14:paraId="09DEC70F" w14:textId="77777777" w:rsidTr="00A50A47">
        <w:tc>
          <w:tcPr>
            <w:tcW w:w="1526" w:type="dxa"/>
          </w:tcPr>
          <w:p w14:paraId="0DCE1BCC" w14:textId="77777777" w:rsidR="00B07CEB" w:rsidRPr="00B07CEB" w:rsidRDefault="00B07CEB" w:rsidP="00B07CEB">
            <w:r w:rsidRPr="00B07CEB">
              <w:rPr>
                <w:rFonts w:hint="eastAsia"/>
              </w:rPr>
              <w:t>前置条件</w:t>
            </w:r>
          </w:p>
        </w:tc>
        <w:tc>
          <w:tcPr>
            <w:tcW w:w="6996" w:type="dxa"/>
          </w:tcPr>
          <w:p w14:paraId="370D0753" w14:textId="77777777" w:rsidR="00B07CEB" w:rsidRPr="00B07CEB" w:rsidRDefault="00B07CEB" w:rsidP="00B07CEB">
            <w:r w:rsidRPr="00B07CEB">
              <w:rPr>
                <w:rFonts w:hint="eastAsia"/>
              </w:rPr>
              <w:t>老师点击查看个人基本信息</w:t>
            </w:r>
          </w:p>
        </w:tc>
      </w:tr>
      <w:tr w:rsidR="00B07CEB" w:rsidRPr="00B07CEB" w14:paraId="52869852" w14:textId="77777777" w:rsidTr="00A50A47">
        <w:tc>
          <w:tcPr>
            <w:tcW w:w="1526" w:type="dxa"/>
          </w:tcPr>
          <w:p w14:paraId="42873E00" w14:textId="77777777" w:rsidR="00B07CEB" w:rsidRPr="00B07CEB" w:rsidRDefault="00B07CEB" w:rsidP="00B07CEB">
            <w:r w:rsidRPr="00B07CEB">
              <w:rPr>
                <w:rFonts w:hint="eastAsia"/>
              </w:rPr>
              <w:t>基本事件流</w:t>
            </w:r>
          </w:p>
        </w:tc>
        <w:tc>
          <w:tcPr>
            <w:tcW w:w="6996" w:type="dxa"/>
          </w:tcPr>
          <w:p w14:paraId="59625EA4" w14:textId="77777777" w:rsidR="00B07CEB" w:rsidRPr="00B07CEB" w:rsidRDefault="00B07CEB" w:rsidP="00B07CEB">
            <w:r w:rsidRPr="00B07CEB">
              <w:rPr>
                <w:rFonts w:hint="eastAsia"/>
              </w:rPr>
              <w:t>1.</w:t>
            </w:r>
            <w:r w:rsidRPr="00B07CEB">
              <w:rPr>
                <w:rFonts w:hint="eastAsia"/>
              </w:rPr>
              <w:t>选择要修改的信息</w:t>
            </w:r>
          </w:p>
          <w:p w14:paraId="2DD58ED9" w14:textId="77777777" w:rsidR="00B07CEB" w:rsidRPr="00B07CEB" w:rsidRDefault="00B07CEB" w:rsidP="00B07CEB">
            <w:r w:rsidRPr="00B07CEB">
              <w:rPr>
                <w:rFonts w:hint="eastAsia"/>
              </w:rPr>
              <w:t>2.</w:t>
            </w:r>
            <w:r w:rsidRPr="00B07CEB">
              <w:rPr>
                <w:rFonts w:hint="eastAsia"/>
              </w:rPr>
              <w:t>修改信息</w:t>
            </w:r>
          </w:p>
          <w:p w14:paraId="74D5E96E" w14:textId="77777777" w:rsidR="00B07CEB" w:rsidRPr="00B07CEB" w:rsidRDefault="00B07CEB" w:rsidP="00B07CEB">
            <w:r w:rsidRPr="00B07CEB">
              <w:rPr>
                <w:rFonts w:hint="eastAsia"/>
              </w:rPr>
              <w:t>3.</w:t>
            </w:r>
            <w:r w:rsidRPr="00B07CEB">
              <w:rPr>
                <w:rFonts w:hint="eastAsia"/>
              </w:rPr>
              <w:t>点击“保存”</w:t>
            </w:r>
          </w:p>
          <w:p w14:paraId="4D690F8E" w14:textId="77777777" w:rsidR="00B07CEB" w:rsidRPr="00B07CEB" w:rsidRDefault="00B07CEB" w:rsidP="00B07CEB">
            <w:r w:rsidRPr="00B07CEB">
              <w:rPr>
                <w:rFonts w:hint="eastAsia"/>
              </w:rPr>
              <w:t>4.</w:t>
            </w:r>
            <w:r w:rsidRPr="00B07CEB">
              <w:rPr>
                <w:rFonts w:hint="eastAsia"/>
              </w:rPr>
              <w:t>用例终止</w:t>
            </w:r>
          </w:p>
        </w:tc>
      </w:tr>
      <w:tr w:rsidR="00B07CEB" w:rsidRPr="00B07CEB" w14:paraId="7AB715DF" w14:textId="77777777" w:rsidTr="00A50A47">
        <w:tc>
          <w:tcPr>
            <w:tcW w:w="1526" w:type="dxa"/>
          </w:tcPr>
          <w:p w14:paraId="108E648C" w14:textId="77777777" w:rsidR="00B07CEB" w:rsidRPr="00B07CEB" w:rsidRDefault="00B07CEB" w:rsidP="00B07CEB">
            <w:r w:rsidRPr="00B07CEB">
              <w:rPr>
                <w:rFonts w:hint="eastAsia"/>
              </w:rPr>
              <w:t>异常事件流</w:t>
            </w:r>
          </w:p>
        </w:tc>
        <w:tc>
          <w:tcPr>
            <w:tcW w:w="6996" w:type="dxa"/>
          </w:tcPr>
          <w:p w14:paraId="41B411C5" w14:textId="77777777" w:rsidR="00B07CEB" w:rsidRPr="00B07CEB" w:rsidRDefault="00B07CEB" w:rsidP="00B07CEB">
            <w:r w:rsidRPr="00B07CEB">
              <w:rPr>
                <w:rFonts w:hint="eastAsia"/>
              </w:rPr>
              <w:t>1.</w:t>
            </w:r>
            <w:r w:rsidRPr="00B07CEB">
              <w:rPr>
                <w:rFonts w:hint="eastAsia"/>
              </w:rPr>
              <w:t>信息修改失败</w:t>
            </w:r>
          </w:p>
          <w:p w14:paraId="341A9446" w14:textId="77777777" w:rsidR="00B07CEB" w:rsidRPr="00B07CEB" w:rsidRDefault="00B07CEB" w:rsidP="00B07CEB">
            <w:r w:rsidRPr="00B07CEB">
              <w:rPr>
                <w:rFonts w:hint="eastAsia"/>
              </w:rPr>
              <w:t>2.</w:t>
            </w:r>
            <w:r w:rsidRPr="00B07CEB">
              <w:rPr>
                <w:rFonts w:hint="eastAsia"/>
              </w:rPr>
              <w:t>返回界面，重新进行修改</w:t>
            </w:r>
          </w:p>
        </w:tc>
      </w:tr>
      <w:tr w:rsidR="00B07CEB" w:rsidRPr="00B07CEB" w14:paraId="117CDD18" w14:textId="77777777" w:rsidTr="00A50A47">
        <w:tc>
          <w:tcPr>
            <w:tcW w:w="1526" w:type="dxa"/>
          </w:tcPr>
          <w:p w14:paraId="5CCF010C" w14:textId="77777777" w:rsidR="00B07CEB" w:rsidRPr="00B07CEB" w:rsidRDefault="00B07CEB" w:rsidP="00B07CEB">
            <w:r w:rsidRPr="00B07CEB">
              <w:rPr>
                <w:rFonts w:hint="eastAsia"/>
              </w:rPr>
              <w:t>后置条件</w:t>
            </w:r>
          </w:p>
        </w:tc>
        <w:tc>
          <w:tcPr>
            <w:tcW w:w="6996" w:type="dxa"/>
          </w:tcPr>
          <w:p w14:paraId="0C681F13" w14:textId="77777777" w:rsidR="00B07CEB" w:rsidRPr="00B07CEB" w:rsidRDefault="00B07CEB" w:rsidP="00B07CEB">
            <w:r w:rsidRPr="00B07CEB">
              <w:rPr>
                <w:rFonts w:hint="eastAsia"/>
              </w:rPr>
              <w:t>返回个人信息界面，显示更新后的信息</w:t>
            </w:r>
          </w:p>
        </w:tc>
      </w:tr>
      <w:tr w:rsidR="00B07CEB" w:rsidRPr="00B07CEB" w14:paraId="0421659B" w14:textId="77777777" w:rsidTr="00A50A47">
        <w:tc>
          <w:tcPr>
            <w:tcW w:w="1526" w:type="dxa"/>
          </w:tcPr>
          <w:p w14:paraId="7E3A963D" w14:textId="77777777" w:rsidR="00B07CEB" w:rsidRPr="00B07CEB" w:rsidRDefault="00B07CEB" w:rsidP="00B07CEB">
            <w:r w:rsidRPr="00B07CEB">
              <w:rPr>
                <w:rFonts w:hint="eastAsia"/>
              </w:rPr>
              <w:t>注释</w:t>
            </w:r>
          </w:p>
        </w:tc>
        <w:tc>
          <w:tcPr>
            <w:tcW w:w="6996" w:type="dxa"/>
          </w:tcPr>
          <w:p w14:paraId="28A2AF07" w14:textId="77777777" w:rsidR="00B07CEB" w:rsidRPr="00B07CEB" w:rsidRDefault="00B07CEB" w:rsidP="00B07CEB">
            <w:r w:rsidRPr="00B07CEB">
              <w:rPr>
                <w:rFonts w:hint="eastAsia"/>
              </w:rPr>
              <w:t>无</w:t>
            </w:r>
          </w:p>
        </w:tc>
      </w:tr>
    </w:tbl>
    <w:p w14:paraId="1043986B" w14:textId="77777777" w:rsidR="00B07CEB" w:rsidRPr="00B07CEB" w:rsidRDefault="00B07CEB" w:rsidP="00B07CEB"/>
    <w:tbl>
      <w:tblPr>
        <w:tblStyle w:val="a7"/>
        <w:tblW w:w="0" w:type="auto"/>
        <w:tblLook w:val="04A0" w:firstRow="1" w:lastRow="0" w:firstColumn="1" w:lastColumn="0" w:noHBand="0" w:noVBand="1"/>
      </w:tblPr>
      <w:tblGrid>
        <w:gridCol w:w="1495"/>
        <w:gridCol w:w="6801"/>
      </w:tblGrid>
      <w:tr w:rsidR="00B07CEB" w:rsidRPr="00B07CEB" w14:paraId="2EE0BC4B" w14:textId="77777777" w:rsidTr="00A50A47">
        <w:tc>
          <w:tcPr>
            <w:tcW w:w="1526" w:type="dxa"/>
          </w:tcPr>
          <w:p w14:paraId="0C3B01B0" w14:textId="77777777" w:rsidR="00B07CEB" w:rsidRPr="00B07CEB" w:rsidRDefault="00B07CEB" w:rsidP="00B07CEB">
            <w:r w:rsidRPr="00B07CEB">
              <w:rPr>
                <w:rFonts w:hint="eastAsia"/>
              </w:rPr>
              <w:t>用例名称</w:t>
            </w:r>
          </w:p>
        </w:tc>
        <w:tc>
          <w:tcPr>
            <w:tcW w:w="6996" w:type="dxa"/>
          </w:tcPr>
          <w:p w14:paraId="4EBC74FC" w14:textId="77777777" w:rsidR="00B07CEB" w:rsidRPr="00B07CEB" w:rsidRDefault="00B07CEB" w:rsidP="00B07CEB">
            <w:r w:rsidRPr="00B07CEB">
              <w:rPr>
                <w:rFonts w:hint="eastAsia"/>
              </w:rPr>
              <w:t>查看课程信息</w:t>
            </w:r>
          </w:p>
        </w:tc>
      </w:tr>
      <w:tr w:rsidR="00B07CEB" w:rsidRPr="00B07CEB" w14:paraId="7FFA0CD1" w14:textId="77777777" w:rsidTr="00A50A47">
        <w:tc>
          <w:tcPr>
            <w:tcW w:w="1526" w:type="dxa"/>
          </w:tcPr>
          <w:p w14:paraId="7EA44D6D" w14:textId="77777777" w:rsidR="00B07CEB" w:rsidRPr="00B07CEB" w:rsidRDefault="00B07CEB" w:rsidP="00B07CEB">
            <w:r w:rsidRPr="00B07CEB">
              <w:rPr>
                <w:rFonts w:hint="eastAsia"/>
              </w:rPr>
              <w:t>参与者</w:t>
            </w:r>
          </w:p>
        </w:tc>
        <w:tc>
          <w:tcPr>
            <w:tcW w:w="6996" w:type="dxa"/>
          </w:tcPr>
          <w:p w14:paraId="003B5A0B" w14:textId="77777777" w:rsidR="00B07CEB" w:rsidRPr="00B07CEB" w:rsidRDefault="00B07CEB" w:rsidP="00B07CEB">
            <w:r w:rsidRPr="00B07CEB">
              <w:rPr>
                <w:rFonts w:hint="eastAsia"/>
              </w:rPr>
              <w:t>教师</w:t>
            </w:r>
          </w:p>
        </w:tc>
      </w:tr>
      <w:tr w:rsidR="00B07CEB" w:rsidRPr="00B07CEB" w14:paraId="0D4687C9" w14:textId="77777777" w:rsidTr="00A50A47">
        <w:tc>
          <w:tcPr>
            <w:tcW w:w="1526" w:type="dxa"/>
          </w:tcPr>
          <w:p w14:paraId="36CAB04E" w14:textId="77777777" w:rsidR="00B07CEB" w:rsidRPr="00B07CEB" w:rsidRDefault="00B07CEB" w:rsidP="00B07CEB">
            <w:r w:rsidRPr="00B07CEB">
              <w:rPr>
                <w:rFonts w:hint="eastAsia"/>
              </w:rPr>
              <w:t>简要说明</w:t>
            </w:r>
          </w:p>
        </w:tc>
        <w:tc>
          <w:tcPr>
            <w:tcW w:w="6996" w:type="dxa"/>
          </w:tcPr>
          <w:p w14:paraId="18DA644C" w14:textId="77777777" w:rsidR="00B07CEB" w:rsidRPr="00B07CEB" w:rsidRDefault="00B07CEB" w:rsidP="00B07CEB">
            <w:r w:rsidRPr="00B07CEB">
              <w:rPr>
                <w:rFonts w:hint="eastAsia"/>
              </w:rPr>
              <w:t>查看当前教师的课表</w:t>
            </w:r>
          </w:p>
        </w:tc>
      </w:tr>
      <w:tr w:rsidR="00B07CEB" w:rsidRPr="00B07CEB" w14:paraId="568480B0" w14:textId="77777777" w:rsidTr="00A50A47">
        <w:tc>
          <w:tcPr>
            <w:tcW w:w="1526" w:type="dxa"/>
          </w:tcPr>
          <w:p w14:paraId="65D3EB21" w14:textId="77777777" w:rsidR="00B07CEB" w:rsidRPr="00B07CEB" w:rsidRDefault="00B07CEB" w:rsidP="00B07CEB">
            <w:r w:rsidRPr="00B07CEB">
              <w:rPr>
                <w:rFonts w:hint="eastAsia"/>
              </w:rPr>
              <w:t>前置条件</w:t>
            </w:r>
          </w:p>
        </w:tc>
        <w:tc>
          <w:tcPr>
            <w:tcW w:w="6996" w:type="dxa"/>
          </w:tcPr>
          <w:p w14:paraId="0DF04B46" w14:textId="77777777" w:rsidR="00B07CEB" w:rsidRPr="00B07CEB" w:rsidRDefault="00B07CEB" w:rsidP="00B07CEB">
            <w:r w:rsidRPr="00B07CEB">
              <w:rPr>
                <w:rFonts w:hint="eastAsia"/>
              </w:rPr>
              <w:t>用户登录系统</w:t>
            </w:r>
          </w:p>
        </w:tc>
      </w:tr>
      <w:tr w:rsidR="00B07CEB" w:rsidRPr="00B07CEB" w14:paraId="6F61785E" w14:textId="77777777" w:rsidTr="00A50A47">
        <w:tc>
          <w:tcPr>
            <w:tcW w:w="1526" w:type="dxa"/>
          </w:tcPr>
          <w:p w14:paraId="3449CBFC" w14:textId="77777777" w:rsidR="00B07CEB" w:rsidRPr="00B07CEB" w:rsidRDefault="00B07CEB" w:rsidP="00B07CEB">
            <w:r w:rsidRPr="00B07CEB">
              <w:rPr>
                <w:rFonts w:hint="eastAsia"/>
              </w:rPr>
              <w:t>基本事件流</w:t>
            </w:r>
          </w:p>
        </w:tc>
        <w:tc>
          <w:tcPr>
            <w:tcW w:w="6996" w:type="dxa"/>
          </w:tcPr>
          <w:p w14:paraId="0E23598B" w14:textId="77777777" w:rsidR="00B07CEB" w:rsidRPr="00B07CEB" w:rsidRDefault="00B07CEB" w:rsidP="00B07CEB">
            <w:r w:rsidRPr="00B07CEB">
              <w:t>1</w:t>
            </w:r>
            <w:r w:rsidRPr="00B07CEB">
              <w:rPr>
                <w:rFonts w:hint="eastAsia"/>
              </w:rPr>
              <w:t>.</w:t>
            </w:r>
            <w:r w:rsidRPr="00B07CEB">
              <w:rPr>
                <w:rFonts w:hint="eastAsia"/>
              </w:rPr>
              <w:t>教师点击“查看课表”按钮</w:t>
            </w:r>
          </w:p>
          <w:p w14:paraId="7D2ED88C" w14:textId="77777777" w:rsidR="00B07CEB" w:rsidRPr="00B07CEB" w:rsidRDefault="00B07CEB" w:rsidP="00B07CEB">
            <w:r w:rsidRPr="00B07CEB">
              <w:rPr>
                <w:rFonts w:hint="eastAsia"/>
              </w:rPr>
              <w:t>2.A1</w:t>
            </w:r>
          </w:p>
          <w:p w14:paraId="093675C3" w14:textId="77777777" w:rsidR="00B07CEB" w:rsidRPr="00B07CEB" w:rsidRDefault="00B07CEB" w:rsidP="00B07CEB">
            <w:r w:rsidRPr="00B07CEB">
              <w:t>3</w:t>
            </w:r>
            <w:r w:rsidRPr="00B07CEB">
              <w:rPr>
                <w:rFonts w:hint="eastAsia"/>
              </w:rPr>
              <w:t>.</w:t>
            </w:r>
            <w:r w:rsidRPr="00B07CEB">
              <w:rPr>
                <w:rFonts w:hint="eastAsia"/>
              </w:rPr>
              <w:t>在系统界面中显示课程信息</w:t>
            </w:r>
          </w:p>
          <w:p w14:paraId="095079E8" w14:textId="77777777" w:rsidR="00B07CEB" w:rsidRPr="00B07CEB" w:rsidRDefault="00B07CEB" w:rsidP="00B07CEB">
            <w:r w:rsidRPr="00B07CEB">
              <w:rPr>
                <w:rFonts w:hint="eastAsia"/>
              </w:rPr>
              <w:t>4.</w:t>
            </w:r>
            <w:r w:rsidRPr="00B07CEB">
              <w:rPr>
                <w:rFonts w:hint="eastAsia"/>
              </w:rPr>
              <w:t>用例终止</w:t>
            </w:r>
          </w:p>
        </w:tc>
      </w:tr>
      <w:tr w:rsidR="00B07CEB" w:rsidRPr="00B07CEB" w14:paraId="5C88F72A" w14:textId="77777777" w:rsidTr="00A50A47">
        <w:tc>
          <w:tcPr>
            <w:tcW w:w="1526" w:type="dxa"/>
          </w:tcPr>
          <w:p w14:paraId="0953AC1B" w14:textId="77777777" w:rsidR="00B07CEB" w:rsidRPr="00B07CEB" w:rsidRDefault="00B07CEB" w:rsidP="00B07CEB">
            <w:r w:rsidRPr="00B07CEB">
              <w:rPr>
                <w:rFonts w:hint="eastAsia"/>
              </w:rPr>
              <w:t>异常事件流</w:t>
            </w:r>
          </w:p>
        </w:tc>
        <w:tc>
          <w:tcPr>
            <w:tcW w:w="6996" w:type="dxa"/>
          </w:tcPr>
          <w:p w14:paraId="69FE4852" w14:textId="77777777" w:rsidR="00B07CEB" w:rsidRPr="00B07CEB" w:rsidRDefault="00B07CEB" w:rsidP="00B07CEB">
            <w:r w:rsidRPr="00B07CEB">
              <w:rPr>
                <w:rFonts w:hint="eastAsia"/>
              </w:rPr>
              <w:t>1.</w:t>
            </w:r>
            <w:r w:rsidRPr="00B07CEB">
              <w:rPr>
                <w:rFonts w:hint="eastAsia"/>
              </w:rPr>
              <w:t>提示信息获取失败</w:t>
            </w:r>
          </w:p>
          <w:p w14:paraId="5B295AB0" w14:textId="77777777" w:rsidR="00B07CEB" w:rsidRPr="00B07CEB" w:rsidRDefault="00B07CEB" w:rsidP="00B07CEB">
            <w:r w:rsidRPr="00B07CEB">
              <w:rPr>
                <w:rFonts w:hint="eastAsia"/>
              </w:rPr>
              <w:t>2.</w:t>
            </w:r>
            <w:r w:rsidRPr="00B07CEB">
              <w:rPr>
                <w:rFonts w:hint="eastAsia"/>
              </w:rPr>
              <w:t>返回界面，重新获取</w:t>
            </w:r>
          </w:p>
        </w:tc>
      </w:tr>
      <w:tr w:rsidR="00B07CEB" w:rsidRPr="00B07CEB" w14:paraId="36D9BD40" w14:textId="77777777" w:rsidTr="00A50A47">
        <w:tc>
          <w:tcPr>
            <w:tcW w:w="1526" w:type="dxa"/>
          </w:tcPr>
          <w:p w14:paraId="0D7EEF50" w14:textId="77777777" w:rsidR="00B07CEB" w:rsidRPr="00B07CEB" w:rsidRDefault="00B07CEB" w:rsidP="00B07CEB">
            <w:r w:rsidRPr="00B07CEB">
              <w:rPr>
                <w:rFonts w:hint="eastAsia"/>
              </w:rPr>
              <w:t>其他事件流</w:t>
            </w:r>
            <w:r w:rsidRPr="00B07CEB">
              <w:rPr>
                <w:rFonts w:hint="eastAsia"/>
              </w:rPr>
              <w:t>A1</w:t>
            </w:r>
          </w:p>
        </w:tc>
        <w:tc>
          <w:tcPr>
            <w:tcW w:w="6996" w:type="dxa"/>
          </w:tcPr>
          <w:p w14:paraId="59AF7680" w14:textId="77777777" w:rsidR="00B07CEB" w:rsidRPr="00B07CEB" w:rsidRDefault="00B07CEB" w:rsidP="00B07CEB">
            <w:r w:rsidRPr="00B07CEB">
              <w:rPr>
                <w:rFonts w:hint="eastAsia"/>
              </w:rPr>
              <w:t>1.</w:t>
            </w:r>
            <w:r w:rsidRPr="00B07CEB">
              <w:rPr>
                <w:rFonts w:hint="eastAsia"/>
              </w:rPr>
              <w:t>系统获取当前用户名及角色</w:t>
            </w:r>
          </w:p>
          <w:p w14:paraId="3B61ED4F" w14:textId="77777777" w:rsidR="00B07CEB" w:rsidRPr="00B07CEB" w:rsidRDefault="00B07CEB" w:rsidP="00B07CEB">
            <w:r w:rsidRPr="00B07CEB">
              <w:rPr>
                <w:rFonts w:hint="eastAsia"/>
              </w:rPr>
              <w:t>2.</w:t>
            </w:r>
            <w:r w:rsidRPr="00B07CEB">
              <w:rPr>
                <w:rFonts w:hint="eastAsia"/>
              </w:rPr>
              <w:t>查询数据库，获取课表的信息</w:t>
            </w:r>
          </w:p>
        </w:tc>
      </w:tr>
      <w:tr w:rsidR="00B07CEB" w:rsidRPr="00B07CEB" w14:paraId="05BC9A0C" w14:textId="77777777" w:rsidTr="00A50A47">
        <w:tc>
          <w:tcPr>
            <w:tcW w:w="1526" w:type="dxa"/>
          </w:tcPr>
          <w:p w14:paraId="5A3E1A03" w14:textId="77777777" w:rsidR="00B07CEB" w:rsidRPr="00B07CEB" w:rsidRDefault="00B07CEB" w:rsidP="00B07CEB">
            <w:r w:rsidRPr="00B07CEB">
              <w:rPr>
                <w:rFonts w:hint="eastAsia"/>
              </w:rPr>
              <w:t>后置条件</w:t>
            </w:r>
          </w:p>
        </w:tc>
        <w:tc>
          <w:tcPr>
            <w:tcW w:w="6996" w:type="dxa"/>
          </w:tcPr>
          <w:p w14:paraId="1B78D629" w14:textId="77777777" w:rsidR="00B07CEB" w:rsidRPr="00B07CEB" w:rsidRDefault="00B07CEB" w:rsidP="00B07CEB">
            <w:r w:rsidRPr="00B07CEB">
              <w:rPr>
                <w:rFonts w:hint="eastAsia"/>
              </w:rPr>
              <w:t>显示教师的课表</w:t>
            </w:r>
          </w:p>
        </w:tc>
      </w:tr>
      <w:tr w:rsidR="00B07CEB" w:rsidRPr="00B07CEB" w14:paraId="4E3EBD64" w14:textId="77777777" w:rsidTr="00A50A47">
        <w:tc>
          <w:tcPr>
            <w:tcW w:w="1526" w:type="dxa"/>
          </w:tcPr>
          <w:p w14:paraId="2F6E65D9" w14:textId="77777777" w:rsidR="00B07CEB" w:rsidRPr="00B07CEB" w:rsidRDefault="00B07CEB" w:rsidP="00B07CEB">
            <w:r w:rsidRPr="00B07CEB">
              <w:rPr>
                <w:rFonts w:hint="eastAsia"/>
              </w:rPr>
              <w:t>注释</w:t>
            </w:r>
          </w:p>
        </w:tc>
        <w:tc>
          <w:tcPr>
            <w:tcW w:w="6996" w:type="dxa"/>
          </w:tcPr>
          <w:p w14:paraId="3946051B" w14:textId="77777777" w:rsidR="00B07CEB" w:rsidRPr="00B07CEB" w:rsidRDefault="00B07CEB" w:rsidP="00B07CEB">
            <w:r w:rsidRPr="00B07CEB">
              <w:rPr>
                <w:rFonts w:hint="eastAsia"/>
              </w:rPr>
              <w:t>无</w:t>
            </w:r>
          </w:p>
        </w:tc>
      </w:tr>
    </w:tbl>
    <w:p w14:paraId="57F48456" w14:textId="77777777" w:rsidR="00C86880" w:rsidRPr="00B07CEB" w:rsidRDefault="004539C7" w:rsidP="00B07CEB">
      <w:pPr>
        <w:numPr>
          <w:ilvl w:val="0"/>
          <w:numId w:val="21"/>
        </w:numPr>
      </w:pPr>
      <w:r w:rsidRPr="00B07CEB">
        <w:rPr>
          <w:rFonts w:hint="eastAsia"/>
        </w:rPr>
        <w:t>教质部</w:t>
      </w:r>
    </w:p>
    <w:p w14:paraId="5A85BD5E" w14:textId="77777777" w:rsidR="00B07CEB" w:rsidRPr="00B07CEB" w:rsidRDefault="00B07CEB" w:rsidP="00B07CEB">
      <w:r w:rsidRPr="00B07CEB">
        <w:lastRenderedPageBreak/>
        <w:drawing>
          <wp:inline distT="0" distB="0" distL="0" distR="0" wp14:anchorId="269DADA7" wp14:editId="0A1B9D43">
            <wp:extent cx="5274310" cy="2732803"/>
            <wp:effectExtent l="0" t="0" r="0" b="0"/>
            <wp:docPr id="3" name="图片 3" descr="C:\Users\xlz\AppData\Local\Temp\1496242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lz\AppData\Local\Temp\149624233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32803"/>
                    </a:xfrm>
                    <a:prstGeom prst="rect">
                      <a:avLst/>
                    </a:prstGeom>
                    <a:noFill/>
                    <a:ln>
                      <a:noFill/>
                    </a:ln>
                  </pic:spPr>
                </pic:pic>
              </a:graphicData>
            </a:graphic>
          </wp:inline>
        </w:drawing>
      </w:r>
    </w:p>
    <w:p w14:paraId="57BEAF17" w14:textId="77777777" w:rsidR="00B07CEB" w:rsidRPr="00B07CEB" w:rsidRDefault="00B07CEB" w:rsidP="00B07CEB">
      <w:r w:rsidRPr="00B07CEB">
        <w:rPr>
          <w:rFonts w:hint="eastAsia"/>
        </w:rPr>
        <w:t>教质部：</w:t>
      </w:r>
    </w:p>
    <w:tbl>
      <w:tblPr>
        <w:tblStyle w:val="a7"/>
        <w:tblW w:w="0" w:type="auto"/>
        <w:tblLook w:val="04A0" w:firstRow="1" w:lastRow="0" w:firstColumn="1" w:lastColumn="0" w:noHBand="0" w:noVBand="1"/>
      </w:tblPr>
      <w:tblGrid>
        <w:gridCol w:w="1494"/>
        <w:gridCol w:w="6802"/>
      </w:tblGrid>
      <w:tr w:rsidR="00B07CEB" w:rsidRPr="00B07CEB" w14:paraId="35E34C5C" w14:textId="77777777" w:rsidTr="00A50A47">
        <w:tc>
          <w:tcPr>
            <w:tcW w:w="1526" w:type="dxa"/>
          </w:tcPr>
          <w:p w14:paraId="494FED6E" w14:textId="77777777" w:rsidR="00B07CEB" w:rsidRPr="00B07CEB" w:rsidRDefault="00B07CEB" w:rsidP="00B07CEB">
            <w:r w:rsidRPr="00B07CEB">
              <w:rPr>
                <w:rFonts w:hint="eastAsia"/>
              </w:rPr>
              <w:t>用例名称</w:t>
            </w:r>
          </w:p>
        </w:tc>
        <w:tc>
          <w:tcPr>
            <w:tcW w:w="6996" w:type="dxa"/>
          </w:tcPr>
          <w:p w14:paraId="1A547A44" w14:textId="77777777" w:rsidR="00B07CEB" w:rsidRPr="00B07CEB" w:rsidRDefault="00B07CEB" w:rsidP="00B07CEB">
            <w:r w:rsidRPr="00B07CEB">
              <w:rPr>
                <w:rFonts w:hint="eastAsia"/>
              </w:rPr>
              <w:t>查看部门信息（安排）</w:t>
            </w:r>
          </w:p>
        </w:tc>
      </w:tr>
      <w:tr w:rsidR="00B07CEB" w:rsidRPr="00B07CEB" w14:paraId="0617F699" w14:textId="77777777" w:rsidTr="00A50A47">
        <w:tc>
          <w:tcPr>
            <w:tcW w:w="1526" w:type="dxa"/>
          </w:tcPr>
          <w:p w14:paraId="6BF52E1A" w14:textId="77777777" w:rsidR="00B07CEB" w:rsidRPr="00B07CEB" w:rsidRDefault="00B07CEB" w:rsidP="00B07CEB">
            <w:r w:rsidRPr="00B07CEB">
              <w:rPr>
                <w:rFonts w:hint="eastAsia"/>
              </w:rPr>
              <w:t>参与者</w:t>
            </w:r>
          </w:p>
        </w:tc>
        <w:tc>
          <w:tcPr>
            <w:tcW w:w="6996" w:type="dxa"/>
          </w:tcPr>
          <w:p w14:paraId="37F67CA1" w14:textId="77777777" w:rsidR="00B07CEB" w:rsidRPr="00B07CEB" w:rsidRDefault="00B07CEB" w:rsidP="00B07CEB">
            <w:r w:rsidRPr="00B07CEB">
              <w:rPr>
                <w:rFonts w:hint="eastAsia"/>
              </w:rPr>
              <w:t>教师</w:t>
            </w:r>
          </w:p>
        </w:tc>
      </w:tr>
      <w:tr w:rsidR="00B07CEB" w:rsidRPr="00B07CEB" w14:paraId="2C3930A9" w14:textId="77777777" w:rsidTr="00A50A47">
        <w:tc>
          <w:tcPr>
            <w:tcW w:w="1526" w:type="dxa"/>
          </w:tcPr>
          <w:p w14:paraId="605BF158" w14:textId="77777777" w:rsidR="00B07CEB" w:rsidRPr="00B07CEB" w:rsidRDefault="00B07CEB" w:rsidP="00B07CEB">
            <w:r w:rsidRPr="00B07CEB">
              <w:rPr>
                <w:rFonts w:hint="eastAsia"/>
              </w:rPr>
              <w:t>简要说明</w:t>
            </w:r>
          </w:p>
        </w:tc>
        <w:tc>
          <w:tcPr>
            <w:tcW w:w="6996" w:type="dxa"/>
          </w:tcPr>
          <w:p w14:paraId="4246ABCA" w14:textId="77777777" w:rsidR="00B07CEB" w:rsidRPr="00B07CEB" w:rsidRDefault="00B07CEB" w:rsidP="00B07CEB">
            <w:r w:rsidRPr="00B07CEB">
              <w:rPr>
                <w:rFonts w:hint="eastAsia"/>
              </w:rPr>
              <w:t>查看用户即老师的部门信息（安排）</w:t>
            </w:r>
          </w:p>
        </w:tc>
      </w:tr>
      <w:tr w:rsidR="00B07CEB" w:rsidRPr="00B07CEB" w14:paraId="0BEE4604" w14:textId="77777777" w:rsidTr="00A50A47">
        <w:tc>
          <w:tcPr>
            <w:tcW w:w="1526" w:type="dxa"/>
          </w:tcPr>
          <w:p w14:paraId="290C99CA" w14:textId="77777777" w:rsidR="00B07CEB" w:rsidRPr="00B07CEB" w:rsidRDefault="00B07CEB" w:rsidP="00B07CEB">
            <w:r w:rsidRPr="00B07CEB">
              <w:rPr>
                <w:rFonts w:hint="eastAsia"/>
              </w:rPr>
              <w:t>前置条件</w:t>
            </w:r>
          </w:p>
        </w:tc>
        <w:tc>
          <w:tcPr>
            <w:tcW w:w="6996" w:type="dxa"/>
          </w:tcPr>
          <w:p w14:paraId="63749E6A" w14:textId="77777777" w:rsidR="00B07CEB" w:rsidRPr="00B07CEB" w:rsidRDefault="00B07CEB" w:rsidP="00B07CEB">
            <w:r w:rsidRPr="00B07CEB">
              <w:rPr>
                <w:rFonts w:hint="eastAsia"/>
              </w:rPr>
              <w:t>用户登录系统</w:t>
            </w:r>
          </w:p>
        </w:tc>
      </w:tr>
      <w:tr w:rsidR="00B07CEB" w:rsidRPr="00B07CEB" w14:paraId="70CEFC75" w14:textId="77777777" w:rsidTr="00A50A47">
        <w:tc>
          <w:tcPr>
            <w:tcW w:w="1526" w:type="dxa"/>
          </w:tcPr>
          <w:p w14:paraId="4F00C472" w14:textId="77777777" w:rsidR="00B07CEB" w:rsidRPr="00B07CEB" w:rsidRDefault="00B07CEB" w:rsidP="00B07CEB">
            <w:r w:rsidRPr="00B07CEB">
              <w:rPr>
                <w:rFonts w:hint="eastAsia"/>
              </w:rPr>
              <w:t>基本事件流</w:t>
            </w:r>
          </w:p>
        </w:tc>
        <w:tc>
          <w:tcPr>
            <w:tcW w:w="6996" w:type="dxa"/>
          </w:tcPr>
          <w:p w14:paraId="6B7D1DB5" w14:textId="77777777" w:rsidR="00B07CEB" w:rsidRPr="00B07CEB" w:rsidRDefault="00B07CEB" w:rsidP="00B07CEB">
            <w:r w:rsidRPr="00B07CEB">
              <w:t>1</w:t>
            </w:r>
            <w:r w:rsidRPr="00B07CEB">
              <w:rPr>
                <w:rFonts w:hint="eastAsia"/>
              </w:rPr>
              <w:t>.</w:t>
            </w:r>
            <w:r w:rsidRPr="00B07CEB">
              <w:rPr>
                <w:rFonts w:hint="eastAsia"/>
              </w:rPr>
              <w:t>教师点击“部门信息”（“安排”）按钮</w:t>
            </w:r>
          </w:p>
          <w:p w14:paraId="39E98FDB" w14:textId="77777777" w:rsidR="00B07CEB" w:rsidRPr="00B07CEB" w:rsidRDefault="00B07CEB" w:rsidP="00B07CEB">
            <w:r w:rsidRPr="00B07CEB">
              <w:rPr>
                <w:rFonts w:hint="eastAsia"/>
              </w:rPr>
              <w:t>2.A1</w:t>
            </w:r>
          </w:p>
          <w:p w14:paraId="50409C00" w14:textId="77777777" w:rsidR="00B07CEB" w:rsidRPr="00B07CEB" w:rsidRDefault="00B07CEB" w:rsidP="00B07CEB">
            <w:r w:rsidRPr="00B07CEB">
              <w:t>3</w:t>
            </w:r>
            <w:r w:rsidRPr="00B07CEB">
              <w:rPr>
                <w:rFonts w:hint="eastAsia"/>
              </w:rPr>
              <w:t>.</w:t>
            </w:r>
            <w:r w:rsidRPr="00B07CEB">
              <w:rPr>
                <w:rFonts w:hint="eastAsia"/>
              </w:rPr>
              <w:t>在系统界面中显示老师的部门信息（安排）</w:t>
            </w:r>
          </w:p>
          <w:p w14:paraId="59AD84DD" w14:textId="77777777" w:rsidR="00B07CEB" w:rsidRPr="00B07CEB" w:rsidRDefault="00B07CEB" w:rsidP="00B07CEB">
            <w:r w:rsidRPr="00B07CEB">
              <w:rPr>
                <w:rFonts w:hint="eastAsia"/>
              </w:rPr>
              <w:t>4.</w:t>
            </w:r>
            <w:r w:rsidRPr="00B07CEB">
              <w:rPr>
                <w:rFonts w:hint="eastAsia"/>
              </w:rPr>
              <w:t>用例终止</w:t>
            </w:r>
          </w:p>
        </w:tc>
      </w:tr>
      <w:tr w:rsidR="00B07CEB" w:rsidRPr="00B07CEB" w14:paraId="333B5B44" w14:textId="77777777" w:rsidTr="00A50A47">
        <w:tc>
          <w:tcPr>
            <w:tcW w:w="1526" w:type="dxa"/>
          </w:tcPr>
          <w:p w14:paraId="4FB7FD1A" w14:textId="77777777" w:rsidR="00B07CEB" w:rsidRPr="00B07CEB" w:rsidRDefault="00B07CEB" w:rsidP="00B07CEB">
            <w:r w:rsidRPr="00B07CEB">
              <w:rPr>
                <w:rFonts w:hint="eastAsia"/>
              </w:rPr>
              <w:t>异常事件流</w:t>
            </w:r>
          </w:p>
        </w:tc>
        <w:tc>
          <w:tcPr>
            <w:tcW w:w="6996" w:type="dxa"/>
          </w:tcPr>
          <w:p w14:paraId="6075BE29" w14:textId="77777777" w:rsidR="00B07CEB" w:rsidRPr="00B07CEB" w:rsidRDefault="00B07CEB" w:rsidP="00B07CEB">
            <w:r w:rsidRPr="00B07CEB">
              <w:rPr>
                <w:rFonts w:hint="eastAsia"/>
              </w:rPr>
              <w:t>1.</w:t>
            </w:r>
            <w:r w:rsidRPr="00B07CEB">
              <w:rPr>
                <w:rFonts w:hint="eastAsia"/>
              </w:rPr>
              <w:t>提示信息获取失败</w:t>
            </w:r>
          </w:p>
          <w:p w14:paraId="200D246E" w14:textId="77777777" w:rsidR="00B07CEB" w:rsidRPr="00B07CEB" w:rsidRDefault="00B07CEB" w:rsidP="00B07CEB">
            <w:r w:rsidRPr="00B07CEB">
              <w:rPr>
                <w:rFonts w:hint="eastAsia"/>
              </w:rPr>
              <w:t>2.</w:t>
            </w:r>
            <w:r w:rsidRPr="00B07CEB">
              <w:rPr>
                <w:rFonts w:hint="eastAsia"/>
              </w:rPr>
              <w:t>返回界面，重新获取</w:t>
            </w:r>
          </w:p>
        </w:tc>
      </w:tr>
      <w:tr w:rsidR="00B07CEB" w:rsidRPr="00B07CEB" w14:paraId="2DA3F47A" w14:textId="77777777" w:rsidTr="00A50A47">
        <w:tc>
          <w:tcPr>
            <w:tcW w:w="1526" w:type="dxa"/>
          </w:tcPr>
          <w:p w14:paraId="0729083D" w14:textId="77777777" w:rsidR="00B07CEB" w:rsidRPr="00B07CEB" w:rsidRDefault="00B07CEB" w:rsidP="00B07CEB">
            <w:r w:rsidRPr="00B07CEB">
              <w:rPr>
                <w:rFonts w:hint="eastAsia"/>
              </w:rPr>
              <w:t>其他事件流</w:t>
            </w:r>
            <w:r w:rsidRPr="00B07CEB">
              <w:rPr>
                <w:rFonts w:hint="eastAsia"/>
              </w:rPr>
              <w:t>A1</w:t>
            </w:r>
          </w:p>
        </w:tc>
        <w:tc>
          <w:tcPr>
            <w:tcW w:w="6996" w:type="dxa"/>
          </w:tcPr>
          <w:p w14:paraId="4C2DB90B" w14:textId="77777777" w:rsidR="00B07CEB" w:rsidRPr="00B07CEB" w:rsidRDefault="00B07CEB" w:rsidP="00B07CEB">
            <w:r w:rsidRPr="00B07CEB">
              <w:rPr>
                <w:rFonts w:hint="eastAsia"/>
              </w:rPr>
              <w:t>1.</w:t>
            </w:r>
            <w:r w:rsidRPr="00B07CEB">
              <w:rPr>
                <w:rFonts w:hint="eastAsia"/>
              </w:rPr>
              <w:t>系统获取当前用户名及角色</w:t>
            </w:r>
          </w:p>
          <w:p w14:paraId="1120AD45" w14:textId="77777777" w:rsidR="00B07CEB" w:rsidRPr="00B07CEB" w:rsidRDefault="00B07CEB" w:rsidP="00B07CEB">
            <w:r w:rsidRPr="00B07CEB">
              <w:rPr>
                <w:rFonts w:hint="eastAsia"/>
              </w:rPr>
              <w:t>2.</w:t>
            </w:r>
            <w:r w:rsidRPr="00B07CEB">
              <w:rPr>
                <w:rFonts w:hint="eastAsia"/>
              </w:rPr>
              <w:t>查询数据库，获取其他信息</w:t>
            </w:r>
          </w:p>
        </w:tc>
      </w:tr>
      <w:tr w:rsidR="00B07CEB" w:rsidRPr="00B07CEB" w14:paraId="3D151324" w14:textId="77777777" w:rsidTr="00A50A47">
        <w:tc>
          <w:tcPr>
            <w:tcW w:w="1526" w:type="dxa"/>
          </w:tcPr>
          <w:p w14:paraId="05E6BFF2" w14:textId="77777777" w:rsidR="00B07CEB" w:rsidRPr="00B07CEB" w:rsidRDefault="00B07CEB" w:rsidP="00B07CEB">
            <w:r w:rsidRPr="00B07CEB">
              <w:rPr>
                <w:rFonts w:hint="eastAsia"/>
              </w:rPr>
              <w:t>后置条件</w:t>
            </w:r>
          </w:p>
        </w:tc>
        <w:tc>
          <w:tcPr>
            <w:tcW w:w="6996" w:type="dxa"/>
          </w:tcPr>
          <w:p w14:paraId="005E4F4E" w14:textId="77777777" w:rsidR="00B07CEB" w:rsidRPr="00B07CEB" w:rsidRDefault="00B07CEB" w:rsidP="00B07CEB">
            <w:r w:rsidRPr="00B07CEB">
              <w:rPr>
                <w:rFonts w:hint="eastAsia"/>
              </w:rPr>
              <w:t>无</w:t>
            </w:r>
          </w:p>
        </w:tc>
      </w:tr>
      <w:tr w:rsidR="00B07CEB" w:rsidRPr="00B07CEB" w14:paraId="6F65BAE5" w14:textId="77777777" w:rsidTr="00A50A47">
        <w:tc>
          <w:tcPr>
            <w:tcW w:w="1526" w:type="dxa"/>
          </w:tcPr>
          <w:p w14:paraId="6C8C2192" w14:textId="77777777" w:rsidR="00B07CEB" w:rsidRPr="00B07CEB" w:rsidRDefault="00B07CEB" w:rsidP="00B07CEB">
            <w:r w:rsidRPr="00B07CEB">
              <w:rPr>
                <w:rFonts w:hint="eastAsia"/>
              </w:rPr>
              <w:t>注释</w:t>
            </w:r>
          </w:p>
        </w:tc>
        <w:tc>
          <w:tcPr>
            <w:tcW w:w="6996" w:type="dxa"/>
          </w:tcPr>
          <w:p w14:paraId="56F0CFEE" w14:textId="77777777" w:rsidR="00B07CEB" w:rsidRPr="00B07CEB" w:rsidRDefault="00B07CEB" w:rsidP="00B07CEB">
            <w:r w:rsidRPr="00B07CEB">
              <w:rPr>
                <w:rFonts w:hint="eastAsia"/>
              </w:rPr>
              <w:t>无</w:t>
            </w:r>
          </w:p>
        </w:tc>
      </w:tr>
    </w:tbl>
    <w:p w14:paraId="2CBFD070" w14:textId="77777777" w:rsidR="00B07CEB" w:rsidRPr="00B07CEB" w:rsidRDefault="00B07CEB" w:rsidP="00B07CEB"/>
    <w:tbl>
      <w:tblPr>
        <w:tblStyle w:val="a7"/>
        <w:tblW w:w="0" w:type="auto"/>
        <w:tblLook w:val="04A0" w:firstRow="1" w:lastRow="0" w:firstColumn="1" w:lastColumn="0" w:noHBand="0" w:noVBand="1"/>
      </w:tblPr>
      <w:tblGrid>
        <w:gridCol w:w="1494"/>
        <w:gridCol w:w="6802"/>
      </w:tblGrid>
      <w:tr w:rsidR="00B07CEB" w:rsidRPr="00B07CEB" w14:paraId="61F4250D" w14:textId="77777777" w:rsidTr="00A50A47">
        <w:tc>
          <w:tcPr>
            <w:tcW w:w="1526" w:type="dxa"/>
          </w:tcPr>
          <w:p w14:paraId="55AC2C3B" w14:textId="77777777" w:rsidR="00B07CEB" w:rsidRPr="00B07CEB" w:rsidRDefault="00B07CEB" w:rsidP="00B07CEB">
            <w:r w:rsidRPr="00B07CEB">
              <w:rPr>
                <w:rFonts w:hint="eastAsia"/>
              </w:rPr>
              <w:t>用例名称</w:t>
            </w:r>
          </w:p>
        </w:tc>
        <w:tc>
          <w:tcPr>
            <w:tcW w:w="6996" w:type="dxa"/>
          </w:tcPr>
          <w:p w14:paraId="4929C194" w14:textId="77777777" w:rsidR="00B07CEB" w:rsidRPr="00B07CEB" w:rsidRDefault="00B07CEB" w:rsidP="00B07CEB">
            <w:r w:rsidRPr="00B07CEB">
              <w:rPr>
                <w:rFonts w:hint="eastAsia"/>
              </w:rPr>
              <w:t>查看班主任所带班级课程信息</w:t>
            </w:r>
          </w:p>
        </w:tc>
      </w:tr>
      <w:tr w:rsidR="00B07CEB" w:rsidRPr="00B07CEB" w14:paraId="0015EBEC" w14:textId="77777777" w:rsidTr="00A50A47">
        <w:tc>
          <w:tcPr>
            <w:tcW w:w="1526" w:type="dxa"/>
          </w:tcPr>
          <w:p w14:paraId="6E3E5F34" w14:textId="77777777" w:rsidR="00B07CEB" w:rsidRPr="00B07CEB" w:rsidRDefault="00B07CEB" w:rsidP="00B07CEB">
            <w:r w:rsidRPr="00B07CEB">
              <w:rPr>
                <w:rFonts w:hint="eastAsia"/>
              </w:rPr>
              <w:t>参与者</w:t>
            </w:r>
          </w:p>
        </w:tc>
        <w:tc>
          <w:tcPr>
            <w:tcW w:w="6996" w:type="dxa"/>
          </w:tcPr>
          <w:p w14:paraId="69D734EA" w14:textId="77777777" w:rsidR="00B07CEB" w:rsidRPr="00B07CEB" w:rsidRDefault="00B07CEB" w:rsidP="00B07CEB">
            <w:r w:rsidRPr="00B07CEB">
              <w:rPr>
                <w:rFonts w:hint="eastAsia"/>
              </w:rPr>
              <w:t>教师</w:t>
            </w:r>
          </w:p>
        </w:tc>
      </w:tr>
      <w:tr w:rsidR="00B07CEB" w:rsidRPr="00B07CEB" w14:paraId="08B86A27" w14:textId="77777777" w:rsidTr="00A50A47">
        <w:tc>
          <w:tcPr>
            <w:tcW w:w="1526" w:type="dxa"/>
          </w:tcPr>
          <w:p w14:paraId="64087A53" w14:textId="77777777" w:rsidR="00B07CEB" w:rsidRPr="00B07CEB" w:rsidRDefault="00B07CEB" w:rsidP="00B07CEB">
            <w:r w:rsidRPr="00B07CEB">
              <w:rPr>
                <w:rFonts w:hint="eastAsia"/>
              </w:rPr>
              <w:t>简要说明</w:t>
            </w:r>
          </w:p>
        </w:tc>
        <w:tc>
          <w:tcPr>
            <w:tcW w:w="6996" w:type="dxa"/>
          </w:tcPr>
          <w:p w14:paraId="3449A7D5" w14:textId="77777777" w:rsidR="00B07CEB" w:rsidRPr="00B07CEB" w:rsidRDefault="00B07CEB" w:rsidP="00B07CEB">
            <w:r w:rsidRPr="00B07CEB">
              <w:rPr>
                <w:rFonts w:hint="eastAsia"/>
              </w:rPr>
              <w:t>查看班主任所带班级的课表</w:t>
            </w:r>
          </w:p>
        </w:tc>
      </w:tr>
      <w:tr w:rsidR="00B07CEB" w:rsidRPr="00B07CEB" w14:paraId="2C75CC45" w14:textId="77777777" w:rsidTr="00A50A47">
        <w:tc>
          <w:tcPr>
            <w:tcW w:w="1526" w:type="dxa"/>
          </w:tcPr>
          <w:p w14:paraId="25CD107E" w14:textId="77777777" w:rsidR="00B07CEB" w:rsidRPr="00B07CEB" w:rsidRDefault="00B07CEB" w:rsidP="00B07CEB">
            <w:r w:rsidRPr="00B07CEB">
              <w:rPr>
                <w:rFonts w:hint="eastAsia"/>
              </w:rPr>
              <w:t>前置条件</w:t>
            </w:r>
          </w:p>
        </w:tc>
        <w:tc>
          <w:tcPr>
            <w:tcW w:w="6996" w:type="dxa"/>
          </w:tcPr>
          <w:p w14:paraId="46FE7FB3" w14:textId="77777777" w:rsidR="00B07CEB" w:rsidRPr="00B07CEB" w:rsidRDefault="00B07CEB" w:rsidP="00B07CEB">
            <w:r w:rsidRPr="00B07CEB">
              <w:rPr>
                <w:rFonts w:hint="eastAsia"/>
              </w:rPr>
              <w:t>用户登录系统</w:t>
            </w:r>
          </w:p>
        </w:tc>
      </w:tr>
      <w:tr w:rsidR="00B07CEB" w:rsidRPr="00B07CEB" w14:paraId="0EAAAD84" w14:textId="77777777" w:rsidTr="00A50A47">
        <w:tc>
          <w:tcPr>
            <w:tcW w:w="1526" w:type="dxa"/>
          </w:tcPr>
          <w:p w14:paraId="3E2A4F87" w14:textId="77777777" w:rsidR="00B07CEB" w:rsidRPr="00B07CEB" w:rsidRDefault="00B07CEB" w:rsidP="00B07CEB">
            <w:r w:rsidRPr="00B07CEB">
              <w:rPr>
                <w:rFonts w:hint="eastAsia"/>
              </w:rPr>
              <w:t>基本事件流</w:t>
            </w:r>
          </w:p>
        </w:tc>
        <w:tc>
          <w:tcPr>
            <w:tcW w:w="6996" w:type="dxa"/>
          </w:tcPr>
          <w:p w14:paraId="7839CD6C" w14:textId="77777777" w:rsidR="00B07CEB" w:rsidRPr="00B07CEB" w:rsidRDefault="00B07CEB" w:rsidP="00B07CEB">
            <w:r w:rsidRPr="00B07CEB">
              <w:t>1</w:t>
            </w:r>
            <w:r w:rsidRPr="00B07CEB">
              <w:rPr>
                <w:rFonts w:hint="eastAsia"/>
              </w:rPr>
              <w:t>.</w:t>
            </w:r>
            <w:r w:rsidRPr="00B07CEB">
              <w:rPr>
                <w:rFonts w:hint="eastAsia"/>
              </w:rPr>
              <w:t>教师点击“查看</w:t>
            </w:r>
            <w:r w:rsidRPr="00B07CEB">
              <w:rPr>
                <w:rFonts w:hint="eastAsia"/>
              </w:rPr>
              <w:t>XXX</w:t>
            </w:r>
            <w:r w:rsidRPr="00B07CEB">
              <w:rPr>
                <w:rFonts w:hint="eastAsia"/>
              </w:rPr>
              <w:t>班级课表”按钮</w:t>
            </w:r>
          </w:p>
          <w:p w14:paraId="5C8AB134" w14:textId="77777777" w:rsidR="00B07CEB" w:rsidRPr="00B07CEB" w:rsidRDefault="00B07CEB" w:rsidP="00B07CEB">
            <w:r w:rsidRPr="00B07CEB">
              <w:rPr>
                <w:rFonts w:hint="eastAsia"/>
              </w:rPr>
              <w:t>2.A1</w:t>
            </w:r>
          </w:p>
          <w:p w14:paraId="4FBCF33A" w14:textId="77777777" w:rsidR="00B07CEB" w:rsidRPr="00B07CEB" w:rsidRDefault="00B07CEB" w:rsidP="00B07CEB">
            <w:r w:rsidRPr="00B07CEB">
              <w:t>3</w:t>
            </w:r>
            <w:r w:rsidRPr="00B07CEB">
              <w:rPr>
                <w:rFonts w:hint="eastAsia"/>
              </w:rPr>
              <w:t>.</w:t>
            </w:r>
            <w:r w:rsidRPr="00B07CEB">
              <w:rPr>
                <w:rFonts w:hint="eastAsia"/>
              </w:rPr>
              <w:t>在系统界面中显示班级课程信息</w:t>
            </w:r>
          </w:p>
          <w:p w14:paraId="1ECBE205" w14:textId="77777777" w:rsidR="00B07CEB" w:rsidRPr="00B07CEB" w:rsidRDefault="00B07CEB" w:rsidP="00B07CEB">
            <w:r w:rsidRPr="00B07CEB">
              <w:rPr>
                <w:rFonts w:hint="eastAsia"/>
              </w:rPr>
              <w:t>4.</w:t>
            </w:r>
            <w:r w:rsidRPr="00B07CEB">
              <w:rPr>
                <w:rFonts w:hint="eastAsia"/>
              </w:rPr>
              <w:t>用例终止</w:t>
            </w:r>
          </w:p>
        </w:tc>
      </w:tr>
      <w:tr w:rsidR="00B07CEB" w:rsidRPr="00B07CEB" w14:paraId="31749699" w14:textId="77777777" w:rsidTr="00A50A47">
        <w:tc>
          <w:tcPr>
            <w:tcW w:w="1526" w:type="dxa"/>
          </w:tcPr>
          <w:p w14:paraId="44CF504F" w14:textId="77777777" w:rsidR="00B07CEB" w:rsidRPr="00B07CEB" w:rsidRDefault="00B07CEB" w:rsidP="00B07CEB">
            <w:r w:rsidRPr="00B07CEB">
              <w:rPr>
                <w:rFonts w:hint="eastAsia"/>
              </w:rPr>
              <w:t>异常事件流</w:t>
            </w:r>
          </w:p>
        </w:tc>
        <w:tc>
          <w:tcPr>
            <w:tcW w:w="6996" w:type="dxa"/>
          </w:tcPr>
          <w:p w14:paraId="6048B8BE" w14:textId="77777777" w:rsidR="00B07CEB" w:rsidRPr="00B07CEB" w:rsidRDefault="00B07CEB" w:rsidP="00B07CEB">
            <w:r w:rsidRPr="00B07CEB">
              <w:rPr>
                <w:rFonts w:hint="eastAsia"/>
              </w:rPr>
              <w:t>1.</w:t>
            </w:r>
            <w:r w:rsidRPr="00B07CEB">
              <w:rPr>
                <w:rFonts w:hint="eastAsia"/>
              </w:rPr>
              <w:t>提示信息获取失败</w:t>
            </w:r>
          </w:p>
          <w:p w14:paraId="60E44D41" w14:textId="77777777" w:rsidR="00B07CEB" w:rsidRPr="00B07CEB" w:rsidRDefault="00B07CEB" w:rsidP="00B07CEB">
            <w:r w:rsidRPr="00B07CEB">
              <w:rPr>
                <w:rFonts w:hint="eastAsia"/>
              </w:rPr>
              <w:t>2.</w:t>
            </w:r>
            <w:r w:rsidRPr="00B07CEB">
              <w:rPr>
                <w:rFonts w:hint="eastAsia"/>
              </w:rPr>
              <w:t>返回界面，重新获取</w:t>
            </w:r>
          </w:p>
        </w:tc>
      </w:tr>
      <w:tr w:rsidR="00B07CEB" w:rsidRPr="00B07CEB" w14:paraId="2EA1E5A9" w14:textId="77777777" w:rsidTr="00A50A47">
        <w:tc>
          <w:tcPr>
            <w:tcW w:w="1526" w:type="dxa"/>
          </w:tcPr>
          <w:p w14:paraId="60C23935" w14:textId="77777777" w:rsidR="00B07CEB" w:rsidRPr="00B07CEB" w:rsidRDefault="00B07CEB" w:rsidP="00B07CEB">
            <w:r w:rsidRPr="00B07CEB">
              <w:rPr>
                <w:rFonts w:hint="eastAsia"/>
              </w:rPr>
              <w:t>其他事件流</w:t>
            </w:r>
            <w:r w:rsidRPr="00B07CEB">
              <w:rPr>
                <w:rFonts w:hint="eastAsia"/>
              </w:rPr>
              <w:t>A1</w:t>
            </w:r>
          </w:p>
        </w:tc>
        <w:tc>
          <w:tcPr>
            <w:tcW w:w="6996" w:type="dxa"/>
          </w:tcPr>
          <w:p w14:paraId="161986FD" w14:textId="77777777" w:rsidR="00B07CEB" w:rsidRPr="00B07CEB" w:rsidRDefault="00B07CEB" w:rsidP="00B07CEB">
            <w:r w:rsidRPr="00B07CEB">
              <w:rPr>
                <w:rFonts w:hint="eastAsia"/>
              </w:rPr>
              <w:t>1.</w:t>
            </w:r>
            <w:r w:rsidRPr="00B07CEB">
              <w:rPr>
                <w:rFonts w:hint="eastAsia"/>
              </w:rPr>
              <w:t>系统获取当前用户名及角色</w:t>
            </w:r>
          </w:p>
          <w:p w14:paraId="6C5C5E7D" w14:textId="77777777" w:rsidR="00B07CEB" w:rsidRPr="00B07CEB" w:rsidRDefault="00B07CEB" w:rsidP="00B07CEB">
            <w:r w:rsidRPr="00B07CEB">
              <w:rPr>
                <w:rFonts w:hint="eastAsia"/>
              </w:rPr>
              <w:t>2.</w:t>
            </w:r>
            <w:r w:rsidRPr="00B07CEB">
              <w:rPr>
                <w:rFonts w:hint="eastAsia"/>
              </w:rPr>
              <w:t>查询数据库，获取班级课表的信息</w:t>
            </w:r>
          </w:p>
        </w:tc>
      </w:tr>
      <w:tr w:rsidR="00B07CEB" w:rsidRPr="00B07CEB" w14:paraId="285FA082" w14:textId="77777777" w:rsidTr="00A50A47">
        <w:tc>
          <w:tcPr>
            <w:tcW w:w="1526" w:type="dxa"/>
          </w:tcPr>
          <w:p w14:paraId="13F44ECD" w14:textId="77777777" w:rsidR="00B07CEB" w:rsidRPr="00B07CEB" w:rsidRDefault="00B07CEB" w:rsidP="00B07CEB">
            <w:r w:rsidRPr="00B07CEB">
              <w:rPr>
                <w:rFonts w:hint="eastAsia"/>
              </w:rPr>
              <w:t>后置条件</w:t>
            </w:r>
          </w:p>
        </w:tc>
        <w:tc>
          <w:tcPr>
            <w:tcW w:w="6996" w:type="dxa"/>
          </w:tcPr>
          <w:p w14:paraId="1E7FD01D" w14:textId="77777777" w:rsidR="00B07CEB" w:rsidRPr="00B07CEB" w:rsidRDefault="00B07CEB" w:rsidP="00B07CEB">
            <w:r w:rsidRPr="00B07CEB">
              <w:rPr>
                <w:rFonts w:hint="eastAsia"/>
              </w:rPr>
              <w:t>显示班主任所带班级的课表</w:t>
            </w:r>
          </w:p>
        </w:tc>
      </w:tr>
    </w:tbl>
    <w:p w14:paraId="779D6900" w14:textId="77777777" w:rsidR="00B07CEB" w:rsidRPr="00B07CEB" w:rsidRDefault="00B07CEB" w:rsidP="00B07CEB">
      <w:pPr>
        <w:numPr>
          <w:ilvl w:val="0"/>
          <w:numId w:val="21"/>
        </w:numPr>
      </w:pPr>
      <w:r w:rsidRPr="00B07CEB">
        <w:rPr>
          <w:rFonts w:hint="eastAsia"/>
        </w:rPr>
        <w:t>财务部</w:t>
      </w:r>
    </w:p>
    <w:p w14:paraId="6CD213AB" w14:textId="77777777" w:rsidR="00B07CEB" w:rsidRPr="00B07CEB" w:rsidRDefault="00B07CEB" w:rsidP="00B07CEB">
      <w:r w:rsidRPr="00B07CEB">
        <w:rPr>
          <w:rFonts w:hint="eastAsia"/>
        </w:rPr>
        <w:lastRenderedPageBreak/>
        <w:t>用例图</w:t>
      </w:r>
    </w:p>
    <w:p w14:paraId="52496BE6" w14:textId="77777777" w:rsidR="00B07CEB" w:rsidRPr="00B07CEB" w:rsidRDefault="00B07CEB" w:rsidP="00B07CEB">
      <w:r w:rsidRPr="00B07CEB">
        <w:drawing>
          <wp:inline distT="0" distB="0" distL="0" distR="0" wp14:anchorId="606CD2A7" wp14:editId="49DA3D2A">
            <wp:extent cx="5213618" cy="4584936"/>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3618" cy="4584936"/>
                    </a:xfrm>
                    <a:prstGeom prst="rect">
                      <a:avLst/>
                    </a:prstGeom>
                  </pic:spPr>
                </pic:pic>
              </a:graphicData>
            </a:graphic>
          </wp:inline>
        </w:drawing>
      </w:r>
    </w:p>
    <w:p w14:paraId="65BD3C3B" w14:textId="77777777" w:rsidR="00B07CEB" w:rsidRPr="00B07CEB" w:rsidRDefault="00B07CEB" w:rsidP="00B07CEB"/>
    <w:p w14:paraId="27BC8FEE" w14:textId="77777777" w:rsidR="00B07CEB" w:rsidRPr="00B07CEB" w:rsidRDefault="00B07CEB" w:rsidP="00B07CEB">
      <w:r w:rsidRPr="00B07CEB">
        <w:rPr>
          <w:rFonts w:hint="eastAsia"/>
        </w:rPr>
        <w:t>用例描述</w:t>
      </w:r>
    </w:p>
    <w:p w14:paraId="07EA77E7" w14:textId="77777777" w:rsidR="00B07CEB" w:rsidRPr="00B07CEB" w:rsidRDefault="00B07CEB" w:rsidP="00B07CEB">
      <w:r w:rsidRPr="00B07CEB">
        <w:rPr>
          <w:rFonts w:hint="eastAsia"/>
        </w:rPr>
        <w:t>填写报销单：</w:t>
      </w:r>
    </w:p>
    <w:tbl>
      <w:tblPr>
        <w:tblStyle w:val="a7"/>
        <w:tblW w:w="8359" w:type="dxa"/>
        <w:tblLook w:val="04A0" w:firstRow="1" w:lastRow="0" w:firstColumn="1" w:lastColumn="0" w:noHBand="0" w:noVBand="1"/>
      </w:tblPr>
      <w:tblGrid>
        <w:gridCol w:w="1555"/>
        <w:gridCol w:w="6804"/>
      </w:tblGrid>
      <w:tr w:rsidR="00B07CEB" w:rsidRPr="00B07CEB" w14:paraId="35CF39BA" w14:textId="77777777" w:rsidTr="00A50A47">
        <w:tc>
          <w:tcPr>
            <w:tcW w:w="1555" w:type="dxa"/>
          </w:tcPr>
          <w:p w14:paraId="4906959C" w14:textId="77777777" w:rsidR="00B07CEB" w:rsidRPr="00B07CEB" w:rsidRDefault="00B07CEB" w:rsidP="00B07CEB">
            <w:r w:rsidRPr="00B07CEB">
              <w:rPr>
                <w:rFonts w:hint="eastAsia"/>
              </w:rPr>
              <w:t>用例名称</w:t>
            </w:r>
          </w:p>
        </w:tc>
        <w:tc>
          <w:tcPr>
            <w:tcW w:w="6804" w:type="dxa"/>
          </w:tcPr>
          <w:p w14:paraId="1CA66075" w14:textId="77777777" w:rsidR="00B07CEB" w:rsidRPr="00B07CEB" w:rsidRDefault="00B07CEB" w:rsidP="00B07CEB">
            <w:r w:rsidRPr="00B07CEB">
              <w:rPr>
                <w:rFonts w:hint="eastAsia"/>
              </w:rPr>
              <w:t>填写报销单</w:t>
            </w:r>
          </w:p>
        </w:tc>
      </w:tr>
      <w:tr w:rsidR="00B07CEB" w:rsidRPr="00B07CEB" w14:paraId="224E4001" w14:textId="77777777" w:rsidTr="00A50A47">
        <w:tc>
          <w:tcPr>
            <w:tcW w:w="1555" w:type="dxa"/>
          </w:tcPr>
          <w:p w14:paraId="69E66A83" w14:textId="77777777" w:rsidR="00B07CEB" w:rsidRPr="00B07CEB" w:rsidRDefault="00B07CEB" w:rsidP="00B07CEB">
            <w:r w:rsidRPr="00B07CEB">
              <w:rPr>
                <w:rFonts w:hint="eastAsia"/>
              </w:rPr>
              <w:t>参与者</w:t>
            </w:r>
          </w:p>
        </w:tc>
        <w:tc>
          <w:tcPr>
            <w:tcW w:w="6804" w:type="dxa"/>
          </w:tcPr>
          <w:p w14:paraId="47910A8B" w14:textId="77777777" w:rsidR="00B07CEB" w:rsidRPr="00B07CEB" w:rsidRDefault="00B07CEB" w:rsidP="00B07CEB">
            <w:r w:rsidRPr="00B07CEB">
              <w:rPr>
                <w:rFonts w:hint="eastAsia"/>
              </w:rPr>
              <w:t>员工</w:t>
            </w:r>
          </w:p>
        </w:tc>
      </w:tr>
      <w:tr w:rsidR="00B07CEB" w:rsidRPr="00B07CEB" w14:paraId="205DB114" w14:textId="77777777" w:rsidTr="00A50A47">
        <w:tc>
          <w:tcPr>
            <w:tcW w:w="1555" w:type="dxa"/>
          </w:tcPr>
          <w:p w14:paraId="2EFA211C" w14:textId="77777777" w:rsidR="00B07CEB" w:rsidRPr="00B07CEB" w:rsidRDefault="00B07CEB" w:rsidP="00B07CEB">
            <w:r w:rsidRPr="00B07CEB">
              <w:rPr>
                <w:rFonts w:hint="eastAsia"/>
              </w:rPr>
              <w:t>简要说明</w:t>
            </w:r>
          </w:p>
        </w:tc>
        <w:tc>
          <w:tcPr>
            <w:tcW w:w="6804" w:type="dxa"/>
          </w:tcPr>
          <w:p w14:paraId="4CD4F23B" w14:textId="77777777" w:rsidR="00B07CEB" w:rsidRPr="00B07CEB" w:rsidRDefault="00B07CEB" w:rsidP="00B07CEB">
            <w:r w:rsidRPr="00B07CEB">
              <w:rPr>
                <w:rFonts w:hint="eastAsia"/>
              </w:rPr>
              <w:t>员工填写报销单，提交到界面上</w:t>
            </w:r>
          </w:p>
        </w:tc>
      </w:tr>
      <w:tr w:rsidR="00B07CEB" w:rsidRPr="00B07CEB" w14:paraId="1BC11EFA" w14:textId="77777777" w:rsidTr="00A50A47">
        <w:tc>
          <w:tcPr>
            <w:tcW w:w="1555" w:type="dxa"/>
          </w:tcPr>
          <w:p w14:paraId="455F1878" w14:textId="77777777" w:rsidR="00B07CEB" w:rsidRPr="00B07CEB" w:rsidRDefault="00B07CEB" w:rsidP="00B07CEB">
            <w:r w:rsidRPr="00B07CEB">
              <w:rPr>
                <w:rFonts w:hint="eastAsia"/>
              </w:rPr>
              <w:t>前置条件</w:t>
            </w:r>
          </w:p>
        </w:tc>
        <w:tc>
          <w:tcPr>
            <w:tcW w:w="6804" w:type="dxa"/>
          </w:tcPr>
          <w:p w14:paraId="6C3A8304" w14:textId="77777777" w:rsidR="00B07CEB" w:rsidRPr="00B07CEB" w:rsidRDefault="00B07CEB" w:rsidP="00B07CEB">
            <w:r w:rsidRPr="00B07CEB">
              <w:rPr>
                <w:rFonts w:hint="eastAsia"/>
              </w:rPr>
              <w:t>员工已经登录办公自动化系统并进入财务部界面</w:t>
            </w:r>
          </w:p>
        </w:tc>
      </w:tr>
      <w:tr w:rsidR="00B07CEB" w:rsidRPr="00B07CEB" w14:paraId="436E59A4" w14:textId="77777777" w:rsidTr="00A50A47">
        <w:tc>
          <w:tcPr>
            <w:tcW w:w="1555" w:type="dxa"/>
          </w:tcPr>
          <w:p w14:paraId="5ACE0D4C" w14:textId="77777777" w:rsidR="00B07CEB" w:rsidRPr="00B07CEB" w:rsidRDefault="00B07CEB" w:rsidP="00B07CEB">
            <w:r w:rsidRPr="00B07CEB">
              <w:rPr>
                <w:rFonts w:hint="eastAsia"/>
              </w:rPr>
              <w:t>基本事件流</w:t>
            </w:r>
          </w:p>
        </w:tc>
        <w:tc>
          <w:tcPr>
            <w:tcW w:w="6804" w:type="dxa"/>
          </w:tcPr>
          <w:p w14:paraId="2DE10A75" w14:textId="77777777" w:rsidR="00B07CEB" w:rsidRPr="00B07CEB" w:rsidRDefault="00B07CEB" w:rsidP="00B07CEB">
            <w:pPr>
              <w:numPr>
                <w:ilvl w:val="0"/>
                <w:numId w:val="16"/>
              </w:numPr>
            </w:pPr>
            <w:r w:rsidRPr="00B07CEB">
              <w:rPr>
                <w:rFonts w:hint="eastAsia"/>
              </w:rPr>
              <w:t>员工点击报销类型</w:t>
            </w:r>
          </w:p>
          <w:p w14:paraId="2D5AE8EC" w14:textId="77777777" w:rsidR="00B07CEB" w:rsidRPr="00B07CEB" w:rsidRDefault="00B07CEB" w:rsidP="00B07CEB">
            <w:pPr>
              <w:numPr>
                <w:ilvl w:val="0"/>
                <w:numId w:val="16"/>
              </w:numPr>
            </w:pPr>
            <w:r w:rsidRPr="00B07CEB">
              <w:rPr>
                <w:rFonts w:hint="eastAsia"/>
              </w:rPr>
              <w:t>员工点击添加类型</w:t>
            </w:r>
          </w:p>
          <w:p w14:paraId="13A664FA" w14:textId="77777777" w:rsidR="00B07CEB" w:rsidRPr="00B07CEB" w:rsidRDefault="00B07CEB" w:rsidP="00B07CEB">
            <w:pPr>
              <w:numPr>
                <w:ilvl w:val="0"/>
                <w:numId w:val="16"/>
              </w:numPr>
            </w:pPr>
            <w:r w:rsidRPr="00B07CEB">
              <w:rPr>
                <w:rFonts w:hint="eastAsia"/>
              </w:rPr>
              <w:t>员工填写报销费用相关信息</w:t>
            </w:r>
          </w:p>
          <w:p w14:paraId="717C89FB" w14:textId="77777777" w:rsidR="00B07CEB" w:rsidRPr="00B07CEB" w:rsidRDefault="00B07CEB" w:rsidP="00B07CEB">
            <w:pPr>
              <w:numPr>
                <w:ilvl w:val="0"/>
                <w:numId w:val="16"/>
              </w:numPr>
            </w:pPr>
            <w:r w:rsidRPr="00B07CEB">
              <w:rPr>
                <w:rFonts w:hint="eastAsia"/>
              </w:rPr>
              <w:t>点击“提交”</w:t>
            </w:r>
          </w:p>
          <w:p w14:paraId="51C6671B" w14:textId="77777777" w:rsidR="00B07CEB" w:rsidRPr="00B07CEB" w:rsidRDefault="00B07CEB" w:rsidP="00B07CEB">
            <w:r w:rsidRPr="00B07CEB">
              <w:rPr>
                <w:rFonts w:hint="eastAsia"/>
              </w:rPr>
              <w:t>5</w:t>
            </w:r>
            <w:r w:rsidRPr="00B07CEB">
              <w:rPr>
                <w:rFonts w:hint="eastAsia"/>
              </w:rPr>
              <w:t>、系统提示提交成功</w:t>
            </w:r>
          </w:p>
        </w:tc>
      </w:tr>
      <w:tr w:rsidR="00B07CEB" w:rsidRPr="00B07CEB" w14:paraId="22EE1740" w14:textId="77777777" w:rsidTr="00A50A47">
        <w:tc>
          <w:tcPr>
            <w:tcW w:w="1555" w:type="dxa"/>
          </w:tcPr>
          <w:p w14:paraId="7B71B274" w14:textId="77777777" w:rsidR="00B07CEB" w:rsidRPr="00B07CEB" w:rsidRDefault="00B07CEB" w:rsidP="00B07CEB">
            <w:r w:rsidRPr="00B07CEB">
              <w:rPr>
                <w:rFonts w:hint="eastAsia"/>
              </w:rPr>
              <w:t>其他事件流</w:t>
            </w:r>
          </w:p>
        </w:tc>
        <w:tc>
          <w:tcPr>
            <w:tcW w:w="6804" w:type="dxa"/>
          </w:tcPr>
          <w:p w14:paraId="53D81017" w14:textId="77777777" w:rsidR="00B07CEB" w:rsidRPr="00B07CEB" w:rsidRDefault="00B07CEB" w:rsidP="00B07CEB">
            <w:r w:rsidRPr="00B07CEB">
              <w:rPr>
                <w:rFonts w:hint="eastAsia"/>
              </w:rPr>
              <w:t>4</w:t>
            </w:r>
            <w:r w:rsidRPr="00B07CEB">
              <w:t>B</w:t>
            </w:r>
            <w:r w:rsidRPr="00B07CEB">
              <w:rPr>
                <w:rFonts w:hint="eastAsia"/>
              </w:rPr>
              <w:t>：点击“提交”前，员工可以随时按“取消”按钮，则取消事件。</w:t>
            </w:r>
          </w:p>
        </w:tc>
      </w:tr>
      <w:tr w:rsidR="00B07CEB" w:rsidRPr="00B07CEB" w14:paraId="46642B32" w14:textId="77777777" w:rsidTr="00A50A47">
        <w:tc>
          <w:tcPr>
            <w:tcW w:w="1555" w:type="dxa"/>
          </w:tcPr>
          <w:p w14:paraId="22FEC460" w14:textId="77777777" w:rsidR="00B07CEB" w:rsidRPr="00B07CEB" w:rsidRDefault="00B07CEB" w:rsidP="00B07CEB">
            <w:r w:rsidRPr="00B07CEB">
              <w:rPr>
                <w:rFonts w:hint="eastAsia"/>
              </w:rPr>
              <w:t>异常事件流</w:t>
            </w:r>
          </w:p>
        </w:tc>
        <w:tc>
          <w:tcPr>
            <w:tcW w:w="6804" w:type="dxa"/>
          </w:tcPr>
          <w:p w14:paraId="22C04D5A" w14:textId="77777777" w:rsidR="00B07CEB" w:rsidRPr="00B07CEB" w:rsidRDefault="00B07CEB" w:rsidP="00B07CEB">
            <w:r w:rsidRPr="00B07CEB">
              <w:rPr>
                <w:rFonts w:hint="eastAsia"/>
              </w:rPr>
              <w:t>4</w:t>
            </w:r>
            <w:r w:rsidRPr="00B07CEB">
              <w:t>A</w:t>
            </w:r>
            <w:r w:rsidRPr="00B07CEB">
              <w:rPr>
                <w:rFonts w:hint="eastAsia"/>
              </w:rPr>
              <w:t>：点击“提交”后，如果出现必填项未填的情况则提示应填选项并返回界面。</w:t>
            </w:r>
          </w:p>
        </w:tc>
      </w:tr>
      <w:tr w:rsidR="00B07CEB" w:rsidRPr="00B07CEB" w14:paraId="4E9CDEEF" w14:textId="77777777" w:rsidTr="00A50A47">
        <w:tc>
          <w:tcPr>
            <w:tcW w:w="1555" w:type="dxa"/>
          </w:tcPr>
          <w:p w14:paraId="0BD9EB2B" w14:textId="77777777" w:rsidR="00B07CEB" w:rsidRPr="00B07CEB" w:rsidRDefault="00B07CEB" w:rsidP="00B07CEB">
            <w:r w:rsidRPr="00B07CEB">
              <w:rPr>
                <w:rFonts w:hint="eastAsia"/>
              </w:rPr>
              <w:t>后置条件</w:t>
            </w:r>
          </w:p>
        </w:tc>
        <w:tc>
          <w:tcPr>
            <w:tcW w:w="6804" w:type="dxa"/>
          </w:tcPr>
          <w:p w14:paraId="421F8778" w14:textId="77777777" w:rsidR="00B07CEB" w:rsidRPr="00B07CEB" w:rsidRDefault="00B07CEB" w:rsidP="00B07CEB">
            <w:r w:rsidRPr="00B07CEB">
              <w:rPr>
                <w:rFonts w:hint="eastAsia"/>
              </w:rPr>
              <w:t>报销单被提交</w:t>
            </w:r>
          </w:p>
        </w:tc>
      </w:tr>
    </w:tbl>
    <w:p w14:paraId="73215694" w14:textId="77777777" w:rsidR="00B07CEB" w:rsidRPr="00B07CEB" w:rsidRDefault="00B07CEB" w:rsidP="00B07CEB"/>
    <w:p w14:paraId="61037136" w14:textId="77777777" w:rsidR="00B07CEB" w:rsidRPr="00B07CEB" w:rsidRDefault="00B07CEB" w:rsidP="00B07CEB"/>
    <w:p w14:paraId="5C1B11C9" w14:textId="77777777" w:rsidR="00B07CEB" w:rsidRPr="00B07CEB" w:rsidRDefault="00B07CEB" w:rsidP="00B07CEB"/>
    <w:tbl>
      <w:tblPr>
        <w:tblStyle w:val="a7"/>
        <w:tblW w:w="8359" w:type="dxa"/>
        <w:tblLook w:val="04A0" w:firstRow="1" w:lastRow="0" w:firstColumn="1" w:lastColumn="0" w:noHBand="0" w:noVBand="1"/>
      </w:tblPr>
      <w:tblGrid>
        <w:gridCol w:w="1555"/>
        <w:gridCol w:w="6804"/>
      </w:tblGrid>
      <w:tr w:rsidR="00B07CEB" w:rsidRPr="00B07CEB" w14:paraId="42D77033" w14:textId="77777777" w:rsidTr="00A50A47">
        <w:tc>
          <w:tcPr>
            <w:tcW w:w="1555" w:type="dxa"/>
          </w:tcPr>
          <w:p w14:paraId="15863ED0" w14:textId="77777777" w:rsidR="00B07CEB" w:rsidRPr="00B07CEB" w:rsidRDefault="00B07CEB" w:rsidP="00B07CEB">
            <w:r w:rsidRPr="00B07CEB">
              <w:rPr>
                <w:rFonts w:hint="eastAsia"/>
              </w:rPr>
              <w:t>用例名称</w:t>
            </w:r>
          </w:p>
        </w:tc>
        <w:tc>
          <w:tcPr>
            <w:tcW w:w="6804" w:type="dxa"/>
          </w:tcPr>
          <w:p w14:paraId="5A246F87" w14:textId="77777777" w:rsidR="00B07CEB" w:rsidRPr="00B07CEB" w:rsidRDefault="00B07CEB" w:rsidP="00B07CEB">
            <w:r w:rsidRPr="00B07CEB">
              <w:rPr>
                <w:rFonts w:hint="eastAsia"/>
              </w:rPr>
              <w:t>查看报销结果</w:t>
            </w:r>
          </w:p>
        </w:tc>
      </w:tr>
      <w:tr w:rsidR="00B07CEB" w:rsidRPr="00B07CEB" w14:paraId="12E79986" w14:textId="77777777" w:rsidTr="00A50A47">
        <w:tc>
          <w:tcPr>
            <w:tcW w:w="1555" w:type="dxa"/>
          </w:tcPr>
          <w:p w14:paraId="5DF82C6B" w14:textId="77777777" w:rsidR="00B07CEB" w:rsidRPr="00B07CEB" w:rsidRDefault="00B07CEB" w:rsidP="00B07CEB">
            <w:r w:rsidRPr="00B07CEB">
              <w:rPr>
                <w:rFonts w:hint="eastAsia"/>
              </w:rPr>
              <w:t>参与者</w:t>
            </w:r>
          </w:p>
        </w:tc>
        <w:tc>
          <w:tcPr>
            <w:tcW w:w="6804" w:type="dxa"/>
          </w:tcPr>
          <w:p w14:paraId="14CCE130" w14:textId="77777777" w:rsidR="00B07CEB" w:rsidRPr="00B07CEB" w:rsidRDefault="00B07CEB" w:rsidP="00B07CEB">
            <w:r w:rsidRPr="00B07CEB">
              <w:rPr>
                <w:rFonts w:hint="eastAsia"/>
              </w:rPr>
              <w:t>员工</w:t>
            </w:r>
          </w:p>
        </w:tc>
      </w:tr>
      <w:tr w:rsidR="00B07CEB" w:rsidRPr="00B07CEB" w14:paraId="25AD1E76" w14:textId="77777777" w:rsidTr="00A50A47">
        <w:tc>
          <w:tcPr>
            <w:tcW w:w="1555" w:type="dxa"/>
          </w:tcPr>
          <w:p w14:paraId="59F96E2A" w14:textId="77777777" w:rsidR="00B07CEB" w:rsidRPr="00B07CEB" w:rsidRDefault="00B07CEB" w:rsidP="00B07CEB">
            <w:r w:rsidRPr="00B07CEB">
              <w:rPr>
                <w:rFonts w:hint="eastAsia"/>
              </w:rPr>
              <w:t>简要说明</w:t>
            </w:r>
          </w:p>
        </w:tc>
        <w:tc>
          <w:tcPr>
            <w:tcW w:w="6804" w:type="dxa"/>
          </w:tcPr>
          <w:p w14:paraId="51041BD8" w14:textId="77777777" w:rsidR="00B07CEB" w:rsidRPr="00B07CEB" w:rsidRDefault="00B07CEB" w:rsidP="00B07CEB">
            <w:r w:rsidRPr="00B07CEB">
              <w:rPr>
                <w:rFonts w:hint="eastAsia"/>
              </w:rPr>
              <w:t>员工已经填写报销单并提交，领导审批后员工查看是否审批成功。</w:t>
            </w:r>
          </w:p>
        </w:tc>
      </w:tr>
      <w:tr w:rsidR="00B07CEB" w:rsidRPr="00B07CEB" w14:paraId="757DE6F2" w14:textId="77777777" w:rsidTr="00A50A47">
        <w:tc>
          <w:tcPr>
            <w:tcW w:w="1555" w:type="dxa"/>
          </w:tcPr>
          <w:p w14:paraId="7D766B68" w14:textId="77777777" w:rsidR="00B07CEB" w:rsidRPr="00B07CEB" w:rsidRDefault="00B07CEB" w:rsidP="00B07CEB">
            <w:r w:rsidRPr="00B07CEB">
              <w:rPr>
                <w:rFonts w:hint="eastAsia"/>
              </w:rPr>
              <w:t>前置条件</w:t>
            </w:r>
          </w:p>
        </w:tc>
        <w:tc>
          <w:tcPr>
            <w:tcW w:w="6804" w:type="dxa"/>
          </w:tcPr>
          <w:p w14:paraId="43036D1E" w14:textId="77777777" w:rsidR="00B07CEB" w:rsidRPr="00B07CEB" w:rsidRDefault="00B07CEB" w:rsidP="00B07CEB">
            <w:r w:rsidRPr="00B07CEB">
              <w:rPr>
                <w:rFonts w:hint="eastAsia"/>
              </w:rPr>
              <w:t>用户进入报销单详情界面。</w:t>
            </w:r>
          </w:p>
        </w:tc>
      </w:tr>
      <w:tr w:rsidR="00B07CEB" w:rsidRPr="00B07CEB" w14:paraId="274AF4BF" w14:textId="77777777" w:rsidTr="00A50A47">
        <w:tc>
          <w:tcPr>
            <w:tcW w:w="1555" w:type="dxa"/>
          </w:tcPr>
          <w:p w14:paraId="7A11C3F4" w14:textId="77777777" w:rsidR="00B07CEB" w:rsidRPr="00B07CEB" w:rsidRDefault="00B07CEB" w:rsidP="00B07CEB">
            <w:r w:rsidRPr="00B07CEB">
              <w:rPr>
                <w:rFonts w:hint="eastAsia"/>
              </w:rPr>
              <w:t>基本事件流</w:t>
            </w:r>
          </w:p>
        </w:tc>
        <w:tc>
          <w:tcPr>
            <w:tcW w:w="6804" w:type="dxa"/>
          </w:tcPr>
          <w:p w14:paraId="1697532A" w14:textId="77777777" w:rsidR="00B07CEB" w:rsidRPr="00B07CEB" w:rsidRDefault="00B07CEB" w:rsidP="00B07CEB">
            <w:pPr>
              <w:numPr>
                <w:ilvl w:val="0"/>
                <w:numId w:val="17"/>
              </w:numPr>
            </w:pPr>
            <w:r w:rsidRPr="00B07CEB">
              <w:rPr>
                <w:rFonts w:hint="eastAsia"/>
              </w:rPr>
              <w:t>系统返回一个界面显示该员工已上传的报销单列表。</w:t>
            </w:r>
          </w:p>
          <w:p w14:paraId="465E3EE9" w14:textId="77777777" w:rsidR="00B07CEB" w:rsidRPr="00B07CEB" w:rsidRDefault="00B07CEB" w:rsidP="00B07CEB">
            <w:pPr>
              <w:numPr>
                <w:ilvl w:val="0"/>
                <w:numId w:val="17"/>
              </w:numPr>
            </w:pPr>
            <w:r w:rsidRPr="00B07CEB">
              <w:rPr>
                <w:rFonts w:hint="eastAsia"/>
              </w:rPr>
              <w:t>用户选择所要浏览的报销详情，点击“浏览”</w:t>
            </w:r>
          </w:p>
          <w:p w14:paraId="28A04384" w14:textId="77777777" w:rsidR="00B07CEB" w:rsidRPr="00B07CEB" w:rsidRDefault="00B07CEB" w:rsidP="00B07CEB">
            <w:pPr>
              <w:numPr>
                <w:ilvl w:val="0"/>
                <w:numId w:val="17"/>
              </w:numPr>
            </w:pPr>
            <w:r w:rsidRPr="00B07CEB">
              <w:rPr>
                <w:rFonts w:hint="eastAsia"/>
              </w:rPr>
              <w:t>系统返回相应的报销详情界面。</w:t>
            </w:r>
          </w:p>
        </w:tc>
      </w:tr>
      <w:tr w:rsidR="00B07CEB" w:rsidRPr="00B07CEB" w14:paraId="0E3AC49F" w14:textId="77777777" w:rsidTr="00A50A47">
        <w:tc>
          <w:tcPr>
            <w:tcW w:w="1555" w:type="dxa"/>
          </w:tcPr>
          <w:p w14:paraId="019C1C68" w14:textId="77777777" w:rsidR="00B07CEB" w:rsidRPr="00B07CEB" w:rsidRDefault="00B07CEB" w:rsidP="00B07CEB">
            <w:r w:rsidRPr="00B07CEB">
              <w:rPr>
                <w:rFonts w:hint="eastAsia"/>
              </w:rPr>
              <w:t>其他事件流</w:t>
            </w:r>
          </w:p>
        </w:tc>
        <w:tc>
          <w:tcPr>
            <w:tcW w:w="6804" w:type="dxa"/>
          </w:tcPr>
          <w:p w14:paraId="5CFA6D2A" w14:textId="77777777" w:rsidR="00B07CEB" w:rsidRPr="00B07CEB" w:rsidRDefault="00B07CEB" w:rsidP="00B07CEB">
            <w:r w:rsidRPr="00B07CEB">
              <w:rPr>
                <w:rFonts w:hint="eastAsia"/>
              </w:rPr>
              <w:t>无</w:t>
            </w:r>
          </w:p>
        </w:tc>
      </w:tr>
      <w:tr w:rsidR="00B07CEB" w:rsidRPr="00B07CEB" w14:paraId="63760513" w14:textId="77777777" w:rsidTr="00A50A47">
        <w:tc>
          <w:tcPr>
            <w:tcW w:w="1555" w:type="dxa"/>
          </w:tcPr>
          <w:p w14:paraId="7F95B6F7" w14:textId="77777777" w:rsidR="00B07CEB" w:rsidRPr="00B07CEB" w:rsidRDefault="00B07CEB" w:rsidP="00B07CEB">
            <w:r w:rsidRPr="00B07CEB">
              <w:rPr>
                <w:rFonts w:hint="eastAsia"/>
              </w:rPr>
              <w:t>异常事件流</w:t>
            </w:r>
          </w:p>
        </w:tc>
        <w:tc>
          <w:tcPr>
            <w:tcW w:w="6804" w:type="dxa"/>
          </w:tcPr>
          <w:p w14:paraId="2D990C34" w14:textId="77777777" w:rsidR="00B07CEB" w:rsidRPr="00B07CEB" w:rsidRDefault="00B07CEB" w:rsidP="00B07CEB">
            <w:r w:rsidRPr="00B07CEB">
              <w:rPr>
                <w:rFonts w:hint="eastAsia"/>
              </w:rPr>
              <w:t>无</w:t>
            </w:r>
          </w:p>
        </w:tc>
      </w:tr>
      <w:tr w:rsidR="00B07CEB" w:rsidRPr="00B07CEB" w14:paraId="15788304" w14:textId="77777777" w:rsidTr="00A50A47">
        <w:tc>
          <w:tcPr>
            <w:tcW w:w="1555" w:type="dxa"/>
          </w:tcPr>
          <w:p w14:paraId="41AD901B" w14:textId="77777777" w:rsidR="00B07CEB" w:rsidRPr="00B07CEB" w:rsidRDefault="00B07CEB" w:rsidP="00B07CEB">
            <w:r w:rsidRPr="00B07CEB">
              <w:rPr>
                <w:rFonts w:hint="eastAsia"/>
              </w:rPr>
              <w:t>后置条件</w:t>
            </w:r>
          </w:p>
        </w:tc>
        <w:tc>
          <w:tcPr>
            <w:tcW w:w="6804" w:type="dxa"/>
          </w:tcPr>
          <w:p w14:paraId="3A7E2C5B" w14:textId="77777777" w:rsidR="00B07CEB" w:rsidRPr="00B07CEB" w:rsidRDefault="00B07CEB" w:rsidP="00B07CEB">
            <w:r w:rsidRPr="00B07CEB">
              <w:rPr>
                <w:rFonts w:hint="eastAsia"/>
              </w:rPr>
              <w:t>系统返回相应的详情界面。</w:t>
            </w:r>
          </w:p>
        </w:tc>
      </w:tr>
    </w:tbl>
    <w:p w14:paraId="4B46EFC4" w14:textId="77777777" w:rsidR="00B07CEB" w:rsidRPr="00B07CEB" w:rsidRDefault="00B07CEB" w:rsidP="00B07CEB"/>
    <w:p w14:paraId="7B691EB2" w14:textId="77777777" w:rsidR="00B07CEB" w:rsidRPr="00B07CEB" w:rsidRDefault="00B07CEB" w:rsidP="00B07CEB"/>
    <w:tbl>
      <w:tblPr>
        <w:tblStyle w:val="a7"/>
        <w:tblW w:w="8359" w:type="dxa"/>
        <w:tblLook w:val="04A0" w:firstRow="1" w:lastRow="0" w:firstColumn="1" w:lastColumn="0" w:noHBand="0" w:noVBand="1"/>
      </w:tblPr>
      <w:tblGrid>
        <w:gridCol w:w="1555"/>
        <w:gridCol w:w="6804"/>
      </w:tblGrid>
      <w:tr w:rsidR="00B07CEB" w:rsidRPr="00B07CEB" w14:paraId="76F0F22C" w14:textId="77777777" w:rsidTr="00A50A47">
        <w:tc>
          <w:tcPr>
            <w:tcW w:w="1555" w:type="dxa"/>
          </w:tcPr>
          <w:p w14:paraId="0ACB9378" w14:textId="77777777" w:rsidR="00B07CEB" w:rsidRPr="00B07CEB" w:rsidRDefault="00B07CEB" w:rsidP="00B07CEB">
            <w:r w:rsidRPr="00B07CEB">
              <w:rPr>
                <w:rFonts w:hint="eastAsia"/>
              </w:rPr>
              <w:t>用例名称</w:t>
            </w:r>
          </w:p>
        </w:tc>
        <w:tc>
          <w:tcPr>
            <w:tcW w:w="6804" w:type="dxa"/>
          </w:tcPr>
          <w:p w14:paraId="3EE51F5C" w14:textId="77777777" w:rsidR="00B07CEB" w:rsidRPr="00B07CEB" w:rsidRDefault="00B07CEB" w:rsidP="00B07CEB">
            <w:r w:rsidRPr="00B07CEB">
              <w:rPr>
                <w:rFonts w:hint="eastAsia"/>
              </w:rPr>
              <w:t>审批报销单</w:t>
            </w:r>
          </w:p>
        </w:tc>
      </w:tr>
      <w:tr w:rsidR="00B07CEB" w:rsidRPr="00B07CEB" w14:paraId="5667C305" w14:textId="77777777" w:rsidTr="00A50A47">
        <w:tc>
          <w:tcPr>
            <w:tcW w:w="1555" w:type="dxa"/>
          </w:tcPr>
          <w:p w14:paraId="14877574" w14:textId="77777777" w:rsidR="00B07CEB" w:rsidRPr="00B07CEB" w:rsidRDefault="00B07CEB" w:rsidP="00B07CEB">
            <w:r w:rsidRPr="00B07CEB">
              <w:rPr>
                <w:rFonts w:hint="eastAsia"/>
              </w:rPr>
              <w:t>参与者</w:t>
            </w:r>
          </w:p>
        </w:tc>
        <w:tc>
          <w:tcPr>
            <w:tcW w:w="6804" w:type="dxa"/>
          </w:tcPr>
          <w:p w14:paraId="2BB1932C" w14:textId="77777777" w:rsidR="00B07CEB" w:rsidRPr="00B07CEB" w:rsidRDefault="00B07CEB" w:rsidP="00B07CEB">
            <w:r w:rsidRPr="00B07CEB">
              <w:rPr>
                <w:rFonts w:hint="eastAsia"/>
              </w:rPr>
              <w:t>领导</w:t>
            </w:r>
          </w:p>
        </w:tc>
      </w:tr>
      <w:tr w:rsidR="00B07CEB" w:rsidRPr="00B07CEB" w14:paraId="01C324B8" w14:textId="77777777" w:rsidTr="00A50A47">
        <w:tc>
          <w:tcPr>
            <w:tcW w:w="1555" w:type="dxa"/>
          </w:tcPr>
          <w:p w14:paraId="65B16DF5" w14:textId="77777777" w:rsidR="00B07CEB" w:rsidRPr="00B07CEB" w:rsidRDefault="00B07CEB" w:rsidP="00B07CEB">
            <w:r w:rsidRPr="00B07CEB">
              <w:rPr>
                <w:rFonts w:hint="eastAsia"/>
              </w:rPr>
              <w:t>简要说明</w:t>
            </w:r>
          </w:p>
        </w:tc>
        <w:tc>
          <w:tcPr>
            <w:tcW w:w="6804" w:type="dxa"/>
          </w:tcPr>
          <w:p w14:paraId="62D4335B" w14:textId="77777777" w:rsidR="00B07CEB" w:rsidRPr="00B07CEB" w:rsidRDefault="00B07CEB" w:rsidP="00B07CEB">
            <w:r w:rsidRPr="00B07CEB">
              <w:rPr>
                <w:rFonts w:hint="eastAsia"/>
              </w:rPr>
              <w:t>员工已经填写报销单并提交</w:t>
            </w:r>
          </w:p>
        </w:tc>
      </w:tr>
      <w:tr w:rsidR="00B07CEB" w:rsidRPr="00B07CEB" w14:paraId="5D2B4EE8" w14:textId="77777777" w:rsidTr="00A50A47">
        <w:tc>
          <w:tcPr>
            <w:tcW w:w="1555" w:type="dxa"/>
          </w:tcPr>
          <w:p w14:paraId="36646795" w14:textId="77777777" w:rsidR="00B07CEB" w:rsidRPr="00B07CEB" w:rsidRDefault="00B07CEB" w:rsidP="00B07CEB">
            <w:r w:rsidRPr="00B07CEB">
              <w:rPr>
                <w:rFonts w:hint="eastAsia"/>
              </w:rPr>
              <w:t>前置条件</w:t>
            </w:r>
          </w:p>
        </w:tc>
        <w:tc>
          <w:tcPr>
            <w:tcW w:w="6804" w:type="dxa"/>
          </w:tcPr>
          <w:p w14:paraId="44E69693" w14:textId="77777777" w:rsidR="00B07CEB" w:rsidRPr="00B07CEB" w:rsidRDefault="00B07CEB" w:rsidP="00B07CEB">
            <w:r w:rsidRPr="00B07CEB">
              <w:rPr>
                <w:rFonts w:hint="eastAsia"/>
              </w:rPr>
              <w:t>领导进入报销单详情界面</w:t>
            </w:r>
          </w:p>
        </w:tc>
      </w:tr>
      <w:tr w:rsidR="00B07CEB" w:rsidRPr="00B07CEB" w14:paraId="15FC13A2" w14:textId="77777777" w:rsidTr="00A50A47">
        <w:tc>
          <w:tcPr>
            <w:tcW w:w="1555" w:type="dxa"/>
          </w:tcPr>
          <w:p w14:paraId="617EFB63" w14:textId="77777777" w:rsidR="00B07CEB" w:rsidRPr="00B07CEB" w:rsidRDefault="00B07CEB" w:rsidP="00B07CEB">
            <w:r w:rsidRPr="00B07CEB">
              <w:rPr>
                <w:rFonts w:hint="eastAsia"/>
              </w:rPr>
              <w:t>基本事件流</w:t>
            </w:r>
          </w:p>
        </w:tc>
        <w:tc>
          <w:tcPr>
            <w:tcW w:w="6804" w:type="dxa"/>
          </w:tcPr>
          <w:p w14:paraId="5F7EEE63" w14:textId="77777777" w:rsidR="00B07CEB" w:rsidRPr="00B07CEB" w:rsidRDefault="00B07CEB" w:rsidP="00B07CEB">
            <w:pPr>
              <w:numPr>
                <w:ilvl w:val="0"/>
                <w:numId w:val="18"/>
              </w:numPr>
            </w:pPr>
            <w:r w:rsidRPr="00B07CEB">
              <w:rPr>
                <w:rFonts w:hint="eastAsia"/>
              </w:rPr>
              <w:t>系统返回一个界面，包含搜索查询及已上传的报销单列表。</w:t>
            </w:r>
          </w:p>
          <w:p w14:paraId="238C3B9C" w14:textId="77777777" w:rsidR="00B07CEB" w:rsidRPr="00B07CEB" w:rsidRDefault="00B07CEB" w:rsidP="00B07CEB">
            <w:pPr>
              <w:numPr>
                <w:ilvl w:val="0"/>
                <w:numId w:val="18"/>
              </w:numPr>
            </w:pPr>
            <w:r w:rsidRPr="00B07CEB">
              <w:rPr>
                <w:rFonts w:hint="eastAsia"/>
              </w:rPr>
              <w:t>领导选择所要浏览的报销详情，点击“浏览”</w:t>
            </w:r>
          </w:p>
          <w:p w14:paraId="55D79BDF" w14:textId="77777777" w:rsidR="00B07CEB" w:rsidRPr="00B07CEB" w:rsidRDefault="00B07CEB" w:rsidP="00B07CEB">
            <w:pPr>
              <w:numPr>
                <w:ilvl w:val="0"/>
                <w:numId w:val="18"/>
              </w:numPr>
            </w:pPr>
            <w:r w:rsidRPr="00B07CEB">
              <w:rPr>
                <w:rFonts w:hint="eastAsia"/>
              </w:rPr>
              <w:t>系统返回相应的详情界面</w:t>
            </w:r>
          </w:p>
          <w:p w14:paraId="4B83AFCC" w14:textId="77777777" w:rsidR="00B07CEB" w:rsidRPr="00B07CEB" w:rsidRDefault="00B07CEB" w:rsidP="00B07CEB">
            <w:pPr>
              <w:numPr>
                <w:ilvl w:val="0"/>
                <w:numId w:val="18"/>
              </w:numPr>
            </w:pPr>
            <w:r w:rsidRPr="00B07CEB">
              <w:rPr>
                <w:rFonts w:hint="eastAsia"/>
              </w:rPr>
              <w:t>领导选择“通过”</w:t>
            </w:r>
            <w:r w:rsidRPr="00B07CEB">
              <w:rPr>
                <w:rFonts w:hint="eastAsia"/>
              </w:rPr>
              <w:t>/</w:t>
            </w:r>
            <w:r w:rsidRPr="00B07CEB">
              <w:rPr>
                <w:rFonts w:hint="eastAsia"/>
              </w:rPr>
              <w:t>“不通过”</w:t>
            </w:r>
          </w:p>
        </w:tc>
      </w:tr>
      <w:tr w:rsidR="00B07CEB" w:rsidRPr="00B07CEB" w14:paraId="37D68650" w14:textId="77777777" w:rsidTr="00A50A47">
        <w:tc>
          <w:tcPr>
            <w:tcW w:w="1555" w:type="dxa"/>
          </w:tcPr>
          <w:p w14:paraId="0289DE42" w14:textId="77777777" w:rsidR="00B07CEB" w:rsidRPr="00B07CEB" w:rsidRDefault="00B07CEB" w:rsidP="00B07CEB">
            <w:r w:rsidRPr="00B07CEB">
              <w:rPr>
                <w:rFonts w:hint="eastAsia"/>
              </w:rPr>
              <w:t>其他事件流</w:t>
            </w:r>
          </w:p>
        </w:tc>
        <w:tc>
          <w:tcPr>
            <w:tcW w:w="6804" w:type="dxa"/>
          </w:tcPr>
          <w:p w14:paraId="7E204A7D" w14:textId="77777777" w:rsidR="00B07CEB" w:rsidRPr="00B07CEB" w:rsidRDefault="00B07CEB" w:rsidP="00B07CEB">
            <w:r w:rsidRPr="00B07CEB">
              <w:rPr>
                <w:rFonts w:hint="eastAsia"/>
              </w:rPr>
              <w:t>4</w:t>
            </w:r>
            <w:r w:rsidRPr="00B07CEB">
              <w:t>A</w:t>
            </w:r>
            <w:r w:rsidRPr="00B07CEB">
              <w:rPr>
                <w:rFonts w:hint="eastAsia"/>
              </w:rPr>
              <w:t>：领导选择通过</w:t>
            </w:r>
            <w:r w:rsidRPr="00B07CEB">
              <w:rPr>
                <w:rFonts w:hint="eastAsia"/>
              </w:rPr>
              <w:t>/</w:t>
            </w:r>
            <w:r w:rsidRPr="00B07CEB">
              <w:rPr>
                <w:rFonts w:hint="eastAsia"/>
              </w:rPr>
              <w:t>不通过，系统提示是否确认，领导选择是或否。</w:t>
            </w:r>
          </w:p>
        </w:tc>
      </w:tr>
      <w:tr w:rsidR="00B07CEB" w:rsidRPr="00B07CEB" w14:paraId="07E9EEEF" w14:textId="77777777" w:rsidTr="00A50A47">
        <w:tc>
          <w:tcPr>
            <w:tcW w:w="1555" w:type="dxa"/>
          </w:tcPr>
          <w:p w14:paraId="3BEB8101" w14:textId="77777777" w:rsidR="00B07CEB" w:rsidRPr="00B07CEB" w:rsidRDefault="00B07CEB" w:rsidP="00B07CEB">
            <w:r w:rsidRPr="00B07CEB">
              <w:rPr>
                <w:rFonts w:hint="eastAsia"/>
              </w:rPr>
              <w:t>异常事件流</w:t>
            </w:r>
          </w:p>
        </w:tc>
        <w:tc>
          <w:tcPr>
            <w:tcW w:w="6804" w:type="dxa"/>
          </w:tcPr>
          <w:p w14:paraId="54C0EA50" w14:textId="77777777" w:rsidR="00B07CEB" w:rsidRPr="00B07CEB" w:rsidRDefault="00B07CEB" w:rsidP="00B07CEB">
            <w:r w:rsidRPr="00B07CEB">
              <w:rPr>
                <w:rFonts w:hint="eastAsia"/>
              </w:rPr>
              <w:t>无</w:t>
            </w:r>
          </w:p>
        </w:tc>
      </w:tr>
      <w:tr w:rsidR="00B07CEB" w:rsidRPr="00B07CEB" w14:paraId="133C0BBA" w14:textId="77777777" w:rsidTr="00A50A47">
        <w:tc>
          <w:tcPr>
            <w:tcW w:w="1555" w:type="dxa"/>
          </w:tcPr>
          <w:p w14:paraId="34800192" w14:textId="77777777" w:rsidR="00B07CEB" w:rsidRPr="00B07CEB" w:rsidRDefault="00B07CEB" w:rsidP="00B07CEB">
            <w:r w:rsidRPr="00B07CEB">
              <w:rPr>
                <w:rFonts w:hint="eastAsia"/>
              </w:rPr>
              <w:t>后置条件</w:t>
            </w:r>
          </w:p>
        </w:tc>
        <w:tc>
          <w:tcPr>
            <w:tcW w:w="6804" w:type="dxa"/>
          </w:tcPr>
          <w:p w14:paraId="2DC9011A" w14:textId="77777777" w:rsidR="00B07CEB" w:rsidRPr="00B07CEB" w:rsidRDefault="00B07CEB" w:rsidP="00B07CEB">
            <w:r w:rsidRPr="00B07CEB">
              <w:rPr>
                <w:rFonts w:hint="eastAsia"/>
              </w:rPr>
              <w:t>系统返回报销单列表界面</w:t>
            </w:r>
          </w:p>
        </w:tc>
      </w:tr>
    </w:tbl>
    <w:p w14:paraId="019AAAC7" w14:textId="77777777" w:rsidR="00B07CEB" w:rsidRPr="00B07CEB" w:rsidRDefault="00B07CEB" w:rsidP="00B07CEB"/>
    <w:tbl>
      <w:tblPr>
        <w:tblStyle w:val="a7"/>
        <w:tblW w:w="8359" w:type="dxa"/>
        <w:tblLook w:val="04A0" w:firstRow="1" w:lastRow="0" w:firstColumn="1" w:lastColumn="0" w:noHBand="0" w:noVBand="1"/>
      </w:tblPr>
      <w:tblGrid>
        <w:gridCol w:w="1555"/>
        <w:gridCol w:w="6804"/>
      </w:tblGrid>
      <w:tr w:rsidR="00B07CEB" w:rsidRPr="00B07CEB" w14:paraId="508EE440" w14:textId="77777777" w:rsidTr="00A50A47">
        <w:tc>
          <w:tcPr>
            <w:tcW w:w="1555" w:type="dxa"/>
          </w:tcPr>
          <w:p w14:paraId="25963D5B" w14:textId="77777777" w:rsidR="00B07CEB" w:rsidRPr="00B07CEB" w:rsidRDefault="00B07CEB" w:rsidP="00B07CEB">
            <w:r w:rsidRPr="00B07CEB">
              <w:rPr>
                <w:rFonts w:hint="eastAsia"/>
              </w:rPr>
              <w:t>用例名称</w:t>
            </w:r>
          </w:p>
        </w:tc>
        <w:tc>
          <w:tcPr>
            <w:tcW w:w="6804" w:type="dxa"/>
          </w:tcPr>
          <w:p w14:paraId="0FBC9438" w14:textId="77777777" w:rsidR="00B07CEB" w:rsidRPr="00B07CEB" w:rsidRDefault="00B07CEB" w:rsidP="00B07CEB">
            <w:r w:rsidRPr="00B07CEB">
              <w:rPr>
                <w:rFonts w:hint="eastAsia"/>
              </w:rPr>
              <w:t>查询公费详情</w:t>
            </w:r>
          </w:p>
        </w:tc>
      </w:tr>
      <w:tr w:rsidR="00B07CEB" w:rsidRPr="00B07CEB" w14:paraId="3DD44573" w14:textId="77777777" w:rsidTr="00A50A47">
        <w:tc>
          <w:tcPr>
            <w:tcW w:w="1555" w:type="dxa"/>
          </w:tcPr>
          <w:p w14:paraId="14D73A6A" w14:textId="77777777" w:rsidR="00B07CEB" w:rsidRPr="00B07CEB" w:rsidRDefault="00B07CEB" w:rsidP="00B07CEB">
            <w:r w:rsidRPr="00B07CEB">
              <w:rPr>
                <w:rFonts w:hint="eastAsia"/>
              </w:rPr>
              <w:t>参与者</w:t>
            </w:r>
          </w:p>
        </w:tc>
        <w:tc>
          <w:tcPr>
            <w:tcW w:w="6804" w:type="dxa"/>
          </w:tcPr>
          <w:p w14:paraId="1FE8B77F" w14:textId="77777777" w:rsidR="00B07CEB" w:rsidRPr="00B07CEB" w:rsidRDefault="00B07CEB" w:rsidP="00B07CEB">
            <w:r w:rsidRPr="00B07CEB">
              <w:rPr>
                <w:rFonts w:hint="eastAsia"/>
              </w:rPr>
              <w:t>领导</w:t>
            </w:r>
          </w:p>
        </w:tc>
      </w:tr>
      <w:tr w:rsidR="00B07CEB" w:rsidRPr="00B07CEB" w14:paraId="4269FCD1" w14:textId="77777777" w:rsidTr="00A50A47">
        <w:tc>
          <w:tcPr>
            <w:tcW w:w="1555" w:type="dxa"/>
          </w:tcPr>
          <w:p w14:paraId="13791D1B" w14:textId="77777777" w:rsidR="00B07CEB" w:rsidRPr="00B07CEB" w:rsidRDefault="00B07CEB" w:rsidP="00B07CEB">
            <w:r w:rsidRPr="00B07CEB">
              <w:rPr>
                <w:rFonts w:hint="eastAsia"/>
              </w:rPr>
              <w:t>简要说明</w:t>
            </w:r>
          </w:p>
        </w:tc>
        <w:tc>
          <w:tcPr>
            <w:tcW w:w="6804" w:type="dxa"/>
          </w:tcPr>
          <w:p w14:paraId="285E3D7F" w14:textId="77777777" w:rsidR="00B07CEB" w:rsidRPr="00B07CEB" w:rsidRDefault="00B07CEB" w:rsidP="00B07CEB">
            <w:r w:rsidRPr="00B07CEB">
              <w:rPr>
                <w:rFonts w:hint="eastAsia"/>
              </w:rPr>
              <w:t>领导能通过此页面按列表查询或按搜索查询某个员工的公费详情</w:t>
            </w:r>
          </w:p>
        </w:tc>
      </w:tr>
      <w:tr w:rsidR="00B07CEB" w:rsidRPr="00B07CEB" w14:paraId="4F898C29" w14:textId="77777777" w:rsidTr="00A50A47">
        <w:tc>
          <w:tcPr>
            <w:tcW w:w="1555" w:type="dxa"/>
          </w:tcPr>
          <w:p w14:paraId="7714A2EF" w14:textId="77777777" w:rsidR="00B07CEB" w:rsidRPr="00B07CEB" w:rsidRDefault="00B07CEB" w:rsidP="00B07CEB">
            <w:r w:rsidRPr="00B07CEB">
              <w:rPr>
                <w:rFonts w:hint="eastAsia"/>
              </w:rPr>
              <w:t>前置条件</w:t>
            </w:r>
          </w:p>
        </w:tc>
        <w:tc>
          <w:tcPr>
            <w:tcW w:w="6804" w:type="dxa"/>
          </w:tcPr>
          <w:p w14:paraId="6DBB8FD3" w14:textId="77777777" w:rsidR="00B07CEB" w:rsidRPr="00B07CEB" w:rsidRDefault="00B07CEB" w:rsidP="00B07CEB">
            <w:r w:rsidRPr="00B07CEB">
              <w:rPr>
                <w:rFonts w:hint="eastAsia"/>
              </w:rPr>
              <w:t>领导进入报销单详情界面</w:t>
            </w:r>
          </w:p>
        </w:tc>
      </w:tr>
      <w:tr w:rsidR="00B07CEB" w:rsidRPr="00B07CEB" w14:paraId="29809F03" w14:textId="77777777" w:rsidTr="00A50A47">
        <w:tc>
          <w:tcPr>
            <w:tcW w:w="1555" w:type="dxa"/>
          </w:tcPr>
          <w:p w14:paraId="6AD2DA22" w14:textId="77777777" w:rsidR="00B07CEB" w:rsidRPr="00B07CEB" w:rsidRDefault="00B07CEB" w:rsidP="00B07CEB">
            <w:r w:rsidRPr="00B07CEB">
              <w:rPr>
                <w:rFonts w:hint="eastAsia"/>
              </w:rPr>
              <w:t>基本事件流</w:t>
            </w:r>
          </w:p>
        </w:tc>
        <w:tc>
          <w:tcPr>
            <w:tcW w:w="6804" w:type="dxa"/>
          </w:tcPr>
          <w:p w14:paraId="36073101" w14:textId="77777777" w:rsidR="00B07CEB" w:rsidRPr="00B07CEB" w:rsidRDefault="00B07CEB" w:rsidP="00B07CEB">
            <w:pPr>
              <w:numPr>
                <w:ilvl w:val="0"/>
                <w:numId w:val="19"/>
              </w:numPr>
            </w:pPr>
            <w:r w:rsidRPr="00B07CEB">
              <w:rPr>
                <w:rFonts w:hint="eastAsia"/>
              </w:rPr>
              <w:t>系统返回一个界面，包含搜索查询及已上传的报销单列表。</w:t>
            </w:r>
          </w:p>
          <w:p w14:paraId="4CEFC782" w14:textId="77777777" w:rsidR="00B07CEB" w:rsidRPr="00B07CEB" w:rsidRDefault="00B07CEB" w:rsidP="00B07CEB">
            <w:pPr>
              <w:numPr>
                <w:ilvl w:val="0"/>
                <w:numId w:val="19"/>
              </w:numPr>
            </w:pPr>
            <w:r w:rsidRPr="00B07CEB">
              <w:rPr>
                <w:rFonts w:hint="eastAsia"/>
              </w:rPr>
              <w:t>领导选择所要浏览的报销详情，点击“浏览”</w:t>
            </w:r>
          </w:p>
          <w:p w14:paraId="25C59F65" w14:textId="77777777" w:rsidR="00B07CEB" w:rsidRPr="00B07CEB" w:rsidRDefault="00B07CEB" w:rsidP="00B07CEB">
            <w:pPr>
              <w:numPr>
                <w:ilvl w:val="0"/>
                <w:numId w:val="19"/>
              </w:numPr>
            </w:pPr>
            <w:r w:rsidRPr="00B07CEB">
              <w:rPr>
                <w:rFonts w:hint="eastAsia"/>
              </w:rPr>
              <w:t>系统返回相应的详情界面</w:t>
            </w:r>
          </w:p>
        </w:tc>
      </w:tr>
      <w:tr w:rsidR="00B07CEB" w:rsidRPr="00B07CEB" w14:paraId="610B4141" w14:textId="77777777" w:rsidTr="00A50A47">
        <w:tc>
          <w:tcPr>
            <w:tcW w:w="1555" w:type="dxa"/>
          </w:tcPr>
          <w:p w14:paraId="46610E35" w14:textId="77777777" w:rsidR="00B07CEB" w:rsidRPr="00B07CEB" w:rsidRDefault="00B07CEB" w:rsidP="00B07CEB">
            <w:r w:rsidRPr="00B07CEB">
              <w:rPr>
                <w:rFonts w:hint="eastAsia"/>
              </w:rPr>
              <w:t>其他事件流</w:t>
            </w:r>
          </w:p>
        </w:tc>
        <w:tc>
          <w:tcPr>
            <w:tcW w:w="6804" w:type="dxa"/>
          </w:tcPr>
          <w:p w14:paraId="146AD21C" w14:textId="77777777" w:rsidR="00B07CEB" w:rsidRPr="00B07CEB" w:rsidRDefault="00B07CEB" w:rsidP="00B07CEB">
            <w:r w:rsidRPr="00B07CEB">
              <w:rPr>
                <w:rFonts w:hint="eastAsia"/>
              </w:rPr>
              <w:t>无</w:t>
            </w:r>
          </w:p>
        </w:tc>
      </w:tr>
      <w:tr w:rsidR="00B07CEB" w:rsidRPr="00B07CEB" w14:paraId="0D7E797F" w14:textId="77777777" w:rsidTr="00A50A47">
        <w:tc>
          <w:tcPr>
            <w:tcW w:w="1555" w:type="dxa"/>
          </w:tcPr>
          <w:p w14:paraId="07D34697" w14:textId="77777777" w:rsidR="00B07CEB" w:rsidRPr="00B07CEB" w:rsidRDefault="00B07CEB" w:rsidP="00B07CEB">
            <w:r w:rsidRPr="00B07CEB">
              <w:rPr>
                <w:rFonts w:hint="eastAsia"/>
              </w:rPr>
              <w:t>异常事件流</w:t>
            </w:r>
          </w:p>
        </w:tc>
        <w:tc>
          <w:tcPr>
            <w:tcW w:w="6804" w:type="dxa"/>
          </w:tcPr>
          <w:p w14:paraId="4F47B884" w14:textId="77777777" w:rsidR="00B07CEB" w:rsidRPr="00B07CEB" w:rsidRDefault="00B07CEB" w:rsidP="00B07CEB">
            <w:r w:rsidRPr="00B07CEB">
              <w:rPr>
                <w:rFonts w:hint="eastAsia"/>
              </w:rPr>
              <w:t>无</w:t>
            </w:r>
          </w:p>
        </w:tc>
      </w:tr>
      <w:tr w:rsidR="00B07CEB" w:rsidRPr="00B07CEB" w14:paraId="41EBF3C1" w14:textId="77777777" w:rsidTr="00A50A47">
        <w:tc>
          <w:tcPr>
            <w:tcW w:w="1555" w:type="dxa"/>
          </w:tcPr>
          <w:p w14:paraId="4807B2EF" w14:textId="77777777" w:rsidR="00B07CEB" w:rsidRPr="00B07CEB" w:rsidRDefault="00B07CEB" w:rsidP="00B07CEB">
            <w:r w:rsidRPr="00B07CEB">
              <w:rPr>
                <w:rFonts w:hint="eastAsia"/>
              </w:rPr>
              <w:t>后置条件</w:t>
            </w:r>
          </w:p>
        </w:tc>
        <w:tc>
          <w:tcPr>
            <w:tcW w:w="6804" w:type="dxa"/>
          </w:tcPr>
          <w:p w14:paraId="6A6864B2" w14:textId="77777777" w:rsidR="00B07CEB" w:rsidRPr="00B07CEB" w:rsidRDefault="00B07CEB" w:rsidP="00B07CEB">
            <w:r w:rsidRPr="00B07CEB">
              <w:rPr>
                <w:rFonts w:hint="eastAsia"/>
              </w:rPr>
              <w:t>系统返回相应详情界面</w:t>
            </w:r>
          </w:p>
        </w:tc>
      </w:tr>
    </w:tbl>
    <w:p w14:paraId="13F30CF5" w14:textId="77777777" w:rsidR="00B07CEB" w:rsidRPr="00B07CEB" w:rsidRDefault="00B07CEB" w:rsidP="00B07CEB"/>
    <w:p w14:paraId="6E44BE4F" w14:textId="77777777" w:rsidR="00B07CEB" w:rsidRPr="00B07CEB" w:rsidRDefault="00B07CEB" w:rsidP="00B07CEB"/>
    <w:p w14:paraId="5E45DC73" w14:textId="77777777" w:rsidR="00B07CEB" w:rsidRPr="00B07CEB" w:rsidRDefault="00B07CEB" w:rsidP="00B07CEB"/>
    <w:p w14:paraId="39271C71" w14:textId="77777777" w:rsidR="00B07CEB" w:rsidRPr="00B07CEB" w:rsidRDefault="00B07CEB" w:rsidP="00B07CEB"/>
    <w:p w14:paraId="2C7AEDC6" w14:textId="77777777" w:rsidR="00B07CEB" w:rsidRPr="00B07CEB" w:rsidRDefault="00B07CEB" w:rsidP="00B07CEB"/>
    <w:p w14:paraId="03008CCA" w14:textId="77777777" w:rsidR="00B07CEB" w:rsidRPr="00B07CEB" w:rsidRDefault="00B07CEB" w:rsidP="00B07CEB"/>
    <w:p w14:paraId="4725DC47" w14:textId="77777777" w:rsidR="00B07CEB" w:rsidRPr="00B07CEB" w:rsidRDefault="00B07CEB" w:rsidP="00B07CEB"/>
    <w:p w14:paraId="128060CC" w14:textId="77777777" w:rsidR="00B07CEB" w:rsidRPr="00B07CEB" w:rsidRDefault="00B07CEB" w:rsidP="00B07CEB"/>
    <w:tbl>
      <w:tblPr>
        <w:tblStyle w:val="a7"/>
        <w:tblW w:w="8359" w:type="dxa"/>
        <w:tblLook w:val="04A0" w:firstRow="1" w:lastRow="0" w:firstColumn="1" w:lastColumn="0" w:noHBand="0" w:noVBand="1"/>
      </w:tblPr>
      <w:tblGrid>
        <w:gridCol w:w="1555"/>
        <w:gridCol w:w="6804"/>
      </w:tblGrid>
      <w:tr w:rsidR="00B07CEB" w:rsidRPr="00B07CEB" w14:paraId="66FFE045" w14:textId="77777777" w:rsidTr="00A50A47">
        <w:tc>
          <w:tcPr>
            <w:tcW w:w="1555" w:type="dxa"/>
          </w:tcPr>
          <w:p w14:paraId="620E23C9" w14:textId="77777777" w:rsidR="00B07CEB" w:rsidRPr="00B07CEB" w:rsidRDefault="00B07CEB" w:rsidP="00B07CEB">
            <w:r w:rsidRPr="00B07CEB">
              <w:rPr>
                <w:rFonts w:hint="eastAsia"/>
              </w:rPr>
              <w:t>用例名称</w:t>
            </w:r>
          </w:p>
        </w:tc>
        <w:tc>
          <w:tcPr>
            <w:tcW w:w="6804" w:type="dxa"/>
          </w:tcPr>
          <w:p w14:paraId="537FC044" w14:textId="77777777" w:rsidR="00B07CEB" w:rsidRPr="00B07CEB" w:rsidRDefault="00B07CEB" w:rsidP="00B07CEB">
            <w:r w:rsidRPr="00B07CEB">
              <w:rPr>
                <w:rFonts w:hint="eastAsia"/>
              </w:rPr>
              <w:t>查看统计报销</w:t>
            </w:r>
          </w:p>
        </w:tc>
      </w:tr>
      <w:tr w:rsidR="00B07CEB" w:rsidRPr="00B07CEB" w14:paraId="606CA31E" w14:textId="77777777" w:rsidTr="00A50A47">
        <w:tc>
          <w:tcPr>
            <w:tcW w:w="1555" w:type="dxa"/>
          </w:tcPr>
          <w:p w14:paraId="014BA2AB" w14:textId="77777777" w:rsidR="00B07CEB" w:rsidRPr="00B07CEB" w:rsidRDefault="00B07CEB" w:rsidP="00B07CEB">
            <w:r w:rsidRPr="00B07CEB">
              <w:rPr>
                <w:rFonts w:hint="eastAsia"/>
              </w:rPr>
              <w:t>参与者</w:t>
            </w:r>
          </w:p>
        </w:tc>
        <w:tc>
          <w:tcPr>
            <w:tcW w:w="6804" w:type="dxa"/>
          </w:tcPr>
          <w:p w14:paraId="4DAC274D" w14:textId="77777777" w:rsidR="00B07CEB" w:rsidRPr="00B07CEB" w:rsidRDefault="00B07CEB" w:rsidP="00B07CEB">
            <w:r w:rsidRPr="00B07CEB">
              <w:rPr>
                <w:rFonts w:hint="eastAsia"/>
              </w:rPr>
              <w:t>领导</w:t>
            </w:r>
          </w:p>
        </w:tc>
      </w:tr>
      <w:tr w:rsidR="00B07CEB" w:rsidRPr="00B07CEB" w14:paraId="632CB5E2" w14:textId="77777777" w:rsidTr="00A50A47">
        <w:tc>
          <w:tcPr>
            <w:tcW w:w="1555" w:type="dxa"/>
          </w:tcPr>
          <w:p w14:paraId="42BA9BA7" w14:textId="77777777" w:rsidR="00B07CEB" w:rsidRPr="00B07CEB" w:rsidRDefault="00B07CEB" w:rsidP="00B07CEB">
            <w:r w:rsidRPr="00B07CEB">
              <w:rPr>
                <w:rFonts w:hint="eastAsia"/>
              </w:rPr>
              <w:t>简要说明</w:t>
            </w:r>
          </w:p>
        </w:tc>
        <w:tc>
          <w:tcPr>
            <w:tcW w:w="6804" w:type="dxa"/>
          </w:tcPr>
          <w:p w14:paraId="0BF222C6" w14:textId="77777777" w:rsidR="00B07CEB" w:rsidRPr="00B07CEB" w:rsidRDefault="00B07CEB" w:rsidP="00B07CEB">
            <w:r w:rsidRPr="00B07CEB">
              <w:rPr>
                <w:rFonts w:hint="eastAsia"/>
              </w:rPr>
              <w:t>领导能够从部门详情和报销部门人数两个方面来查看统计报销</w:t>
            </w:r>
          </w:p>
        </w:tc>
      </w:tr>
      <w:tr w:rsidR="00B07CEB" w:rsidRPr="00B07CEB" w14:paraId="4C9B611A" w14:textId="77777777" w:rsidTr="00A50A47">
        <w:tc>
          <w:tcPr>
            <w:tcW w:w="1555" w:type="dxa"/>
          </w:tcPr>
          <w:p w14:paraId="454A8288" w14:textId="77777777" w:rsidR="00B07CEB" w:rsidRPr="00B07CEB" w:rsidRDefault="00B07CEB" w:rsidP="00B07CEB">
            <w:r w:rsidRPr="00B07CEB">
              <w:rPr>
                <w:rFonts w:hint="eastAsia"/>
              </w:rPr>
              <w:t>前置条件</w:t>
            </w:r>
          </w:p>
        </w:tc>
        <w:tc>
          <w:tcPr>
            <w:tcW w:w="6804" w:type="dxa"/>
          </w:tcPr>
          <w:p w14:paraId="567E76AB" w14:textId="77777777" w:rsidR="00B07CEB" w:rsidRPr="00B07CEB" w:rsidRDefault="00B07CEB" w:rsidP="00B07CEB">
            <w:r w:rsidRPr="00B07CEB">
              <w:rPr>
                <w:rFonts w:hint="eastAsia"/>
              </w:rPr>
              <w:t>领导进入报表统计界面</w:t>
            </w:r>
          </w:p>
        </w:tc>
      </w:tr>
      <w:tr w:rsidR="00B07CEB" w:rsidRPr="00B07CEB" w14:paraId="5DF49B6C" w14:textId="77777777" w:rsidTr="00A50A47">
        <w:tc>
          <w:tcPr>
            <w:tcW w:w="1555" w:type="dxa"/>
          </w:tcPr>
          <w:p w14:paraId="7FE8FA42" w14:textId="77777777" w:rsidR="00B07CEB" w:rsidRPr="00B07CEB" w:rsidRDefault="00B07CEB" w:rsidP="00B07CEB">
            <w:r w:rsidRPr="00B07CEB">
              <w:rPr>
                <w:rFonts w:hint="eastAsia"/>
              </w:rPr>
              <w:t>基本事件流</w:t>
            </w:r>
          </w:p>
        </w:tc>
        <w:tc>
          <w:tcPr>
            <w:tcW w:w="6804" w:type="dxa"/>
          </w:tcPr>
          <w:p w14:paraId="27D5B1AF" w14:textId="77777777" w:rsidR="00B07CEB" w:rsidRPr="00B07CEB" w:rsidRDefault="00B07CEB" w:rsidP="00B07CEB">
            <w:pPr>
              <w:numPr>
                <w:ilvl w:val="0"/>
                <w:numId w:val="20"/>
              </w:numPr>
            </w:pPr>
            <w:r w:rsidRPr="00B07CEB">
              <w:rPr>
                <w:rFonts w:hint="eastAsia"/>
              </w:rPr>
              <w:t>领导点击报销单统计</w:t>
            </w:r>
          </w:p>
          <w:p w14:paraId="4C0E5C38" w14:textId="77777777" w:rsidR="00B07CEB" w:rsidRPr="00B07CEB" w:rsidRDefault="00B07CEB" w:rsidP="00B07CEB">
            <w:pPr>
              <w:numPr>
                <w:ilvl w:val="0"/>
                <w:numId w:val="20"/>
              </w:numPr>
            </w:pPr>
            <w:r w:rsidRPr="00B07CEB">
              <w:rPr>
                <w:rFonts w:hint="eastAsia"/>
              </w:rPr>
              <w:t>系统返回公费详情统计的饼形图</w:t>
            </w:r>
          </w:p>
        </w:tc>
      </w:tr>
      <w:tr w:rsidR="00B07CEB" w:rsidRPr="00B07CEB" w14:paraId="71266C60" w14:textId="77777777" w:rsidTr="00A50A47">
        <w:tc>
          <w:tcPr>
            <w:tcW w:w="1555" w:type="dxa"/>
          </w:tcPr>
          <w:p w14:paraId="0BFB583A" w14:textId="77777777" w:rsidR="00B07CEB" w:rsidRPr="00B07CEB" w:rsidRDefault="00B07CEB" w:rsidP="00B07CEB">
            <w:r w:rsidRPr="00B07CEB">
              <w:rPr>
                <w:rFonts w:hint="eastAsia"/>
              </w:rPr>
              <w:t>其他事件流</w:t>
            </w:r>
          </w:p>
        </w:tc>
        <w:tc>
          <w:tcPr>
            <w:tcW w:w="6804" w:type="dxa"/>
          </w:tcPr>
          <w:p w14:paraId="44746251" w14:textId="77777777" w:rsidR="00B07CEB" w:rsidRPr="00B07CEB" w:rsidRDefault="00B07CEB" w:rsidP="00B07CEB">
            <w:r w:rsidRPr="00B07CEB">
              <w:rPr>
                <w:rFonts w:hint="eastAsia"/>
              </w:rPr>
              <w:t>1A:</w:t>
            </w:r>
            <w:r w:rsidRPr="00B07CEB">
              <w:rPr>
                <w:rFonts w:hint="eastAsia"/>
              </w:rPr>
              <w:t>领导点击部门分类统计</w:t>
            </w:r>
          </w:p>
          <w:p w14:paraId="3FEC8E93" w14:textId="77777777" w:rsidR="00B07CEB" w:rsidRPr="00B07CEB" w:rsidRDefault="00B07CEB" w:rsidP="00B07CEB">
            <w:r w:rsidRPr="00B07CEB">
              <w:t xml:space="preserve">   </w:t>
            </w:r>
            <w:r w:rsidRPr="00B07CEB">
              <w:rPr>
                <w:rFonts w:hint="eastAsia"/>
              </w:rPr>
              <w:t>系统返回公司结构一览图的饼形图</w:t>
            </w:r>
          </w:p>
        </w:tc>
      </w:tr>
      <w:tr w:rsidR="00B07CEB" w:rsidRPr="00B07CEB" w14:paraId="6AF97247" w14:textId="77777777" w:rsidTr="00A50A47">
        <w:tc>
          <w:tcPr>
            <w:tcW w:w="1555" w:type="dxa"/>
          </w:tcPr>
          <w:p w14:paraId="6A1889F2" w14:textId="77777777" w:rsidR="00B07CEB" w:rsidRPr="00B07CEB" w:rsidRDefault="00B07CEB" w:rsidP="00B07CEB">
            <w:r w:rsidRPr="00B07CEB">
              <w:rPr>
                <w:rFonts w:hint="eastAsia"/>
              </w:rPr>
              <w:t>异常事件流</w:t>
            </w:r>
          </w:p>
        </w:tc>
        <w:tc>
          <w:tcPr>
            <w:tcW w:w="6804" w:type="dxa"/>
          </w:tcPr>
          <w:p w14:paraId="4A70F87B" w14:textId="77777777" w:rsidR="00B07CEB" w:rsidRPr="00B07CEB" w:rsidRDefault="00B07CEB" w:rsidP="00B07CEB">
            <w:r w:rsidRPr="00B07CEB">
              <w:rPr>
                <w:rFonts w:hint="eastAsia"/>
              </w:rPr>
              <w:t>无</w:t>
            </w:r>
          </w:p>
        </w:tc>
      </w:tr>
      <w:tr w:rsidR="00B07CEB" w:rsidRPr="00B07CEB" w14:paraId="248FEE38" w14:textId="77777777" w:rsidTr="00A50A47">
        <w:tc>
          <w:tcPr>
            <w:tcW w:w="1555" w:type="dxa"/>
          </w:tcPr>
          <w:p w14:paraId="7EA207B3" w14:textId="77777777" w:rsidR="00B07CEB" w:rsidRPr="00B07CEB" w:rsidRDefault="00B07CEB" w:rsidP="00B07CEB">
            <w:r w:rsidRPr="00B07CEB">
              <w:rPr>
                <w:rFonts w:hint="eastAsia"/>
              </w:rPr>
              <w:t>后置条件</w:t>
            </w:r>
          </w:p>
        </w:tc>
        <w:tc>
          <w:tcPr>
            <w:tcW w:w="6804" w:type="dxa"/>
          </w:tcPr>
          <w:p w14:paraId="290E4C40" w14:textId="77777777" w:rsidR="00B07CEB" w:rsidRPr="00B07CEB" w:rsidRDefault="00B07CEB" w:rsidP="00B07CEB">
            <w:r w:rsidRPr="00B07CEB">
              <w:rPr>
                <w:rFonts w:hint="eastAsia"/>
              </w:rPr>
              <w:t>系统返回相应的图表</w:t>
            </w:r>
          </w:p>
        </w:tc>
      </w:tr>
    </w:tbl>
    <w:p w14:paraId="40B2B24F" w14:textId="77777777" w:rsidR="00B07CEB" w:rsidRPr="00B07CEB" w:rsidRDefault="00B07CEB" w:rsidP="00B07CEB"/>
    <w:p w14:paraId="226F63FB" w14:textId="77777777" w:rsidR="00B07CEB" w:rsidRPr="00B07CEB" w:rsidRDefault="00B07CEB" w:rsidP="00B07CEB"/>
    <w:p w14:paraId="265B6183" w14:textId="77777777" w:rsidR="00B07CEB" w:rsidRPr="00B07CEB" w:rsidRDefault="00B07CEB" w:rsidP="00B07CEB"/>
    <w:p w14:paraId="1AB8A374" w14:textId="77777777" w:rsidR="00B07CEB" w:rsidRPr="00B07CEB" w:rsidRDefault="00B07CEB" w:rsidP="00B07CEB">
      <w:pPr>
        <w:numPr>
          <w:ilvl w:val="0"/>
          <w:numId w:val="21"/>
        </w:numPr>
      </w:pPr>
      <w:r w:rsidRPr="00B07CEB">
        <w:t>人事部</w:t>
      </w:r>
    </w:p>
    <w:p w14:paraId="386349D8" w14:textId="77777777" w:rsidR="00B07CEB" w:rsidRPr="00B07CEB" w:rsidRDefault="00B07CEB" w:rsidP="00B07CEB">
      <w:r w:rsidRPr="00B07CEB">
        <w:rPr>
          <w:rFonts w:hint="eastAsia"/>
        </w:rPr>
        <w:t>1.</w:t>
      </w:r>
      <w:r w:rsidRPr="00B07CEB">
        <w:rPr>
          <w:rFonts w:hint="eastAsia"/>
        </w:rPr>
        <w:t>员工申请假期用例图</w:t>
      </w:r>
    </w:p>
    <w:p w14:paraId="5414BFDB" w14:textId="77777777" w:rsidR="00B07CEB" w:rsidRPr="00B07CEB" w:rsidRDefault="00B07CEB" w:rsidP="00B07CEB">
      <w:r w:rsidRPr="00B07CEB">
        <w:drawing>
          <wp:inline distT="0" distB="0" distL="0" distR="0" wp14:anchorId="54694EB2" wp14:editId="66FCE5B8">
            <wp:extent cx="5191125" cy="1647825"/>
            <wp:effectExtent l="0" t="0" r="9525" b="9525"/>
            <wp:docPr id="7" name="图片 1" descr="D:\..\..\AppData\Roaming\Tencent\Users\694164398\QQ\WinTemp\RichOle\BXF8UZ`6RE`FL1AT]GQFF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pData\Roaming\Tencent\Users\694164398\QQ\WinTemp\RichOle\BXF8UZ`6RE`FL1AT]GQFFM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1647825"/>
                    </a:xfrm>
                    <a:prstGeom prst="rect">
                      <a:avLst/>
                    </a:prstGeom>
                    <a:noFill/>
                    <a:ln>
                      <a:noFill/>
                    </a:ln>
                  </pic:spPr>
                </pic:pic>
              </a:graphicData>
            </a:graphic>
          </wp:inline>
        </w:drawing>
      </w:r>
    </w:p>
    <w:p w14:paraId="3B110CF9" w14:textId="77777777" w:rsidR="00B07CEB" w:rsidRPr="00B07CEB" w:rsidRDefault="00B07CEB" w:rsidP="00B07CEB"/>
    <w:p w14:paraId="182B9330" w14:textId="77777777" w:rsidR="00B07CEB" w:rsidRPr="00B07CEB" w:rsidRDefault="00B07CEB" w:rsidP="00B07CEB"/>
    <w:p w14:paraId="5ABA4D09" w14:textId="77777777" w:rsidR="00B07CEB" w:rsidRPr="00B07CEB" w:rsidRDefault="00B07CEB" w:rsidP="00B07CEB"/>
    <w:p w14:paraId="382A3FBE" w14:textId="77777777" w:rsidR="00B07CEB" w:rsidRPr="00B07CEB" w:rsidRDefault="00B07CEB" w:rsidP="00B07CEB"/>
    <w:p w14:paraId="47DC1DF6" w14:textId="77777777" w:rsidR="00B07CEB" w:rsidRPr="00B07CEB" w:rsidRDefault="00B07CEB" w:rsidP="00B07CEB"/>
    <w:p w14:paraId="62763A36" w14:textId="77777777" w:rsidR="00B07CEB" w:rsidRPr="00B07CEB" w:rsidRDefault="00B07CEB" w:rsidP="00B07CEB"/>
    <w:p w14:paraId="6CA40D45" w14:textId="77777777" w:rsidR="00B07CEB" w:rsidRPr="00B07CEB" w:rsidRDefault="00B07CEB" w:rsidP="00B07CEB"/>
    <w:tbl>
      <w:tblPr>
        <w:tblStyle w:val="a7"/>
        <w:tblW w:w="0" w:type="auto"/>
        <w:tblLook w:val="04A0" w:firstRow="1" w:lastRow="0" w:firstColumn="1" w:lastColumn="0" w:noHBand="0" w:noVBand="1"/>
      </w:tblPr>
      <w:tblGrid>
        <w:gridCol w:w="1494"/>
        <w:gridCol w:w="6802"/>
      </w:tblGrid>
      <w:tr w:rsidR="00B07CEB" w:rsidRPr="00B07CEB" w14:paraId="1D939F65" w14:textId="77777777" w:rsidTr="00A50A47">
        <w:tc>
          <w:tcPr>
            <w:tcW w:w="1526" w:type="dxa"/>
          </w:tcPr>
          <w:p w14:paraId="6C9E003B" w14:textId="77777777" w:rsidR="00B07CEB" w:rsidRPr="00B07CEB" w:rsidRDefault="00B07CEB" w:rsidP="00B07CEB">
            <w:r w:rsidRPr="00B07CEB">
              <w:rPr>
                <w:rFonts w:hint="eastAsia"/>
              </w:rPr>
              <w:t>用例名称</w:t>
            </w:r>
          </w:p>
        </w:tc>
        <w:tc>
          <w:tcPr>
            <w:tcW w:w="6996" w:type="dxa"/>
          </w:tcPr>
          <w:p w14:paraId="047BD47E" w14:textId="77777777" w:rsidR="00B07CEB" w:rsidRPr="00B07CEB" w:rsidRDefault="00B07CEB" w:rsidP="00B07CEB">
            <w:r w:rsidRPr="00B07CEB">
              <w:rPr>
                <w:rFonts w:hint="eastAsia"/>
              </w:rPr>
              <w:t>员工假期申请</w:t>
            </w:r>
          </w:p>
        </w:tc>
      </w:tr>
      <w:tr w:rsidR="00B07CEB" w:rsidRPr="00B07CEB" w14:paraId="17FAEA7B" w14:textId="77777777" w:rsidTr="00A50A47">
        <w:tc>
          <w:tcPr>
            <w:tcW w:w="1526" w:type="dxa"/>
          </w:tcPr>
          <w:p w14:paraId="4356B351" w14:textId="77777777" w:rsidR="00B07CEB" w:rsidRPr="00B07CEB" w:rsidRDefault="00B07CEB" w:rsidP="00B07CEB">
            <w:r w:rsidRPr="00B07CEB">
              <w:rPr>
                <w:rFonts w:hint="eastAsia"/>
              </w:rPr>
              <w:t>参与者</w:t>
            </w:r>
          </w:p>
        </w:tc>
        <w:tc>
          <w:tcPr>
            <w:tcW w:w="6996" w:type="dxa"/>
          </w:tcPr>
          <w:p w14:paraId="702A0B28" w14:textId="77777777" w:rsidR="00B07CEB" w:rsidRPr="00B07CEB" w:rsidRDefault="00B07CEB" w:rsidP="00B07CEB">
            <w:r w:rsidRPr="00B07CEB">
              <w:rPr>
                <w:rFonts w:hint="eastAsia"/>
              </w:rPr>
              <w:t>员工</w:t>
            </w:r>
          </w:p>
        </w:tc>
      </w:tr>
      <w:tr w:rsidR="00B07CEB" w:rsidRPr="00B07CEB" w14:paraId="63335FF1" w14:textId="77777777" w:rsidTr="00A50A47">
        <w:tc>
          <w:tcPr>
            <w:tcW w:w="1526" w:type="dxa"/>
          </w:tcPr>
          <w:p w14:paraId="1002285C" w14:textId="77777777" w:rsidR="00B07CEB" w:rsidRPr="00B07CEB" w:rsidRDefault="00B07CEB" w:rsidP="00B07CEB">
            <w:r w:rsidRPr="00B07CEB">
              <w:rPr>
                <w:rFonts w:hint="eastAsia"/>
              </w:rPr>
              <w:t>简要说明</w:t>
            </w:r>
          </w:p>
        </w:tc>
        <w:tc>
          <w:tcPr>
            <w:tcW w:w="6996" w:type="dxa"/>
          </w:tcPr>
          <w:p w14:paraId="3DD30353" w14:textId="77777777" w:rsidR="00B07CEB" w:rsidRPr="00B07CEB" w:rsidRDefault="00B07CEB" w:rsidP="00B07CEB">
            <w:r w:rsidRPr="00B07CEB">
              <w:rPr>
                <w:rFonts w:hint="eastAsia"/>
              </w:rPr>
              <w:t>员工通过填写对应信息向领导申请假期</w:t>
            </w:r>
          </w:p>
        </w:tc>
      </w:tr>
      <w:tr w:rsidR="00B07CEB" w:rsidRPr="00B07CEB" w14:paraId="15222DBA" w14:textId="77777777" w:rsidTr="00A50A47">
        <w:tc>
          <w:tcPr>
            <w:tcW w:w="1526" w:type="dxa"/>
          </w:tcPr>
          <w:p w14:paraId="44F483C2" w14:textId="77777777" w:rsidR="00B07CEB" w:rsidRPr="00B07CEB" w:rsidRDefault="00B07CEB" w:rsidP="00B07CEB">
            <w:r w:rsidRPr="00B07CEB">
              <w:rPr>
                <w:rFonts w:hint="eastAsia"/>
              </w:rPr>
              <w:t>前置条件</w:t>
            </w:r>
          </w:p>
        </w:tc>
        <w:tc>
          <w:tcPr>
            <w:tcW w:w="6996" w:type="dxa"/>
          </w:tcPr>
          <w:p w14:paraId="736F6FD5" w14:textId="77777777" w:rsidR="00B07CEB" w:rsidRPr="00B07CEB" w:rsidRDefault="00B07CEB" w:rsidP="00B07CEB">
            <w:r w:rsidRPr="00B07CEB">
              <w:rPr>
                <w:rFonts w:hint="eastAsia"/>
              </w:rPr>
              <w:t>员工进入人事部门选项</w:t>
            </w:r>
          </w:p>
        </w:tc>
      </w:tr>
      <w:tr w:rsidR="00B07CEB" w:rsidRPr="00B07CEB" w14:paraId="5DAC31BC" w14:textId="77777777" w:rsidTr="00A50A47">
        <w:tc>
          <w:tcPr>
            <w:tcW w:w="1526" w:type="dxa"/>
          </w:tcPr>
          <w:p w14:paraId="5B40E90C" w14:textId="77777777" w:rsidR="00B07CEB" w:rsidRPr="00B07CEB" w:rsidRDefault="00B07CEB" w:rsidP="00B07CEB">
            <w:r w:rsidRPr="00B07CEB">
              <w:rPr>
                <w:rFonts w:hint="eastAsia"/>
              </w:rPr>
              <w:t>基本事件流</w:t>
            </w:r>
          </w:p>
        </w:tc>
        <w:tc>
          <w:tcPr>
            <w:tcW w:w="6996" w:type="dxa"/>
          </w:tcPr>
          <w:p w14:paraId="64395F34" w14:textId="77777777" w:rsidR="00B07CEB" w:rsidRPr="00B07CEB" w:rsidRDefault="00B07CEB" w:rsidP="00B07CEB">
            <w:r w:rsidRPr="00B07CEB">
              <w:rPr>
                <w:rFonts w:hint="eastAsia"/>
              </w:rPr>
              <w:t>1.</w:t>
            </w:r>
            <w:r w:rsidRPr="00B07CEB">
              <w:rPr>
                <w:rFonts w:hint="eastAsia"/>
              </w:rPr>
              <w:t>填写申请人，请假时间及请假截止时间</w:t>
            </w:r>
          </w:p>
          <w:p w14:paraId="080632AC" w14:textId="77777777" w:rsidR="00B07CEB" w:rsidRPr="00B07CEB" w:rsidRDefault="00B07CEB" w:rsidP="00B07CEB">
            <w:r w:rsidRPr="00B07CEB">
              <w:rPr>
                <w:rFonts w:hint="eastAsia"/>
              </w:rPr>
              <w:tab/>
              <w:t>2.</w:t>
            </w:r>
            <w:r w:rsidRPr="00B07CEB">
              <w:rPr>
                <w:rFonts w:hint="eastAsia"/>
              </w:rPr>
              <w:t>点击确认，上传信息</w:t>
            </w:r>
          </w:p>
          <w:p w14:paraId="70D2AFB9" w14:textId="77777777" w:rsidR="00B07CEB" w:rsidRPr="00B07CEB" w:rsidRDefault="00B07CEB" w:rsidP="00B07CEB"/>
        </w:tc>
      </w:tr>
      <w:tr w:rsidR="00B07CEB" w:rsidRPr="00B07CEB" w14:paraId="04EEA35C" w14:textId="77777777" w:rsidTr="00A50A47">
        <w:tc>
          <w:tcPr>
            <w:tcW w:w="1526" w:type="dxa"/>
          </w:tcPr>
          <w:p w14:paraId="31FCD7EF" w14:textId="77777777" w:rsidR="00B07CEB" w:rsidRPr="00B07CEB" w:rsidRDefault="00B07CEB" w:rsidP="00B07CEB">
            <w:r w:rsidRPr="00B07CEB">
              <w:rPr>
                <w:rFonts w:hint="eastAsia"/>
              </w:rPr>
              <w:t>异常事件流</w:t>
            </w:r>
          </w:p>
        </w:tc>
        <w:tc>
          <w:tcPr>
            <w:tcW w:w="6996" w:type="dxa"/>
          </w:tcPr>
          <w:p w14:paraId="4BF4AF1C" w14:textId="77777777" w:rsidR="00B07CEB" w:rsidRPr="00B07CEB" w:rsidRDefault="00B07CEB" w:rsidP="00B07CEB">
            <w:r w:rsidRPr="00B07CEB">
              <w:rPr>
                <w:rFonts w:hint="eastAsia"/>
              </w:rPr>
              <w:t>1.</w:t>
            </w:r>
            <w:r w:rsidRPr="00B07CEB">
              <w:rPr>
                <w:rFonts w:hint="eastAsia"/>
              </w:rPr>
              <w:t>网络异常</w:t>
            </w:r>
          </w:p>
        </w:tc>
      </w:tr>
      <w:tr w:rsidR="00B07CEB" w:rsidRPr="00B07CEB" w14:paraId="4DD3DA6B" w14:textId="77777777" w:rsidTr="00A50A47">
        <w:tc>
          <w:tcPr>
            <w:tcW w:w="1526" w:type="dxa"/>
          </w:tcPr>
          <w:p w14:paraId="51FDC043" w14:textId="77777777" w:rsidR="00B07CEB" w:rsidRPr="00B07CEB" w:rsidRDefault="00B07CEB" w:rsidP="00B07CEB">
            <w:r w:rsidRPr="00B07CEB">
              <w:rPr>
                <w:rFonts w:hint="eastAsia"/>
              </w:rPr>
              <w:t>其他事件流</w:t>
            </w:r>
            <w:r w:rsidRPr="00B07CEB">
              <w:rPr>
                <w:rFonts w:hint="eastAsia"/>
              </w:rPr>
              <w:t>A1</w:t>
            </w:r>
          </w:p>
        </w:tc>
        <w:tc>
          <w:tcPr>
            <w:tcW w:w="6996" w:type="dxa"/>
          </w:tcPr>
          <w:p w14:paraId="0EC59AE4" w14:textId="77777777" w:rsidR="00B07CEB" w:rsidRPr="00B07CEB" w:rsidRDefault="00B07CEB" w:rsidP="00B07CEB">
            <w:r w:rsidRPr="00B07CEB">
              <w:rPr>
                <w:rFonts w:hint="eastAsia"/>
              </w:rPr>
              <w:t>无</w:t>
            </w:r>
          </w:p>
        </w:tc>
      </w:tr>
      <w:tr w:rsidR="00B07CEB" w:rsidRPr="00B07CEB" w14:paraId="6B95887F" w14:textId="77777777" w:rsidTr="00A50A47">
        <w:tc>
          <w:tcPr>
            <w:tcW w:w="1526" w:type="dxa"/>
          </w:tcPr>
          <w:p w14:paraId="536F208C" w14:textId="77777777" w:rsidR="00B07CEB" w:rsidRPr="00B07CEB" w:rsidRDefault="00B07CEB" w:rsidP="00B07CEB">
            <w:r w:rsidRPr="00B07CEB">
              <w:rPr>
                <w:rFonts w:hint="eastAsia"/>
              </w:rPr>
              <w:lastRenderedPageBreak/>
              <w:t>后置条件</w:t>
            </w:r>
          </w:p>
        </w:tc>
        <w:tc>
          <w:tcPr>
            <w:tcW w:w="6996" w:type="dxa"/>
          </w:tcPr>
          <w:p w14:paraId="6940875A" w14:textId="77777777" w:rsidR="00B07CEB" w:rsidRPr="00B07CEB" w:rsidRDefault="00B07CEB" w:rsidP="00B07CEB">
            <w:r w:rsidRPr="00B07CEB">
              <w:rPr>
                <w:rFonts w:hint="eastAsia"/>
              </w:rPr>
              <w:t>上传信息成功</w:t>
            </w:r>
          </w:p>
        </w:tc>
      </w:tr>
      <w:tr w:rsidR="00B07CEB" w:rsidRPr="00B07CEB" w14:paraId="273ED475" w14:textId="77777777" w:rsidTr="00A50A47">
        <w:tc>
          <w:tcPr>
            <w:tcW w:w="1526" w:type="dxa"/>
          </w:tcPr>
          <w:p w14:paraId="62A25331" w14:textId="77777777" w:rsidR="00B07CEB" w:rsidRPr="00B07CEB" w:rsidRDefault="00B07CEB" w:rsidP="00B07CEB">
            <w:r w:rsidRPr="00B07CEB">
              <w:rPr>
                <w:rFonts w:hint="eastAsia"/>
              </w:rPr>
              <w:t>注释</w:t>
            </w:r>
          </w:p>
        </w:tc>
        <w:tc>
          <w:tcPr>
            <w:tcW w:w="6996" w:type="dxa"/>
          </w:tcPr>
          <w:p w14:paraId="085E5DBD" w14:textId="77777777" w:rsidR="00B07CEB" w:rsidRPr="00B07CEB" w:rsidRDefault="00B07CEB" w:rsidP="00B07CEB">
            <w:r w:rsidRPr="00B07CEB">
              <w:rPr>
                <w:rFonts w:hint="eastAsia"/>
              </w:rPr>
              <w:t>无</w:t>
            </w:r>
          </w:p>
        </w:tc>
      </w:tr>
    </w:tbl>
    <w:p w14:paraId="30695A35" w14:textId="77777777" w:rsidR="00B07CEB" w:rsidRPr="00B07CEB" w:rsidRDefault="00B07CEB" w:rsidP="00B07CEB"/>
    <w:p w14:paraId="54B66497" w14:textId="77777777" w:rsidR="00B07CEB" w:rsidRPr="00B07CEB" w:rsidRDefault="00B07CEB" w:rsidP="00B07CEB"/>
    <w:p w14:paraId="743DDDAD" w14:textId="77777777" w:rsidR="00ED04B3" w:rsidRPr="00B07CEB" w:rsidRDefault="004539C7" w:rsidP="00B07CEB">
      <w:r w:rsidRPr="00B07CEB">
        <w:rPr>
          <w:rFonts w:hint="eastAsia"/>
        </w:rPr>
        <w:t>流程图</w:t>
      </w:r>
    </w:p>
    <w:p w14:paraId="046E3A7A" w14:textId="77777777" w:rsidR="00B07CEB" w:rsidRPr="00B07CEB" w:rsidRDefault="00B07CEB" w:rsidP="00B07CEB">
      <w:r w:rsidRPr="00B07CEB">
        <mc:AlternateContent>
          <mc:Choice Requires="wpc">
            <w:drawing>
              <wp:inline distT="0" distB="0" distL="0" distR="0" wp14:anchorId="0F05A2A2" wp14:editId="663CCBB5">
                <wp:extent cx="5372100" cy="3169920"/>
                <wp:effectExtent l="0" t="0" r="0" b="22225"/>
                <wp:docPr id="26"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 name="AutoShape 4"/>
                        <wps:cNvSpPr>
                          <a:spLocks noChangeArrowheads="1"/>
                        </wps:cNvSpPr>
                        <wps:spPr bwMode="auto">
                          <a:xfrm>
                            <a:off x="1257221" y="1189096"/>
                            <a:ext cx="914749" cy="609600"/>
                          </a:xfrm>
                          <a:prstGeom prst="flowChartProcess">
                            <a:avLst/>
                          </a:prstGeom>
                          <a:solidFill>
                            <a:srgbClr val="FFFFFF"/>
                          </a:solidFill>
                          <a:ln w="9525">
                            <a:solidFill>
                              <a:srgbClr val="000000"/>
                            </a:solidFill>
                            <a:miter lim="800000"/>
                            <a:headEnd/>
                            <a:tailEnd/>
                          </a:ln>
                        </wps:spPr>
                        <wps:txbx>
                          <w:txbxContent>
                            <w:p w14:paraId="4F6803B6" w14:textId="77777777" w:rsidR="00B07CEB" w:rsidRDefault="00B07CEB" w:rsidP="00B07CEB">
                              <w:r>
                                <w:rPr>
                                  <w:rFonts w:hint="eastAsia"/>
                                </w:rPr>
                                <w:t>员工进入人事部</w:t>
                              </w:r>
                            </w:p>
                          </w:txbxContent>
                        </wps:txbx>
                        <wps:bodyPr rot="0" vert="horz" wrap="square" lIns="91440" tIns="45720" rIns="91440" bIns="45720" anchor="t" anchorCtr="0" upright="1">
                          <a:noAutofit/>
                        </wps:bodyPr>
                      </wps:wsp>
                      <wps:wsp>
                        <wps:cNvPr id="21" name="AutoShape 5"/>
                        <wps:cNvSpPr>
                          <a:spLocks noChangeArrowheads="1"/>
                        </wps:cNvSpPr>
                        <wps:spPr bwMode="auto">
                          <a:xfrm>
                            <a:off x="1257221" y="2179508"/>
                            <a:ext cx="914749" cy="609600"/>
                          </a:xfrm>
                          <a:prstGeom prst="flowChartProcess">
                            <a:avLst/>
                          </a:prstGeom>
                          <a:solidFill>
                            <a:srgbClr val="FFFFFF"/>
                          </a:solidFill>
                          <a:ln w="9525">
                            <a:solidFill>
                              <a:srgbClr val="000000"/>
                            </a:solidFill>
                            <a:miter lim="800000"/>
                            <a:headEnd/>
                            <a:tailEnd/>
                          </a:ln>
                        </wps:spPr>
                        <wps:txbx>
                          <w:txbxContent>
                            <w:p w14:paraId="50F79BDE" w14:textId="77777777" w:rsidR="00B07CEB" w:rsidRDefault="00B07CEB" w:rsidP="00B07CEB">
                              <w:r>
                                <w:rPr>
                                  <w:rFonts w:hint="eastAsia"/>
                                </w:rPr>
                                <w:t>员工填写假期申请信息</w:t>
                              </w:r>
                            </w:p>
                          </w:txbxContent>
                        </wps:txbx>
                        <wps:bodyPr rot="0" vert="horz" wrap="square" lIns="91440" tIns="45720" rIns="91440" bIns="45720" anchor="t" anchorCtr="0" upright="1">
                          <a:noAutofit/>
                        </wps:bodyPr>
                      </wps:wsp>
                      <wps:wsp>
                        <wps:cNvPr id="22" name="AutoShape 6"/>
                        <wps:cNvSpPr>
                          <a:spLocks noChangeArrowheads="1"/>
                        </wps:cNvSpPr>
                        <wps:spPr bwMode="auto">
                          <a:xfrm>
                            <a:off x="1143064" y="99342"/>
                            <a:ext cx="1061736" cy="609600"/>
                          </a:xfrm>
                          <a:prstGeom prst="flowChartPreparation">
                            <a:avLst/>
                          </a:prstGeom>
                          <a:solidFill>
                            <a:srgbClr val="FFFFFF"/>
                          </a:solidFill>
                          <a:ln w="9525">
                            <a:solidFill>
                              <a:srgbClr val="000000"/>
                            </a:solidFill>
                            <a:miter lim="800000"/>
                            <a:headEnd/>
                            <a:tailEnd/>
                          </a:ln>
                        </wps:spPr>
                        <wps:txbx>
                          <w:txbxContent>
                            <w:p w14:paraId="5AA76980" w14:textId="77777777" w:rsidR="00B07CEB" w:rsidRDefault="00B07CEB" w:rsidP="00B07CEB">
                              <w:r>
                                <w:rPr>
                                  <w:rFonts w:hint="eastAsia"/>
                                </w:rPr>
                                <w:t>员工登陆</w:t>
                              </w:r>
                            </w:p>
                          </w:txbxContent>
                        </wps:txbx>
                        <wps:bodyPr rot="0" vert="horz" wrap="square" lIns="91440" tIns="45720" rIns="91440" bIns="45720" anchor="t" anchorCtr="0" upright="1">
                          <a:noAutofit/>
                        </wps:bodyPr>
                      </wps:wsp>
                      <wps:wsp>
                        <wps:cNvPr id="23" name="Line 7"/>
                        <wps:cNvCnPr>
                          <a:cxnSpLocks noChangeShapeType="1"/>
                        </wps:cNvCnPr>
                        <wps:spPr bwMode="auto">
                          <a:xfrm>
                            <a:off x="1600438" y="693138"/>
                            <a:ext cx="0" cy="4959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noChangeShapeType="1"/>
                        </wps:cNvCnPr>
                        <wps:spPr bwMode="auto">
                          <a:xfrm>
                            <a:off x="1600438" y="1782892"/>
                            <a:ext cx="0" cy="3966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noChangeShapeType="1"/>
                        </wps:cNvCnPr>
                        <wps:spPr bwMode="auto">
                          <a:xfrm>
                            <a:off x="1600438" y="2774056"/>
                            <a:ext cx="0" cy="3958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F05A2A2" id="画布 2" o:spid="_x0000_s1026" style="width:423pt;height:249.6pt;mso-position-horizontal-relative:char;mso-position-vertical-relative:line" coordsize="5372100,31699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00;height:3169920;visibility:visible;mso-wrap-style:square">
                  <v:fill o:detectmouseclick="t"/>
                  <v:path o:connecttype="none"/>
                </v:shape>
                <v:shapetype id="_x0000_t109" coordsize="21600,21600" o:spt="109" path="m0,0l0,21600,21600,21600,21600,0xe">
                  <v:stroke joinstyle="miter"/>
                  <v:path gradientshapeok="t" o:connecttype="rect"/>
                </v:shapetype>
                <v:shape id="AutoShape 4" o:spid="_x0000_s1028" type="#_x0000_t109" style="position:absolute;left:1257221;top:1189096;width:914749;height:609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v+iGwgAA&#10;ANsAAAAPAAAAZHJzL2Rvd25yZXYueG1sRE9Na8JAEL0X/A/LCF6kbtS2SOoqUojooYdGL97G7DQJ&#10;ZmdDdhvjv+8cCj0+3vd6O7hG9dSF2rOB+SwBRVx4W3Np4HzKnlegQkS22HgmAw8KsN2MntaYWn/n&#10;L+rzWCoJ4ZCigSrGNtU6FBU5DDPfEgv37TuHUWBXatvhXcJdoxdJ8qYd1iwNFbb0UVFxy3+cgcVq&#10;mu/5Mzu8XI82w9f5pZ8uj8ZMxsPuHVSkIf6L/9wHKz5ZL1/kB+j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6/6IbCAAAA2wAAAA8AAAAAAAAAAAAAAAAAlwIAAGRycy9kb3du&#10;cmV2LnhtbFBLBQYAAAAABAAEAPUAAACGAwAAAAA=&#10;">
                  <v:textbox>
                    <w:txbxContent>
                      <w:p w14:paraId="4F6803B6" w14:textId="77777777" w:rsidR="00B07CEB" w:rsidRDefault="00B07CEB" w:rsidP="00B07CEB">
                        <w:r>
                          <w:rPr>
                            <w:rFonts w:hint="eastAsia"/>
                          </w:rPr>
                          <w:t>员工进入人事部</w:t>
                        </w:r>
                      </w:p>
                    </w:txbxContent>
                  </v:textbox>
                </v:shape>
                <v:shape id="AutoShape 5" o:spid="_x0000_s1029" type="#_x0000_t109" style="position:absolute;left:1257221;top:2179508;width:914749;height:609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800dxQAA&#10;ANsAAAAPAAAAZHJzL2Rvd25yZXYueG1sRI9Pa8JAFMTvgt9heUIvopvYP0h0E0ohooceTHvx9sy+&#10;JqHZtyG7jfHbdwXB4zDzm2G22WhaMVDvGssK4mUEgri0uuFKwfdXvliDcB5ZY2uZFFzJQZZOJ1tM&#10;tL3wkYbCVyKUsEtQQe19l0jpypoMuqXtiIP3Y3uDPsi+krrHSyg3rVxF0Zs02HBYqLGjj5rK3+LP&#10;KFit58WOP/P9y/mgc3yNT8P8+aDU02x834DwNPpH+E7vdeBiuH0JP0Cm/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HzTR3FAAAA2wAAAA8AAAAAAAAAAAAAAAAAlwIAAGRycy9k&#10;b3ducmV2LnhtbFBLBQYAAAAABAAEAPUAAACJAwAAAAA=&#10;">
                  <v:textbox>
                    <w:txbxContent>
                      <w:p w14:paraId="50F79BDE" w14:textId="77777777" w:rsidR="00B07CEB" w:rsidRDefault="00B07CEB" w:rsidP="00B07CEB">
                        <w:r>
                          <w:rPr>
                            <w:rFonts w:hint="eastAsia"/>
                          </w:rPr>
                          <w:t>员工填写假期申请信息</w:t>
                        </w:r>
                      </w:p>
                    </w:txbxContent>
                  </v:textbox>
                </v:shape>
                <v:shapetype id="_x0000_t117" coordsize="21600,21600" o:spt="117" path="m4353,0l17214,,21600,10800,17214,21600,4353,21600,,10800xe">
                  <v:stroke joinstyle="miter"/>
                  <v:path gradientshapeok="t" o:connecttype="rect" textboxrect="4353,0,17214,21600"/>
                </v:shapetype>
                <v:shape id="AutoShape 6" o:spid="_x0000_s1030" type="#_x0000_t117" style="position:absolute;left:1143064;top:99342;width:1061736;height:609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eJJwgAA&#10;ANsAAAAPAAAAZHJzL2Rvd25yZXYueG1sRI9Ba8JAFITvQv/D8grezKY5FE1dxSqF0ptRhN4e2WcS&#10;zL4Nu68a++u7hUKPw8x8wyzXo+vVlULsPBt4ynJQxLW3HTcGjoe32RxUFGSLvWcycKcI69XDZIml&#10;9Tfe07WSRiUIxxINtCJDqXWsW3IYMz8QJ+/sg0NJMjTaBrwluOt1kefP2mHHaaHFgbYt1Zfqyxmo&#10;TyyX78+Rd1XQ3Tynxf71Q4yZPo6bF1BCo/yH/9rv1kBRwO+X9AP0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OB4knCAAAA2wAAAA8AAAAAAAAAAAAAAAAAlwIAAGRycy9kb3du&#10;cmV2LnhtbFBLBQYAAAAABAAEAPUAAACGAwAAAAA=&#10;">
                  <v:textbox>
                    <w:txbxContent>
                      <w:p w14:paraId="5AA76980" w14:textId="77777777" w:rsidR="00B07CEB" w:rsidRDefault="00B07CEB" w:rsidP="00B07CEB">
                        <w:r>
                          <w:rPr>
                            <w:rFonts w:hint="eastAsia"/>
                          </w:rPr>
                          <w:t>员工登陆</w:t>
                        </w:r>
                      </w:p>
                    </w:txbxContent>
                  </v:textbox>
                </v:shape>
                <v:line id="Line 7" o:spid="_x0000_s1031" style="position:absolute;visibility:visible;mso-wrap-style:square" from="1600438,693138" to="1600438,1189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B1z2xAAAANsAAAAPAAAAAAAAAAAA&#10;AAAAAKECAABkcnMvZG93bnJldi54bWxQSwUGAAAAAAQABAD5AAAAkgMAAAAA&#10;">
                  <v:stroke endarrow="block"/>
                </v:line>
                <v:line id="Line 8" o:spid="_x0000_s1032" style="position:absolute;visibility:visible;mso-wrap-style:square" from="1600438,1782892" to="1600438,21795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7sSCxAAAANsAAAAPAAAAAAAAAAAA&#10;AAAAAKECAABkcnMvZG93bnJldi54bWxQSwUGAAAAAAQABAD5AAAAkgMAAAAA&#10;">
                  <v:stroke endarrow="block"/>
                </v:line>
                <v:line id="Line 9" o:spid="_x0000_s1033" style="position:absolute;visibility:visible;mso-wrap-style:square" from="1600438,2774056" to="1600438,3169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omEZxAAAANsAAAAPAAAAAAAAAAAA&#10;AAAAAKECAABkcnMvZG93bnJldi54bWxQSwUGAAAAAAQABAD5AAAAkgMAAAAA&#10;">
                  <v:stroke endarrow="block"/>
                </v:line>
                <w10:anchorlock/>
              </v:group>
            </w:pict>
          </mc:Fallback>
        </mc:AlternateContent>
      </w:r>
    </w:p>
    <w:p w14:paraId="13C5FAEB" w14:textId="77777777" w:rsidR="00B07CEB" w:rsidRPr="00B07CEB" w:rsidRDefault="00B07CEB" w:rsidP="00B07CEB">
      <w:r w:rsidRPr="00B07CEB">
        <mc:AlternateContent>
          <mc:Choice Requires="wps">
            <w:drawing>
              <wp:anchor distT="0" distB="0" distL="114300" distR="114300" simplePos="0" relativeHeight="251659264" behindDoc="0" locked="0" layoutInCell="1" allowOverlap="1" wp14:anchorId="455FDB0F" wp14:editId="0963B568">
                <wp:simplePos x="0" y="0"/>
                <wp:positionH relativeFrom="column">
                  <wp:posOffset>1143000</wp:posOffset>
                </wp:positionH>
                <wp:positionV relativeFrom="paragraph">
                  <wp:posOffset>0</wp:posOffset>
                </wp:positionV>
                <wp:extent cx="1028700" cy="495300"/>
                <wp:effectExtent l="9525" t="11430" r="9525" b="7620"/>
                <wp:wrapNone/>
                <wp:docPr id="1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flowChartTerminator">
                          <a:avLst/>
                        </a:prstGeom>
                        <a:solidFill>
                          <a:srgbClr val="FFFFFF"/>
                        </a:solidFill>
                        <a:ln w="9525">
                          <a:solidFill>
                            <a:srgbClr val="000000"/>
                          </a:solidFill>
                          <a:miter lim="800000"/>
                          <a:headEnd/>
                          <a:tailEnd/>
                        </a:ln>
                      </wps:spPr>
                      <wps:txbx>
                        <w:txbxContent>
                          <w:p w14:paraId="555043DA" w14:textId="77777777" w:rsidR="00B07CEB" w:rsidRDefault="00B07CEB" w:rsidP="00B07CEB">
                            <w:r>
                              <w:rPr>
                                <w:rFonts w:hint="eastAsia"/>
                              </w:rPr>
                              <w:t>提交信息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FDB0F" id="_x0000_t116" coordsize="21600,21600" o:spt="116" path="m3475,0qx0,10800,3475,21600l18125,21600qx21600,10800,18125,0xe">
                <v:stroke joinstyle="miter"/>
                <v:path gradientshapeok="t" o:connecttype="rect" textboxrect="1018,3163,20582,18437"/>
              </v:shapetype>
              <v:shape id="AutoShape 10" o:spid="_x0000_s1034" type="#_x0000_t116" style="position:absolute;left:0;text-align:left;margin-left:90pt;margin-top:0;width:81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">
                <v:textbox>
                  <w:txbxContent>
                    <w:p w14:paraId="555043DA" w14:textId="77777777" w:rsidR="00B07CEB" w:rsidRDefault="00B07CEB" w:rsidP="00B07CEB">
                      <w:r>
                        <w:rPr>
                          <w:rFonts w:hint="eastAsia"/>
                        </w:rPr>
                        <w:t>提交信息</w:t>
                      </w:r>
                    </w:p>
                  </w:txbxContent>
                </v:textbox>
              </v:shape>
            </w:pict>
          </mc:Fallback>
        </mc:AlternateContent>
      </w:r>
    </w:p>
    <w:p w14:paraId="2D37BD5F" w14:textId="77777777" w:rsidR="00B07CEB" w:rsidRPr="00B07CEB" w:rsidRDefault="00B07CEB" w:rsidP="00B07CEB"/>
    <w:p w14:paraId="4E68C199" w14:textId="77777777" w:rsidR="00B07CEB" w:rsidRPr="00B07CEB" w:rsidRDefault="00B07CEB" w:rsidP="00B07CEB"/>
    <w:p w14:paraId="23D7ED7D" w14:textId="77777777" w:rsidR="00B07CEB" w:rsidRPr="00B07CEB" w:rsidRDefault="00B07CEB" w:rsidP="00B07CEB"/>
    <w:p w14:paraId="2DBEA542" w14:textId="77777777" w:rsidR="00B07CEB" w:rsidRPr="00B07CEB" w:rsidRDefault="00B07CEB" w:rsidP="00B07CEB"/>
    <w:p w14:paraId="05D6AE72" w14:textId="77777777" w:rsidR="00B07CEB" w:rsidRPr="00B07CEB" w:rsidRDefault="00B07CEB" w:rsidP="00B07CEB"/>
    <w:p w14:paraId="17EEFA3F" w14:textId="77777777" w:rsidR="00B07CEB" w:rsidRPr="00B07CEB" w:rsidRDefault="00B07CEB" w:rsidP="00B07CEB"/>
    <w:p w14:paraId="46030A85" w14:textId="77777777" w:rsidR="00B07CEB" w:rsidRPr="00B07CEB" w:rsidRDefault="00B07CEB" w:rsidP="00B07CEB"/>
    <w:p w14:paraId="7DB75CAA" w14:textId="77777777" w:rsidR="00B07CEB" w:rsidRPr="00B07CEB" w:rsidRDefault="00B07CEB" w:rsidP="00B07CEB"/>
    <w:p w14:paraId="7E6AE97A" w14:textId="77777777" w:rsidR="00B07CEB" w:rsidRPr="00B07CEB" w:rsidRDefault="00B07CEB" w:rsidP="00B07CEB">
      <w:r w:rsidRPr="00B07CEB">
        <w:rPr>
          <w:rFonts w:hint="eastAsia"/>
        </w:rPr>
        <w:t>2.</w:t>
      </w:r>
      <w:r w:rsidRPr="00B07CEB">
        <w:rPr>
          <w:rFonts w:hint="eastAsia"/>
        </w:rPr>
        <w:t>领导在线审批用例图</w:t>
      </w:r>
    </w:p>
    <w:p w14:paraId="668BFA1C" w14:textId="77777777" w:rsidR="00B07CEB" w:rsidRPr="00B07CEB" w:rsidRDefault="00B07CEB" w:rsidP="00B07CEB">
      <w:r w:rsidRPr="00B07CEB">
        <w:lastRenderedPageBreak/>
        <w:drawing>
          <wp:inline distT="0" distB="0" distL="0" distR="0" wp14:anchorId="5132F9EC" wp14:editId="2BAAB3D8">
            <wp:extent cx="5000625" cy="2438400"/>
            <wp:effectExtent l="0" t="0" r="9525" b="0"/>
            <wp:docPr id="6" name="图片 3" descr="D:\..\..\AppData\Roaming\Tencent\Users\694164398\QQ\WinTemp\RichOle\1GZ`0)UPO9P2[C3AOM]HA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Data\Roaming\Tencent\Users\694164398\QQ\WinTemp\RichOle\1GZ`0)UPO9P2[C3AOM]HA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2438400"/>
                    </a:xfrm>
                    <a:prstGeom prst="rect">
                      <a:avLst/>
                    </a:prstGeom>
                    <a:noFill/>
                    <a:ln>
                      <a:noFill/>
                    </a:ln>
                  </pic:spPr>
                </pic:pic>
              </a:graphicData>
            </a:graphic>
          </wp:inline>
        </w:drawing>
      </w:r>
    </w:p>
    <w:p w14:paraId="2306E9B4" w14:textId="77777777" w:rsidR="00B07CEB" w:rsidRPr="00B07CEB" w:rsidRDefault="00B07CEB" w:rsidP="00B07CEB">
      <w:r w:rsidRPr="00B07CEB">
        <w:rPr>
          <w:rFonts w:hint="eastAsia"/>
        </w:rPr>
        <w:t>用例名称：领导在线审批</w:t>
      </w:r>
    </w:p>
    <w:p w14:paraId="5B405696" w14:textId="77777777" w:rsidR="00B07CEB" w:rsidRPr="00B07CEB" w:rsidRDefault="00B07CEB" w:rsidP="00B07CEB">
      <w:r w:rsidRPr="00B07CEB">
        <w:rPr>
          <w:rFonts w:hint="eastAsia"/>
        </w:rPr>
        <w:t>用例描述：领导通过核对信息决定是否通过申请</w:t>
      </w:r>
    </w:p>
    <w:p w14:paraId="4E469B2C" w14:textId="77777777" w:rsidR="00B07CEB" w:rsidRPr="00B07CEB" w:rsidRDefault="00B07CEB" w:rsidP="00B07CEB">
      <w:r w:rsidRPr="00B07CEB">
        <w:rPr>
          <w:rFonts w:hint="eastAsia"/>
        </w:rPr>
        <w:t>参与者：领导</w:t>
      </w:r>
    </w:p>
    <w:p w14:paraId="05BBC94B" w14:textId="77777777" w:rsidR="00B07CEB" w:rsidRPr="00B07CEB" w:rsidRDefault="00B07CEB" w:rsidP="00B07CEB">
      <w:r w:rsidRPr="00B07CEB">
        <w:rPr>
          <w:rFonts w:hint="eastAsia"/>
        </w:rPr>
        <w:t>前置条件：领导搜索对应员工名称</w:t>
      </w:r>
    </w:p>
    <w:p w14:paraId="102601B7" w14:textId="77777777" w:rsidR="00B07CEB" w:rsidRPr="00B07CEB" w:rsidRDefault="00B07CEB" w:rsidP="00B07CEB">
      <w:r w:rsidRPr="00B07CEB">
        <w:rPr>
          <w:rFonts w:hint="eastAsia"/>
        </w:rPr>
        <w:t>基本事件流：</w:t>
      </w:r>
    </w:p>
    <w:p w14:paraId="1D1C7730" w14:textId="77777777" w:rsidR="00B07CEB" w:rsidRPr="00B07CEB" w:rsidRDefault="00B07CEB" w:rsidP="00B07CEB">
      <w:r w:rsidRPr="00B07CEB">
        <w:rPr>
          <w:rFonts w:hint="eastAsia"/>
        </w:rPr>
        <w:tab/>
        <w:t>1.</w:t>
      </w:r>
      <w:r w:rsidRPr="00B07CEB">
        <w:rPr>
          <w:rFonts w:hint="eastAsia"/>
        </w:rPr>
        <w:t>搜索员工</w:t>
      </w:r>
    </w:p>
    <w:p w14:paraId="68153EA2" w14:textId="77777777" w:rsidR="00B07CEB" w:rsidRPr="00B07CEB" w:rsidRDefault="00B07CEB" w:rsidP="00B07CEB">
      <w:r w:rsidRPr="00B07CEB">
        <mc:AlternateContent>
          <mc:Choice Requires="wps">
            <w:drawing>
              <wp:anchor distT="0" distB="0" distL="114300" distR="114300" simplePos="0" relativeHeight="251660288" behindDoc="0" locked="0" layoutInCell="1" allowOverlap="1" wp14:anchorId="4EC22887" wp14:editId="0999B2B1">
                <wp:simplePos x="0" y="0"/>
                <wp:positionH relativeFrom="column">
                  <wp:posOffset>3886200</wp:posOffset>
                </wp:positionH>
                <wp:positionV relativeFrom="paragraph">
                  <wp:posOffset>99060</wp:posOffset>
                </wp:positionV>
                <wp:extent cx="1062355" cy="609600"/>
                <wp:effectExtent l="19050" t="5715" r="13970" b="13335"/>
                <wp:wrapNone/>
                <wp:docPr id="1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609600"/>
                        </a:xfrm>
                        <a:prstGeom prst="flowChartPreparation">
                          <a:avLst/>
                        </a:prstGeom>
                        <a:solidFill>
                          <a:srgbClr val="FFFFFF"/>
                        </a:solidFill>
                        <a:ln w="9525">
                          <a:solidFill>
                            <a:srgbClr val="000000"/>
                          </a:solidFill>
                          <a:miter lim="800000"/>
                          <a:headEnd/>
                          <a:tailEnd/>
                        </a:ln>
                      </wps:spPr>
                      <wps:txbx>
                        <w:txbxContent>
                          <w:p w14:paraId="78CDE00C" w14:textId="77777777" w:rsidR="00B07CEB" w:rsidRDefault="00B07CEB" w:rsidP="00B07CEB">
                            <w:r>
                              <w:rPr>
                                <w:rFonts w:hint="eastAsia"/>
                              </w:rPr>
                              <w:t>领导登陆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22887" id="AutoShape 11" o:spid="_x0000_s1035" type="#_x0000_t117" style="position:absolute;left:0;text-align:left;margin-left:306pt;margin-top:7.8pt;width:83.6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">
                <v:textbox>
                  <w:txbxContent>
                    <w:p w14:paraId="78CDE00C" w14:textId="77777777" w:rsidR="00B07CEB" w:rsidRDefault="00B07CEB" w:rsidP="00B07CEB">
                      <w:r>
                        <w:rPr>
                          <w:rFonts w:hint="eastAsia"/>
                        </w:rPr>
                        <w:t>领导登陆</w:t>
                      </w:r>
                    </w:p>
                  </w:txbxContent>
                </v:textbox>
              </v:shape>
            </w:pict>
          </mc:Fallback>
        </mc:AlternateContent>
      </w:r>
      <w:r w:rsidRPr="00B07CEB">
        <w:rPr>
          <w:rFonts w:hint="eastAsia"/>
        </w:rPr>
        <w:tab/>
        <w:t>2.</w:t>
      </w:r>
      <w:r w:rsidRPr="00B07CEB">
        <w:rPr>
          <w:rFonts w:hint="eastAsia"/>
        </w:rPr>
        <w:t>核对信息</w:t>
      </w:r>
    </w:p>
    <w:p w14:paraId="1210B0A9" w14:textId="77777777" w:rsidR="00B07CEB" w:rsidRPr="00B07CEB" w:rsidRDefault="00B07CEB" w:rsidP="00B07CEB">
      <w:r w:rsidRPr="00B07CEB">
        <w:rPr>
          <w:rFonts w:hint="eastAsia"/>
        </w:rPr>
        <w:tab/>
        <w:t>3.</w:t>
      </w:r>
      <w:r w:rsidRPr="00B07CEB">
        <w:rPr>
          <w:rFonts w:hint="eastAsia"/>
        </w:rPr>
        <w:t>同意或者驳回</w:t>
      </w:r>
    </w:p>
    <w:p w14:paraId="2555F4C6" w14:textId="77777777" w:rsidR="00B07CEB" w:rsidRPr="00B07CEB" w:rsidRDefault="00B07CEB" w:rsidP="00B07CEB">
      <w:r w:rsidRPr="00B07CEB">
        <w:rPr>
          <w:rFonts w:hint="eastAsia"/>
        </w:rPr>
        <w:t>后置条件：审批成功</w:t>
      </w:r>
    </w:p>
    <w:p w14:paraId="6D9C1E4D" w14:textId="77777777" w:rsidR="00B07CEB" w:rsidRPr="00B07CEB" w:rsidRDefault="00B07CEB" w:rsidP="00B07CEB">
      <w:r w:rsidRPr="00B07CEB">
        <mc:AlternateContent>
          <mc:Choice Requires="wps">
            <w:drawing>
              <wp:anchor distT="0" distB="0" distL="114300" distR="114300" simplePos="0" relativeHeight="251666432" behindDoc="0" locked="0" layoutInCell="1" allowOverlap="1" wp14:anchorId="6868D623" wp14:editId="18EBF281">
                <wp:simplePos x="0" y="0"/>
                <wp:positionH relativeFrom="column">
                  <wp:posOffset>4457700</wp:posOffset>
                </wp:positionH>
                <wp:positionV relativeFrom="paragraph">
                  <wp:posOffset>99060</wp:posOffset>
                </wp:positionV>
                <wp:extent cx="0" cy="396240"/>
                <wp:effectExtent l="57150" t="9525" r="57150" b="22860"/>
                <wp:wrapNone/>
                <wp:docPr id="1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EE197" id="Line 17"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7.8pt" to="351pt,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">
                <v:stroke endarrow="block"/>
              </v:line>
            </w:pict>
          </mc:Fallback>
        </mc:AlternateContent>
      </w:r>
      <w:r w:rsidRPr="00B07CEB">
        <w:rPr>
          <w:rFonts w:hint="eastAsia"/>
        </w:rPr>
        <w:t>异常事件流：</w:t>
      </w:r>
    </w:p>
    <w:p w14:paraId="19437007" w14:textId="77777777" w:rsidR="00B07CEB" w:rsidRPr="00B07CEB" w:rsidRDefault="00B07CEB" w:rsidP="00B07CEB">
      <w:r w:rsidRPr="00B07CEB">
        <w:rPr>
          <w:rFonts w:hint="eastAsia"/>
        </w:rPr>
        <w:tab/>
        <w:t>1.</w:t>
      </w:r>
      <w:r w:rsidRPr="00B07CEB">
        <w:rPr>
          <w:rFonts w:hint="eastAsia"/>
        </w:rPr>
        <w:t>网络异常</w:t>
      </w:r>
    </w:p>
    <w:p w14:paraId="4B2D805A" w14:textId="77777777" w:rsidR="00B07CEB" w:rsidRPr="00B07CEB" w:rsidRDefault="00B07CEB" w:rsidP="00B07CEB">
      <w:r w:rsidRPr="00B07CEB">
        <mc:AlternateContent>
          <mc:Choice Requires="wps">
            <w:drawing>
              <wp:anchor distT="0" distB="0" distL="114300" distR="114300" simplePos="0" relativeHeight="251661312" behindDoc="0" locked="0" layoutInCell="1" allowOverlap="1" wp14:anchorId="2EC30705" wp14:editId="0AF12196">
                <wp:simplePos x="0" y="0"/>
                <wp:positionH relativeFrom="column">
                  <wp:posOffset>4000500</wp:posOffset>
                </wp:positionH>
                <wp:positionV relativeFrom="paragraph">
                  <wp:posOffset>99060</wp:posOffset>
                </wp:positionV>
                <wp:extent cx="914400" cy="609600"/>
                <wp:effectExtent l="9525" t="5715" r="9525" b="13335"/>
                <wp:wrapNone/>
                <wp:docPr id="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Process">
                          <a:avLst/>
                        </a:prstGeom>
                        <a:solidFill>
                          <a:srgbClr val="FFFFFF"/>
                        </a:solidFill>
                        <a:ln w="9525">
                          <a:solidFill>
                            <a:srgbClr val="000000"/>
                          </a:solidFill>
                          <a:miter lim="800000"/>
                          <a:headEnd/>
                          <a:tailEnd/>
                        </a:ln>
                      </wps:spPr>
                      <wps:txbx>
                        <w:txbxContent>
                          <w:p w14:paraId="19AA1ABF" w14:textId="77777777" w:rsidR="00B07CEB" w:rsidRDefault="00B07CEB" w:rsidP="00B07CEB">
                            <w:r>
                              <w:rPr>
                                <w:rFonts w:hint="eastAsia"/>
                              </w:rPr>
                              <w:t>领导进入人事部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30705" id="AutoShape 12" o:spid="_x0000_s1036" type="#_x0000_t109" style="position:absolute;left:0;text-align:left;margin-left:315pt;margin-top:7.8pt;width:1in;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">
                <v:textbox>
                  <w:txbxContent>
                    <w:p w14:paraId="19AA1ABF" w14:textId="77777777" w:rsidR="00B07CEB" w:rsidRDefault="00B07CEB" w:rsidP="00B07CEB">
                      <w:r>
                        <w:rPr>
                          <w:rFonts w:hint="eastAsia"/>
                        </w:rPr>
                        <w:t>领导进入人事部</w:t>
                      </w:r>
                    </w:p>
                  </w:txbxContent>
                </v:textbox>
              </v:shape>
            </w:pict>
          </mc:Fallback>
        </mc:AlternateContent>
      </w:r>
      <w:r w:rsidRPr="00B07CEB">
        <w:rPr>
          <w:rFonts w:hint="eastAsia"/>
        </w:rPr>
        <w:tab/>
        <w:t>2.</w:t>
      </w:r>
      <w:r w:rsidRPr="00B07CEB">
        <w:rPr>
          <w:rFonts w:hint="eastAsia"/>
        </w:rPr>
        <w:t>员工不存在</w:t>
      </w:r>
    </w:p>
    <w:p w14:paraId="2BA1E54C" w14:textId="77777777" w:rsidR="00B07CEB" w:rsidRPr="00B07CEB" w:rsidRDefault="00B07CEB" w:rsidP="00B07CEB"/>
    <w:p w14:paraId="7CE65DF6" w14:textId="77777777" w:rsidR="00B07CEB" w:rsidRPr="00B07CEB" w:rsidRDefault="00B07CEB" w:rsidP="00B07CEB"/>
    <w:p w14:paraId="2CAF9FE7" w14:textId="77777777" w:rsidR="00B07CEB" w:rsidRPr="00B07CEB" w:rsidRDefault="00B07CEB" w:rsidP="00B07CEB">
      <w:r w:rsidRPr="00B07CEB">
        <mc:AlternateContent>
          <mc:Choice Requires="wps">
            <w:drawing>
              <wp:anchor distT="0" distB="0" distL="114300" distR="114300" simplePos="0" relativeHeight="251667456" behindDoc="0" locked="0" layoutInCell="1" allowOverlap="1" wp14:anchorId="5FA23801" wp14:editId="6D4B6743">
                <wp:simplePos x="0" y="0"/>
                <wp:positionH relativeFrom="column">
                  <wp:posOffset>4457700</wp:posOffset>
                </wp:positionH>
                <wp:positionV relativeFrom="paragraph">
                  <wp:posOffset>99060</wp:posOffset>
                </wp:positionV>
                <wp:extent cx="0" cy="198120"/>
                <wp:effectExtent l="57150" t="9525" r="57150" b="20955"/>
                <wp:wrapNone/>
                <wp:docPr id="1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1873A" id="Line 18"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7.8pt" to="351pt,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">
                <v:stroke endarrow="block"/>
              </v:line>
            </w:pict>
          </mc:Fallback>
        </mc:AlternateContent>
      </w:r>
    </w:p>
    <w:p w14:paraId="68962C5E" w14:textId="77777777" w:rsidR="00B07CEB" w:rsidRPr="00B07CEB" w:rsidRDefault="00B07CEB" w:rsidP="00B07CEB">
      <w:r w:rsidRPr="00B07CEB">
        <mc:AlternateContent>
          <mc:Choice Requires="wps">
            <w:drawing>
              <wp:anchor distT="0" distB="0" distL="114300" distR="114300" simplePos="0" relativeHeight="251662336" behindDoc="0" locked="0" layoutInCell="1" allowOverlap="1" wp14:anchorId="00C55A92" wp14:editId="2E3055CD">
                <wp:simplePos x="0" y="0"/>
                <wp:positionH relativeFrom="column">
                  <wp:posOffset>4000500</wp:posOffset>
                </wp:positionH>
                <wp:positionV relativeFrom="paragraph">
                  <wp:posOffset>99060</wp:posOffset>
                </wp:positionV>
                <wp:extent cx="914400" cy="609600"/>
                <wp:effectExtent l="9525" t="7620" r="9525" b="11430"/>
                <wp:wrapNone/>
                <wp:docPr id="1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Process">
                          <a:avLst/>
                        </a:prstGeom>
                        <a:solidFill>
                          <a:srgbClr val="FFFFFF"/>
                        </a:solidFill>
                        <a:ln w="9525">
                          <a:solidFill>
                            <a:srgbClr val="000000"/>
                          </a:solidFill>
                          <a:miter lim="800000"/>
                          <a:headEnd/>
                          <a:tailEnd/>
                        </a:ln>
                      </wps:spPr>
                      <wps:txbx>
                        <w:txbxContent>
                          <w:p w14:paraId="3F02EE1A" w14:textId="77777777" w:rsidR="00B07CEB" w:rsidRDefault="00B07CEB" w:rsidP="00B07CEB">
                            <w:r>
                              <w:rPr>
                                <w:rFonts w:hint="eastAsia"/>
                              </w:rPr>
                              <w:t>领导搜索请假员工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5A92" id="AutoShape 13" o:spid="_x0000_s1037" type="#_x0000_t109" style="position:absolute;left:0;text-align:left;margin-left:315pt;margin-top:7.8pt;width:1in;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">
                <v:textbox>
                  <w:txbxContent>
                    <w:p w14:paraId="3F02EE1A" w14:textId="77777777" w:rsidR="00B07CEB" w:rsidRDefault="00B07CEB" w:rsidP="00B07CEB">
                      <w:r>
                        <w:rPr>
                          <w:rFonts w:hint="eastAsia"/>
                        </w:rPr>
                        <w:t>领导搜索请假员工</w:t>
                      </w:r>
                    </w:p>
                  </w:txbxContent>
                </v:textbox>
              </v:shape>
            </w:pict>
          </mc:Fallback>
        </mc:AlternateContent>
      </w:r>
    </w:p>
    <w:p w14:paraId="64310EFA" w14:textId="77777777" w:rsidR="00B07CEB" w:rsidRPr="00B07CEB" w:rsidRDefault="00B07CEB" w:rsidP="00B07CEB">
      <w:r w:rsidRPr="00B07CEB">
        <mc:AlternateContent>
          <mc:Choice Requires="wps">
            <w:drawing>
              <wp:anchor distT="0" distB="0" distL="114300" distR="114300" simplePos="0" relativeHeight="251665408" behindDoc="0" locked="0" layoutInCell="1" allowOverlap="1" wp14:anchorId="0F586D3F" wp14:editId="4E63CBB6">
                <wp:simplePos x="0" y="0"/>
                <wp:positionH relativeFrom="column">
                  <wp:posOffset>2514600</wp:posOffset>
                </wp:positionH>
                <wp:positionV relativeFrom="paragraph">
                  <wp:posOffset>1188720</wp:posOffset>
                </wp:positionV>
                <wp:extent cx="914400" cy="396240"/>
                <wp:effectExtent l="9525" t="9525" r="9525" b="13335"/>
                <wp:wrapNone/>
                <wp:docPr id="1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flowChartTerminator">
                          <a:avLst/>
                        </a:prstGeom>
                        <a:solidFill>
                          <a:srgbClr val="FFFFFF"/>
                        </a:solidFill>
                        <a:ln w="9525">
                          <a:solidFill>
                            <a:srgbClr val="000000"/>
                          </a:solidFill>
                          <a:miter lim="800000"/>
                          <a:headEnd/>
                          <a:tailEnd/>
                        </a:ln>
                      </wps:spPr>
                      <wps:txbx>
                        <w:txbxContent>
                          <w:p w14:paraId="2095AE30" w14:textId="77777777" w:rsidR="00B07CEB" w:rsidRDefault="00B07CEB" w:rsidP="00B07CEB">
                            <w:r>
                              <w:rPr>
                                <w:rFonts w:hint="eastAsia"/>
                              </w:rPr>
                              <w:t>通过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86D3F" id="AutoShape 16" o:spid="_x0000_s1038" type="#_x0000_t116" style="position:absolute;left:0;text-align:left;margin-left:198pt;margin-top:93.6pt;width:1in;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">
                <v:textbox>
                  <w:txbxContent>
                    <w:p w14:paraId="2095AE30" w14:textId="77777777" w:rsidR="00B07CEB" w:rsidRDefault="00B07CEB" w:rsidP="00B07CEB">
                      <w:r>
                        <w:rPr>
                          <w:rFonts w:hint="eastAsia"/>
                        </w:rPr>
                        <w:t>通过</w:t>
                      </w:r>
                    </w:p>
                  </w:txbxContent>
                </v:textbox>
              </v:shape>
            </w:pict>
          </mc:Fallback>
        </mc:AlternateContent>
      </w:r>
      <w:r w:rsidRPr="00B07CEB">
        <mc:AlternateContent>
          <mc:Choice Requires="wps">
            <w:drawing>
              <wp:anchor distT="0" distB="0" distL="114300" distR="114300" simplePos="0" relativeHeight="251670528" behindDoc="0" locked="0" layoutInCell="1" allowOverlap="1" wp14:anchorId="658AE1B0" wp14:editId="1C0119EC">
                <wp:simplePos x="0" y="0"/>
                <wp:positionH relativeFrom="column">
                  <wp:posOffset>3429000</wp:posOffset>
                </wp:positionH>
                <wp:positionV relativeFrom="paragraph">
                  <wp:posOffset>1386840</wp:posOffset>
                </wp:positionV>
                <wp:extent cx="571500" cy="0"/>
                <wp:effectExtent l="19050" t="55245" r="9525" b="59055"/>
                <wp:wrapNone/>
                <wp:docPr id="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9C844" id="Line 21"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09.2pt" to="315pt,10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">
                <v:stroke endarrow="block"/>
              </v:line>
            </w:pict>
          </mc:Fallback>
        </mc:AlternateContent>
      </w:r>
      <w:r w:rsidRPr="00B07CEB">
        <mc:AlternateContent>
          <mc:Choice Requires="wps">
            <w:drawing>
              <wp:anchor distT="0" distB="0" distL="114300" distR="114300" simplePos="0" relativeHeight="251663360" behindDoc="0" locked="0" layoutInCell="1" allowOverlap="1" wp14:anchorId="714C254F" wp14:editId="114038D8">
                <wp:simplePos x="0" y="0"/>
                <wp:positionH relativeFrom="column">
                  <wp:posOffset>4000500</wp:posOffset>
                </wp:positionH>
                <wp:positionV relativeFrom="paragraph">
                  <wp:posOffset>1089660</wp:posOffset>
                </wp:positionV>
                <wp:extent cx="914400" cy="609600"/>
                <wp:effectExtent l="19050" t="15240" r="19050" b="13335"/>
                <wp:wrapNone/>
                <wp:docPr id="1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Decision">
                          <a:avLst/>
                        </a:prstGeom>
                        <a:solidFill>
                          <a:srgbClr val="FFFFFF"/>
                        </a:solidFill>
                        <a:ln w="9525">
                          <a:solidFill>
                            <a:srgbClr val="000000"/>
                          </a:solidFill>
                          <a:miter lim="800000"/>
                          <a:headEnd/>
                          <a:tailEnd/>
                        </a:ln>
                      </wps:spPr>
                      <wps:txbx>
                        <w:txbxContent>
                          <w:p w14:paraId="4EEF8CA9" w14:textId="77777777" w:rsidR="00B07CEB" w:rsidRDefault="00B07CEB" w:rsidP="00B07CEB">
                            <w:r>
                              <w:rPr>
                                <w:rFonts w:hint="eastAsia"/>
                              </w:rPr>
                              <w:t>审批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C254F" id="_x0000_t110" coordsize="21600,21600" o:spt="110" path="m10800,0l0,10800,10800,21600,21600,10800xe">
                <v:stroke joinstyle="miter"/>
                <v:path gradientshapeok="t" o:connecttype="rect" textboxrect="5400,5400,16200,16200"/>
              </v:shapetype>
              <v:shape id="AutoShape 14" o:spid="_x0000_s1039" type="#_x0000_t110" style="position:absolute;left:0;text-align:left;margin-left:315pt;margin-top:85.8pt;width:1in;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">
                <v:textbox>
                  <w:txbxContent>
                    <w:p w14:paraId="4EEF8CA9" w14:textId="77777777" w:rsidR="00B07CEB" w:rsidRDefault="00B07CEB" w:rsidP="00B07CEB">
                      <w:r>
                        <w:rPr>
                          <w:rFonts w:hint="eastAsia"/>
                        </w:rPr>
                        <w:t>审批</w:t>
                      </w:r>
                    </w:p>
                  </w:txbxContent>
                </v:textbox>
              </v:shape>
            </w:pict>
          </mc:Fallback>
        </mc:AlternateContent>
      </w:r>
      <w:r w:rsidRPr="00B07CEB">
        <mc:AlternateContent>
          <mc:Choice Requires="wps">
            <w:drawing>
              <wp:anchor distT="0" distB="0" distL="114300" distR="114300" simplePos="0" relativeHeight="251664384" behindDoc="0" locked="0" layoutInCell="1" allowOverlap="1" wp14:anchorId="67D174BB" wp14:editId="697827F6">
                <wp:simplePos x="0" y="0"/>
                <wp:positionH relativeFrom="column">
                  <wp:posOffset>4000500</wp:posOffset>
                </wp:positionH>
                <wp:positionV relativeFrom="paragraph">
                  <wp:posOffset>2179320</wp:posOffset>
                </wp:positionV>
                <wp:extent cx="914400" cy="396240"/>
                <wp:effectExtent l="9525" t="9525" r="9525" b="13335"/>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flowChartTerminator">
                          <a:avLst/>
                        </a:prstGeom>
                        <a:solidFill>
                          <a:srgbClr val="FFFFFF"/>
                        </a:solidFill>
                        <a:ln w="9525">
                          <a:solidFill>
                            <a:srgbClr val="000000"/>
                          </a:solidFill>
                          <a:miter lim="800000"/>
                          <a:headEnd/>
                          <a:tailEnd/>
                        </a:ln>
                      </wps:spPr>
                      <wps:txbx>
                        <w:txbxContent>
                          <w:p w14:paraId="6CF5FEBD" w14:textId="77777777" w:rsidR="00B07CEB" w:rsidRDefault="00B07CEB" w:rsidP="00B07CEB">
                            <w:r>
                              <w:rPr>
                                <w:rFonts w:hint="eastAsia"/>
                              </w:rPr>
                              <w:t>驳回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174BB" id="AutoShape 15" o:spid="_x0000_s1040" type="#_x0000_t116" style="position:absolute;left:0;text-align:left;margin-left:315pt;margin-top:171.6pt;width:1in;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">
                <v:textbox>
                  <w:txbxContent>
                    <w:p w14:paraId="6CF5FEBD" w14:textId="77777777" w:rsidR="00B07CEB" w:rsidRDefault="00B07CEB" w:rsidP="00B07CEB">
                      <w:r>
                        <w:rPr>
                          <w:rFonts w:hint="eastAsia"/>
                        </w:rPr>
                        <w:t>驳回</w:t>
                      </w:r>
                    </w:p>
                  </w:txbxContent>
                </v:textbox>
              </v:shape>
            </w:pict>
          </mc:Fallback>
        </mc:AlternateContent>
      </w:r>
      <w:r w:rsidRPr="00B07CEB">
        <mc:AlternateContent>
          <mc:Choice Requires="wps">
            <w:drawing>
              <wp:anchor distT="0" distB="0" distL="114300" distR="114300" simplePos="0" relativeHeight="251669504" behindDoc="0" locked="0" layoutInCell="1" allowOverlap="1" wp14:anchorId="41A1F623" wp14:editId="7D6C7A86">
                <wp:simplePos x="0" y="0"/>
                <wp:positionH relativeFrom="column">
                  <wp:posOffset>4457700</wp:posOffset>
                </wp:positionH>
                <wp:positionV relativeFrom="paragraph">
                  <wp:posOffset>1584960</wp:posOffset>
                </wp:positionV>
                <wp:extent cx="0" cy="594360"/>
                <wp:effectExtent l="57150" t="5715" r="57150" b="19050"/>
                <wp:wrapNone/>
                <wp:docPr id="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22BFB" id="Line 20"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24.8pt" to="351pt,17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">
                <v:stroke endarrow="block"/>
              </v:line>
            </w:pict>
          </mc:Fallback>
        </mc:AlternateContent>
      </w:r>
      <w:r w:rsidRPr="00B07CEB">
        <mc:AlternateContent>
          <mc:Choice Requires="wps">
            <w:drawing>
              <wp:anchor distT="0" distB="0" distL="114300" distR="114300" simplePos="0" relativeHeight="251668480" behindDoc="0" locked="0" layoutInCell="1" allowOverlap="1" wp14:anchorId="45A55067" wp14:editId="720A64A5">
                <wp:simplePos x="0" y="0"/>
                <wp:positionH relativeFrom="column">
                  <wp:posOffset>4457700</wp:posOffset>
                </wp:positionH>
                <wp:positionV relativeFrom="paragraph">
                  <wp:posOffset>495300</wp:posOffset>
                </wp:positionV>
                <wp:extent cx="0" cy="594360"/>
                <wp:effectExtent l="57150" t="11430" r="57150" b="22860"/>
                <wp:wrapNone/>
                <wp:docPr id="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10D81" id="Line 19"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39pt" to="351pt,8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">
                <v:stroke endarrow="block"/>
              </v:line>
            </w:pict>
          </mc:Fallback>
        </mc:AlternateContent>
      </w:r>
      <w:r w:rsidRPr="00B07CEB">
        <w:rPr>
          <w:rFonts w:hint="eastAsia"/>
        </w:rPr>
        <w:t>流程图见右图</w:t>
      </w:r>
    </w:p>
    <w:p w14:paraId="49187E30" w14:textId="77777777" w:rsidR="00B07CEB" w:rsidRPr="00B07CEB" w:rsidRDefault="00B07CEB" w:rsidP="00B07CEB"/>
    <w:p w14:paraId="4BADCA75" w14:textId="77777777" w:rsidR="00B07CEB" w:rsidRPr="00B07CEB" w:rsidRDefault="00B07CEB" w:rsidP="00B07CEB"/>
    <w:p w14:paraId="653CCE3B" w14:textId="77777777" w:rsidR="00B07CEB" w:rsidRPr="00B07CEB" w:rsidRDefault="00B07CEB" w:rsidP="00B07CEB"/>
    <w:p w14:paraId="68C0A491" w14:textId="77777777" w:rsidR="00B07CEB" w:rsidRPr="00B07CEB" w:rsidRDefault="00B07CEB" w:rsidP="00B07CEB"/>
    <w:p w14:paraId="41764789" w14:textId="77777777" w:rsidR="00B07CEB" w:rsidRPr="00B07CEB" w:rsidRDefault="00B07CEB" w:rsidP="00B07CEB"/>
    <w:p w14:paraId="71A32C15" w14:textId="77777777" w:rsidR="00B07CEB" w:rsidRPr="00B07CEB" w:rsidRDefault="00B07CEB" w:rsidP="00B07CEB"/>
    <w:p w14:paraId="1BDF0F40" w14:textId="77777777" w:rsidR="00B07CEB" w:rsidRPr="00B07CEB" w:rsidRDefault="00B07CEB" w:rsidP="00B07CEB"/>
    <w:p w14:paraId="5758DA33" w14:textId="77777777" w:rsidR="00B07CEB" w:rsidRPr="00B07CEB" w:rsidRDefault="00B07CEB" w:rsidP="00B07CEB"/>
    <w:p w14:paraId="06B7A91A" w14:textId="77777777" w:rsidR="00B07CEB" w:rsidRPr="00B07CEB" w:rsidRDefault="00B07CEB" w:rsidP="00B07CEB"/>
    <w:p w14:paraId="4EDF045D" w14:textId="77777777" w:rsidR="00B07CEB" w:rsidRPr="00B07CEB" w:rsidRDefault="00B07CEB" w:rsidP="00B07CEB">
      <w:pPr>
        <w:numPr>
          <w:ilvl w:val="0"/>
          <w:numId w:val="21"/>
        </w:numPr>
      </w:pPr>
      <w:r w:rsidRPr="00B07CEB">
        <w:rPr>
          <w:rFonts w:hint="eastAsia"/>
        </w:rPr>
        <w:t>报表统计</w:t>
      </w:r>
    </w:p>
    <w:p w14:paraId="5CB74D48" w14:textId="77777777" w:rsidR="00B07CEB" w:rsidRPr="00B07CEB" w:rsidRDefault="00B07CEB" w:rsidP="00B07CEB">
      <w:r w:rsidRPr="00B07CEB">
        <w:lastRenderedPageBreak/>
        <w:drawing>
          <wp:inline distT="0" distB="0" distL="0" distR="0" wp14:anchorId="13C3F6FE" wp14:editId="5FE73B39">
            <wp:extent cx="3873358" cy="37438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0876" cy="3751102"/>
                    </a:xfrm>
                    <a:prstGeom prst="rect">
                      <a:avLst/>
                    </a:prstGeom>
                  </pic:spPr>
                </pic:pic>
              </a:graphicData>
            </a:graphic>
          </wp:inline>
        </w:drawing>
      </w:r>
    </w:p>
    <w:p w14:paraId="7F1CB9C4" w14:textId="77777777" w:rsidR="00B07CEB" w:rsidRPr="00B07CEB" w:rsidRDefault="00B07CEB" w:rsidP="00B07CEB"/>
    <w:p w14:paraId="0C0F82A7" w14:textId="77777777" w:rsidR="00B07CEB" w:rsidRPr="00B07CEB" w:rsidRDefault="00B07CEB" w:rsidP="00B07CEB">
      <w:r w:rsidRPr="00B07CEB">
        <w:rPr>
          <w:rFonts w:hint="eastAsia"/>
        </w:rPr>
        <w:t>报表统计：</w:t>
      </w:r>
    </w:p>
    <w:p w14:paraId="4A13EA41" w14:textId="77777777" w:rsidR="00B07CEB" w:rsidRPr="00B07CEB" w:rsidRDefault="00B07CEB" w:rsidP="00B07CEB"/>
    <w:tbl>
      <w:tblPr>
        <w:tblStyle w:val="a7"/>
        <w:tblW w:w="0" w:type="auto"/>
        <w:tblLook w:val="04A0" w:firstRow="1" w:lastRow="0" w:firstColumn="1" w:lastColumn="0" w:noHBand="0" w:noVBand="1"/>
      </w:tblPr>
      <w:tblGrid>
        <w:gridCol w:w="1493"/>
        <w:gridCol w:w="6803"/>
      </w:tblGrid>
      <w:tr w:rsidR="00B07CEB" w:rsidRPr="00B07CEB" w14:paraId="22738DA2" w14:textId="77777777" w:rsidTr="00A50A47">
        <w:tc>
          <w:tcPr>
            <w:tcW w:w="1526" w:type="dxa"/>
          </w:tcPr>
          <w:p w14:paraId="790E922E" w14:textId="77777777" w:rsidR="00B07CEB" w:rsidRPr="00B07CEB" w:rsidRDefault="00B07CEB" w:rsidP="00B07CEB">
            <w:r w:rsidRPr="00B07CEB">
              <w:rPr>
                <w:rFonts w:hint="eastAsia"/>
              </w:rPr>
              <w:t>用例名称</w:t>
            </w:r>
          </w:p>
        </w:tc>
        <w:tc>
          <w:tcPr>
            <w:tcW w:w="6996" w:type="dxa"/>
          </w:tcPr>
          <w:p w14:paraId="3F0AF55C" w14:textId="77777777" w:rsidR="00B07CEB" w:rsidRPr="00B07CEB" w:rsidRDefault="00B07CEB" w:rsidP="00B07CEB">
            <w:r w:rsidRPr="00B07CEB">
              <w:rPr>
                <w:rFonts w:hint="eastAsia"/>
              </w:rPr>
              <w:t>查看本部门统计相关信息</w:t>
            </w:r>
          </w:p>
        </w:tc>
      </w:tr>
      <w:tr w:rsidR="00B07CEB" w:rsidRPr="00B07CEB" w14:paraId="7DF62BAB" w14:textId="77777777" w:rsidTr="00A50A47">
        <w:tc>
          <w:tcPr>
            <w:tcW w:w="1526" w:type="dxa"/>
          </w:tcPr>
          <w:p w14:paraId="460D5711" w14:textId="77777777" w:rsidR="00B07CEB" w:rsidRPr="00B07CEB" w:rsidRDefault="00B07CEB" w:rsidP="00B07CEB">
            <w:r w:rsidRPr="00B07CEB">
              <w:rPr>
                <w:rFonts w:hint="eastAsia"/>
              </w:rPr>
              <w:t>参与者</w:t>
            </w:r>
          </w:p>
        </w:tc>
        <w:tc>
          <w:tcPr>
            <w:tcW w:w="6996" w:type="dxa"/>
          </w:tcPr>
          <w:p w14:paraId="08D21181" w14:textId="77777777" w:rsidR="00B07CEB" w:rsidRPr="00B07CEB" w:rsidRDefault="00B07CEB" w:rsidP="00B07CEB">
            <w:r w:rsidRPr="00B07CEB">
              <w:rPr>
                <w:rFonts w:hint="eastAsia"/>
              </w:rPr>
              <w:t>教师</w:t>
            </w:r>
          </w:p>
        </w:tc>
      </w:tr>
      <w:tr w:rsidR="00B07CEB" w:rsidRPr="00B07CEB" w14:paraId="06EBB404" w14:textId="77777777" w:rsidTr="00A50A47">
        <w:tc>
          <w:tcPr>
            <w:tcW w:w="1526" w:type="dxa"/>
          </w:tcPr>
          <w:p w14:paraId="67F64CF5" w14:textId="77777777" w:rsidR="00B07CEB" w:rsidRPr="00B07CEB" w:rsidRDefault="00B07CEB" w:rsidP="00B07CEB">
            <w:r w:rsidRPr="00B07CEB">
              <w:rPr>
                <w:rFonts w:hint="eastAsia"/>
              </w:rPr>
              <w:t>简要说明</w:t>
            </w:r>
          </w:p>
        </w:tc>
        <w:tc>
          <w:tcPr>
            <w:tcW w:w="6996" w:type="dxa"/>
          </w:tcPr>
          <w:p w14:paraId="6EF34D5C" w14:textId="77777777" w:rsidR="00B07CEB" w:rsidRPr="00B07CEB" w:rsidRDefault="00B07CEB" w:rsidP="00B07CEB">
            <w:r w:rsidRPr="00B07CEB">
              <w:rPr>
                <w:rFonts w:hint="eastAsia"/>
              </w:rPr>
              <w:t>查看图形化的保险单统计信息</w:t>
            </w:r>
          </w:p>
        </w:tc>
      </w:tr>
      <w:tr w:rsidR="00B07CEB" w:rsidRPr="00B07CEB" w14:paraId="0F93F130" w14:textId="77777777" w:rsidTr="00A50A47">
        <w:tc>
          <w:tcPr>
            <w:tcW w:w="1526" w:type="dxa"/>
          </w:tcPr>
          <w:p w14:paraId="1B65BF05" w14:textId="77777777" w:rsidR="00B07CEB" w:rsidRPr="00B07CEB" w:rsidRDefault="00B07CEB" w:rsidP="00B07CEB">
            <w:r w:rsidRPr="00B07CEB">
              <w:rPr>
                <w:rFonts w:hint="eastAsia"/>
              </w:rPr>
              <w:t>前置条件</w:t>
            </w:r>
          </w:p>
        </w:tc>
        <w:tc>
          <w:tcPr>
            <w:tcW w:w="6996" w:type="dxa"/>
          </w:tcPr>
          <w:p w14:paraId="295DD3D2" w14:textId="77777777" w:rsidR="00B07CEB" w:rsidRPr="00B07CEB" w:rsidRDefault="00B07CEB" w:rsidP="00B07CEB">
            <w:r w:rsidRPr="00B07CEB">
              <w:rPr>
                <w:rFonts w:hint="eastAsia"/>
              </w:rPr>
              <w:t>用户登录系统</w:t>
            </w:r>
          </w:p>
        </w:tc>
      </w:tr>
      <w:tr w:rsidR="00B07CEB" w:rsidRPr="00B07CEB" w14:paraId="2F3E9C19" w14:textId="77777777" w:rsidTr="00A50A47">
        <w:tc>
          <w:tcPr>
            <w:tcW w:w="1526" w:type="dxa"/>
          </w:tcPr>
          <w:p w14:paraId="3998865F" w14:textId="77777777" w:rsidR="00B07CEB" w:rsidRPr="00B07CEB" w:rsidRDefault="00B07CEB" w:rsidP="00B07CEB">
            <w:r w:rsidRPr="00B07CEB">
              <w:rPr>
                <w:rFonts w:hint="eastAsia"/>
              </w:rPr>
              <w:t>基本事件流</w:t>
            </w:r>
          </w:p>
        </w:tc>
        <w:tc>
          <w:tcPr>
            <w:tcW w:w="6996" w:type="dxa"/>
          </w:tcPr>
          <w:p w14:paraId="2B67AC60" w14:textId="77777777" w:rsidR="00B07CEB" w:rsidRPr="00B07CEB" w:rsidRDefault="00B07CEB" w:rsidP="00B07CEB">
            <w:r w:rsidRPr="00B07CEB">
              <w:t>1</w:t>
            </w:r>
            <w:r w:rsidRPr="00B07CEB">
              <w:rPr>
                <w:rFonts w:hint="eastAsia"/>
              </w:rPr>
              <w:t xml:space="preserve">. </w:t>
            </w:r>
            <w:r w:rsidRPr="00B07CEB">
              <w:rPr>
                <w:rFonts w:hint="eastAsia"/>
              </w:rPr>
              <w:t>教职工点击“报表统计”按钮</w:t>
            </w:r>
          </w:p>
          <w:p w14:paraId="434CABC0" w14:textId="77777777" w:rsidR="00B07CEB" w:rsidRPr="00B07CEB" w:rsidRDefault="00B07CEB" w:rsidP="00B07CEB">
            <w:r w:rsidRPr="00B07CEB">
              <w:rPr>
                <w:rFonts w:hint="eastAsia"/>
              </w:rPr>
              <w:t>2.A1</w:t>
            </w:r>
          </w:p>
          <w:p w14:paraId="6F65CC86" w14:textId="77777777" w:rsidR="00B07CEB" w:rsidRPr="00B07CEB" w:rsidRDefault="00B07CEB" w:rsidP="00B07CEB">
            <w:r w:rsidRPr="00B07CEB">
              <w:t>3</w:t>
            </w:r>
            <w:r w:rsidRPr="00B07CEB">
              <w:rPr>
                <w:rFonts w:hint="eastAsia"/>
              </w:rPr>
              <w:t>.</w:t>
            </w:r>
            <w:r w:rsidRPr="00B07CEB">
              <w:rPr>
                <w:rFonts w:hint="eastAsia"/>
              </w:rPr>
              <w:t>在系统界面中显示报单的基本信息</w:t>
            </w:r>
          </w:p>
          <w:p w14:paraId="2F642079" w14:textId="77777777" w:rsidR="00B07CEB" w:rsidRPr="00B07CEB" w:rsidRDefault="00B07CEB" w:rsidP="00B07CEB">
            <w:r w:rsidRPr="00B07CEB">
              <w:rPr>
                <w:rFonts w:hint="eastAsia"/>
              </w:rPr>
              <w:t>4.</w:t>
            </w:r>
            <w:r w:rsidRPr="00B07CEB">
              <w:rPr>
                <w:rFonts w:hint="eastAsia"/>
              </w:rPr>
              <w:t>用例终止</w:t>
            </w:r>
          </w:p>
        </w:tc>
      </w:tr>
      <w:tr w:rsidR="00B07CEB" w:rsidRPr="00B07CEB" w14:paraId="7D23F1B8" w14:textId="77777777" w:rsidTr="00A50A47">
        <w:tc>
          <w:tcPr>
            <w:tcW w:w="1526" w:type="dxa"/>
          </w:tcPr>
          <w:p w14:paraId="0FF73244" w14:textId="77777777" w:rsidR="00B07CEB" w:rsidRPr="00B07CEB" w:rsidRDefault="00B07CEB" w:rsidP="00B07CEB">
            <w:r w:rsidRPr="00B07CEB">
              <w:rPr>
                <w:rFonts w:hint="eastAsia"/>
              </w:rPr>
              <w:t>异常事件流</w:t>
            </w:r>
          </w:p>
        </w:tc>
        <w:tc>
          <w:tcPr>
            <w:tcW w:w="6996" w:type="dxa"/>
          </w:tcPr>
          <w:p w14:paraId="1950239C" w14:textId="77777777" w:rsidR="00B07CEB" w:rsidRPr="00B07CEB" w:rsidRDefault="00B07CEB" w:rsidP="00B07CEB">
            <w:r w:rsidRPr="00B07CEB">
              <w:rPr>
                <w:rFonts w:hint="eastAsia"/>
              </w:rPr>
              <w:t>1.</w:t>
            </w:r>
            <w:r w:rsidRPr="00B07CEB">
              <w:rPr>
                <w:rFonts w:hint="eastAsia"/>
              </w:rPr>
              <w:t>提示信息获取失败</w:t>
            </w:r>
          </w:p>
          <w:p w14:paraId="3272E766" w14:textId="77777777" w:rsidR="00B07CEB" w:rsidRPr="00B07CEB" w:rsidRDefault="00B07CEB" w:rsidP="00B07CEB">
            <w:r w:rsidRPr="00B07CEB">
              <w:rPr>
                <w:rFonts w:hint="eastAsia"/>
              </w:rPr>
              <w:t>2.</w:t>
            </w:r>
            <w:r w:rsidRPr="00B07CEB">
              <w:rPr>
                <w:rFonts w:hint="eastAsia"/>
              </w:rPr>
              <w:t>返回界面，重新获取</w:t>
            </w:r>
          </w:p>
        </w:tc>
      </w:tr>
      <w:tr w:rsidR="00B07CEB" w:rsidRPr="00B07CEB" w14:paraId="4A6B5C93" w14:textId="77777777" w:rsidTr="00A50A47">
        <w:tc>
          <w:tcPr>
            <w:tcW w:w="1526" w:type="dxa"/>
          </w:tcPr>
          <w:p w14:paraId="66FD0C7D" w14:textId="77777777" w:rsidR="00B07CEB" w:rsidRPr="00B07CEB" w:rsidRDefault="00B07CEB" w:rsidP="00B07CEB">
            <w:r w:rsidRPr="00B07CEB">
              <w:rPr>
                <w:rFonts w:hint="eastAsia"/>
              </w:rPr>
              <w:t>后置条件</w:t>
            </w:r>
          </w:p>
        </w:tc>
        <w:tc>
          <w:tcPr>
            <w:tcW w:w="6996" w:type="dxa"/>
          </w:tcPr>
          <w:p w14:paraId="14D4FFF0" w14:textId="77777777" w:rsidR="00B07CEB" w:rsidRPr="00B07CEB" w:rsidRDefault="00B07CEB" w:rsidP="00B07CEB">
            <w:r w:rsidRPr="00B07CEB">
              <w:rPr>
                <w:rFonts w:hint="eastAsia"/>
              </w:rPr>
              <w:t>无</w:t>
            </w:r>
          </w:p>
        </w:tc>
      </w:tr>
      <w:tr w:rsidR="00B07CEB" w:rsidRPr="00B07CEB" w14:paraId="2A62E846" w14:textId="77777777" w:rsidTr="00A50A47">
        <w:tc>
          <w:tcPr>
            <w:tcW w:w="1526" w:type="dxa"/>
          </w:tcPr>
          <w:p w14:paraId="13CB4AB2" w14:textId="77777777" w:rsidR="00B07CEB" w:rsidRPr="00B07CEB" w:rsidRDefault="00B07CEB" w:rsidP="00B07CEB">
            <w:r w:rsidRPr="00B07CEB">
              <w:rPr>
                <w:rFonts w:hint="eastAsia"/>
              </w:rPr>
              <w:t>注释</w:t>
            </w:r>
          </w:p>
        </w:tc>
        <w:tc>
          <w:tcPr>
            <w:tcW w:w="6996" w:type="dxa"/>
          </w:tcPr>
          <w:p w14:paraId="78FD5997" w14:textId="77777777" w:rsidR="00B07CEB" w:rsidRPr="00B07CEB" w:rsidRDefault="00B07CEB" w:rsidP="00B07CEB">
            <w:r w:rsidRPr="00B07CEB">
              <w:rPr>
                <w:rFonts w:hint="eastAsia"/>
              </w:rPr>
              <w:t>无</w:t>
            </w:r>
          </w:p>
        </w:tc>
      </w:tr>
    </w:tbl>
    <w:p w14:paraId="2F7586FE" w14:textId="77777777" w:rsidR="00B07CEB" w:rsidRPr="00B07CEB" w:rsidRDefault="00B07CEB" w:rsidP="00B07CEB"/>
    <w:p w14:paraId="4AC895A4" w14:textId="77777777" w:rsidR="00B07CEB" w:rsidRPr="00B07CEB" w:rsidRDefault="00B07CEB" w:rsidP="00B07CEB"/>
    <w:p w14:paraId="0C21867A" w14:textId="77777777" w:rsidR="00B07CEB" w:rsidRPr="00B07CEB" w:rsidRDefault="00B07CEB" w:rsidP="00B07CEB"/>
    <w:tbl>
      <w:tblPr>
        <w:tblStyle w:val="a7"/>
        <w:tblW w:w="0" w:type="auto"/>
        <w:tblLook w:val="04A0" w:firstRow="1" w:lastRow="0" w:firstColumn="1" w:lastColumn="0" w:noHBand="0" w:noVBand="1"/>
      </w:tblPr>
      <w:tblGrid>
        <w:gridCol w:w="1493"/>
        <w:gridCol w:w="6803"/>
      </w:tblGrid>
      <w:tr w:rsidR="00B07CEB" w:rsidRPr="00B07CEB" w14:paraId="52B06645" w14:textId="77777777" w:rsidTr="00A50A47">
        <w:tc>
          <w:tcPr>
            <w:tcW w:w="1526" w:type="dxa"/>
          </w:tcPr>
          <w:p w14:paraId="7D30BE40" w14:textId="77777777" w:rsidR="00B07CEB" w:rsidRPr="00B07CEB" w:rsidRDefault="00B07CEB" w:rsidP="00B07CEB">
            <w:r w:rsidRPr="00B07CEB">
              <w:rPr>
                <w:rFonts w:hint="eastAsia"/>
              </w:rPr>
              <w:t>用例名称</w:t>
            </w:r>
          </w:p>
        </w:tc>
        <w:tc>
          <w:tcPr>
            <w:tcW w:w="6996" w:type="dxa"/>
          </w:tcPr>
          <w:p w14:paraId="51FF8579" w14:textId="77777777" w:rsidR="00B07CEB" w:rsidRPr="00B07CEB" w:rsidRDefault="00B07CEB" w:rsidP="00B07CEB">
            <w:r w:rsidRPr="00B07CEB">
              <w:rPr>
                <w:rFonts w:hint="eastAsia"/>
              </w:rPr>
              <w:t>改变报表的表现形式</w:t>
            </w:r>
          </w:p>
        </w:tc>
      </w:tr>
      <w:tr w:rsidR="00B07CEB" w:rsidRPr="00B07CEB" w14:paraId="6D1CA086" w14:textId="77777777" w:rsidTr="00A50A47">
        <w:tc>
          <w:tcPr>
            <w:tcW w:w="1526" w:type="dxa"/>
          </w:tcPr>
          <w:p w14:paraId="545053CF" w14:textId="77777777" w:rsidR="00B07CEB" w:rsidRPr="00B07CEB" w:rsidRDefault="00B07CEB" w:rsidP="00B07CEB">
            <w:r w:rsidRPr="00B07CEB">
              <w:rPr>
                <w:rFonts w:hint="eastAsia"/>
              </w:rPr>
              <w:t>参与者</w:t>
            </w:r>
          </w:p>
        </w:tc>
        <w:tc>
          <w:tcPr>
            <w:tcW w:w="6996" w:type="dxa"/>
          </w:tcPr>
          <w:p w14:paraId="28AC17DF" w14:textId="77777777" w:rsidR="00B07CEB" w:rsidRPr="00B07CEB" w:rsidRDefault="00B07CEB" w:rsidP="00B07CEB">
            <w:r w:rsidRPr="00B07CEB">
              <w:rPr>
                <w:rFonts w:hint="eastAsia"/>
              </w:rPr>
              <w:t>教师</w:t>
            </w:r>
          </w:p>
        </w:tc>
      </w:tr>
      <w:tr w:rsidR="00B07CEB" w:rsidRPr="00B07CEB" w14:paraId="6AFE5CA0" w14:textId="77777777" w:rsidTr="00A50A47">
        <w:tc>
          <w:tcPr>
            <w:tcW w:w="1526" w:type="dxa"/>
          </w:tcPr>
          <w:p w14:paraId="7E471EB3" w14:textId="77777777" w:rsidR="00B07CEB" w:rsidRPr="00B07CEB" w:rsidRDefault="00B07CEB" w:rsidP="00B07CEB">
            <w:r w:rsidRPr="00B07CEB">
              <w:rPr>
                <w:rFonts w:hint="eastAsia"/>
              </w:rPr>
              <w:t>简要说明</w:t>
            </w:r>
          </w:p>
        </w:tc>
        <w:tc>
          <w:tcPr>
            <w:tcW w:w="6996" w:type="dxa"/>
          </w:tcPr>
          <w:p w14:paraId="0971BA22" w14:textId="77777777" w:rsidR="00B07CEB" w:rsidRPr="00B07CEB" w:rsidRDefault="00B07CEB" w:rsidP="00B07CEB">
            <w:r w:rsidRPr="00B07CEB">
              <w:rPr>
                <w:rFonts w:hint="eastAsia"/>
              </w:rPr>
              <w:t>在一定程序上改变报表的表现形式，如是否有图例，颜色，数据，表格，类型等。并能够导出或打印图表。</w:t>
            </w:r>
          </w:p>
        </w:tc>
      </w:tr>
      <w:tr w:rsidR="00B07CEB" w:rsidRPr="00B07CEB" w14:paraId="376F6D3D" w14:textId="77777777" w:rsidTr="00A50A47">
        <w:tc>
          <w:tcPr>
            <w:tcW w:w="1526" w:type="dxa"/>
          </w:tcPr>
          <w:p w14:paraId="3B3461C2" w14:textId="77777777" w:rsidR="00B07CEB" w:rsidRPr="00B07CEB" w:rsidRDefault="00B07CEB" w:rsidP="00B07CEB">
            <w:r w:rsidRPr="00B07CEB">
              <w:rPr>
                <w:rFonts w:hint="eastAsia"/>
              </w:rPr>
              <w:t>前置条件</w:t>
            </w:r>
          </w:p>
        </w:tc>
        <w:tc>
          <w:tcPr>
            <w:tcW w:w="6996" w:type="dxa"/>
          </w:tcPr>
          <w:p w14:paraId="63971E39" w14:textId="77777777" w:rsidR="00B07CEB" w:rsidRPr="00B07CEB" w:rsidRDefault="00B07CEB" w:rsidP="00B07CEB">
            <w:r w:rsidRPr="00B07CEB">
              <w:rPr>
                <w:rFonts w:hint="eastAsia"/>
              </w:rPr>
              <w:t>老师点击查看报表</w:t>
            </w:r>
          </w:p>
        </w:tc>
      </w:tr>
      <w:tr w:rsidR="00B07CEB" w:rsidRPr="00B07CEB" w14:paraId="6786976E" w14:textId="77777777" w:rsidTr="00A50A47">
        <w:tc>
          <w:tcPr>
            <w:tcW w:w="1526" w:type="dxa"/>
          </w:tcPr>
          <w:p w14:paraId="48BE92A7" w14:textId="77777777" w:rsidR="00B07CEB" w:rsidRPr="00B07CEB" w:rsidRDefault="00B07CEB" w:rsidP="00B07CEB">
            <w:r w:rsidRPr="00B07CEB">
              <w:rPr>
                <w:rFonts w:hint="eastAsia"/>
              </w:rPr>
              <w:t>基本事件流</w:t>
            </w:r>
          </w:p>
        </w:tc>
        <w:tc>
          <w:tcPr>
            <w:tcW w:w="6996" w:type="dxa"/>
          </w:tcPr>
          <w:p w14:paraId="520CF42C" w14:textId="77777777" w:rsidR="00B07CEB" w:rsidRPr="00B07CEB" w:rsidRDefault="00B07CEB" w:rsidP="00B07CEB">
            <w:r w:rsidRPr="00B07CEB">
              <w:rPr>
                <w:rFonts w:hint="eastAsia"/>
              </w:rPr>
              <w:t>1.</w:t>
            </w:r>
            <w:r w:rsidRPr="00B07CEB">
              <w:rPr>
                <w:rFonts w:hint="eastAsia"/>
              </w:rPr>
              <w:t>选择要修改的报表信息</w:t>
            </w:r>
          </w:p>
          <w:p w14:paraId="56001E37" w14:textId="77777777" w:rsidR="00B07CEB" w:rsidRPr="00B07CEB" w:rsidRDefault="00B07CEB" w:rsidP="00B07CEB">
            <w:r w:rsidRPr="00B07CEB">
              <w:rPr>
                <w:rFonts w:hint="eastAsia"/>
              </w:rPr>
              <w:t>2.</w:t>
            </w:r>
            <w:r w:rsidRPr="00B07CEB">
              <w:rPr>
                <w:rFonts w:hint="eastAsia"/>
              </w:rPr>
              <w:t>修改信息</w:t>
            </w:r>
          </w:p>
          <w:p w14:paraId="5D9402D7" w14:textId="77777777" w:rsidR="00B07CEB" w:rsidRPr="00B07CEB" w:rsidRDefault="00B07CEB" w:rsidP="00B07CEB">
            <w:r w:rsidRPr="00B07CEB">
              <w:rPr>
                <w:rFonts w:hint="eastAsia"/>
              </w:rPr>
              <w:lastRenderedPageBreak/>
              <w:t>3.</w:t>
            </w:r>
            <w:r w:rsidRPr="00B07CEB">
              <w:rPr>
                <w:rFonts w:hint="eastAsia"/>
              </w:rPr>
              <w:t>点击“保存”</w:t>
            </w:r>
          </w:p>
          <w:p w14:paraId="123DCA4D" w14:textId="77777777" w:rsidR="00B07CEB" w:rsidRPr="00B07CEB" w:rsidRDefault="00B07CEB" w:rsidP="00B07CEB">
            <w:r w:rsidRPr="00B07CEB">
              <w:rPr>
                <w:rFonts w:hint="eastAsia"/>
              </w:rPr>
              <w:t>4.</w:t>
            </w:r>
            <w:r w:rsidRPr="00B07CEB">
              <w:rPr>
                <w:rFonts w:hint="eastAsia"/>
              </w:rPr>
              <w:t>用例终止</w:t>
            </w:r>
          </w:p>
        </w:tc>
      </w:tr>
      <w:tr w:rsidR="00B07CEB" w:rsidRPr="00B07CEB" w14:paraId="7A09BC19" w14:textId="77777777" w:rsidTr="00A50A47">
        <w:tc>
          <w:tcPr>
            <w:tcW w:w="1526" w:type="dxa"/>
          </w:tcPr>
          <w:p w14:paraId="316C3E4A" w14:textId="77777777" w:rsidR="00B07CEB" w:rsidRPr="00B07CEB" w:rsidRDefault="00B07CEB" w:rsidP="00B07CEB">
            <w:r w:rsidRPr="00B07CEB">
              <w:rPr>
                <w:rFonts w:hint="eastAsia"/>
              </w:rPr>
              <w:lastRenderedPageBreak/>
              <w:t>异常事件流</w:t>
            </w:r>
          </w:p>
        </w:tc>
        <w:tc>
          <w:tcPr>
            <w:tcW w:w="6996" w:type="dxa"/>
          </w:tcPr>
          <w:p w14:paraId="209E62DE" w14:textId="77777777" w:rsidR="00B07CEB" w:rsidRPr="00B07CEB" w:rsidRDefault="00B07CEB" w:rsidP="00B07CEB">
            <w:r w:rsidRPr="00B07CEB">
              <w:rPr>
                <w:rFonts w:hint="eastAsia"/>
              </w:rPr>
              <w:t>1.</w:t>
            </w:r>
            <w:r w:rsidRPr="00B07CEB">
              <w:rPr>
                <w:rFonts w:hint="eastAsia"/>
              </w:rPr>
              <w:t>信息修改失败</w:t>
            </w:r>
          </w:p>
          <w:p w14:paraId="7743AB26" w14:textId="77777777" w:rsidR="00B07CEB" w:rsidRPr="00B07CEB" w:rsidRDefault="00B07CEB" w:rsidP="00B07CEB">
            <w:r w:rsidRPr="00B07CEB">
              <w:rPr>
                <w:rFonts w:hint="eastAsia"/>
              </w:rPr>
              <w:t>2.</w:t>
            </w:r>
            <w:r w:rsidRPr="00B07CEB">
              <w:rPr>
                <w:rFonts w:hint="eastAsia"/>
              </w:rPr>
              <w:t>返回界面，重新进行修改</w:t>
            </w:r>
          </w:p>
        </w:tc>
      </w:tr>
      <w:tr w:rsidR="00B07CEB" w:rsidRPr="00B07CEB" w14:paraId="282557F1" w14:textId="77777777" w:rsidTr="00A50A47">
        <w:tc>
          <w:tcPr>
            <w:tcW w:w="1526" w:type="dxa"/>
          </w:tcPr>
          <w:p w14:paraId="62820F7B" w14:textId="77777777" w:rsidR="00B07CEB" w:rsidRPr="00B07CEB" w:rsidRDefault="00B07CEB" w:rsidP="00B07CEB">
            <w:r w:rsidRPr="00B07CEB">
              <w:rPr>
                <w:rFonts w:hint="eastAsia"/>
              </w:rPr>
              <w:t>后置条件</w:t>
            </w:r>
          </w:p>
        </w:tc>
        <w:tc>
          <w:tcPr>
            <w:tcW w:w="6996" w:type="dxa"/>
          </w:tcPr>
          <w:p w14:paraId="3298BA06" w14:textId="77777777" w:rsidR="00B07CEB" w:rsidRPr="00B07CEB" w:rsidRDefault="00B07CEB" w:rsidP="00B07CEB">
            <w:r w:rsidRPr="00B07CEB">
              <w:rPr>
                <w:rFonts w:hint="eastAsia"/>
              </w:rPr>
              <w:t>返回个人信息界面，显示更新后的信息</w:t>
            </w:r>
          </w:p>
        </w:tc>
      </w:tr>
      <w:tr w:rsidR="00B07CEB" w:rsidRPr="00B07CEB" w14:paraId="21A77DB8" w14:textId="77777777" w:rsidTr="00A50A47">
        <w:tc>
          <w:tcPr>
            <w:tcW w:w="1526" w:type="dxa"/>
          </w:tcPr>
          <w:p w14:paraId="3BAB7146" w14:textId="77777777" w:rsidR="00B07CEB" w:rsidRPr="00B07CEB" w:rsidRDefault="00B07CEB" w:rsidP="00B07CEB">
            <w:r w:rsidRPr="00B07CEB">
              <w:rPr>
                <w:rFonts w:hint="eastAsia"/>
              </w:rPr>
              <w:t>注释</w:t>
            </w:r>
          </w:p>
        </w:tc>
        <w:tc>
          <w:tcPr>
            <w:tcW w:w="6996" w:type="dxa"/>
          </w:tcPr>
          <w:p w14:paraId="3B25512A" w14:textId="77777777" w:rsidR="00B07CEB" w:rsidRPr="00B07CEB" w:rsidRDefault="00B07CEB" w:rsidP="00B07CEB">
            <w:r w:rsidRPr="00B07CEB">
              <w:rPr>
                <w:rFonts w:hint="eastAsia"/>
              </w:rPr>
              <w:t>无</w:t>
            </w:r>
          </w:p>
        </w:tc>
      </w:tr>
    </w:tbl>
    <w:p w14:paraId="318EBDEF" w14:textId="77777777" w:rsidR="00B07CEB" w:rsidRPr="00B07CEB" w:rsidRDefault="00B07CEB" w:rsidP="00B07CEB"/>
    <w:tbl>
      <w:tblPr>
        <w:tblStyle w:val="a7"/>
        <w:tblW w:w="0" w:type="auto"/>
        <w:tblLook w:val="04A0" w:firstRow="1" w:lastRow="0" w:firstColumn="1" w:lastColumn="0" w:noHBand="0" w:noVBand="1"/>
      </w:tblPr>
      <w:tblGrid>
        <w:gridCol w:w="1493"/>
        <w:gridCol w:w="6803"/>
      </w:tblGrid>
      <w:tr w:rsidR="00B07CEB" w:rsidRPr="00B07CEB" w14:paraId="22A5CFBE" w14:textId="77777777" w:rsidTr="00A50A47">
        <w:tc>
          <w:tcPr>
            <w:tcW w:w="1526" w:type="dxa"/>
          </w:tcPr>
          <w:p w14:paraId="4C19353E" w14:textId="77777777" w:rsidR="00B07CEB" w:rsidRPr="00B07CEB" w:rsidRDefault="00B07CEB" w:rsidP="00B07CEB">
            <w:r w:rsidRPr="00B07CEB">
              <w:rPr>
                <w:rFonts w:hint="eastAsia"/>
              </w:rPr>
              <w:t>用例名称</w:t>
            </w:r>
          </w:p>
        </w:tc>
        <w:tc>
          <w:tcPr>
            <w:tcW w:w="6996" w:type="dxa"/>
          </w:tcPr>
          <w:p w14:paraId="7E1C66EF" w14:textId="77777777" w:rsidR="00B07CEB" w:rsidRPr="00B07CEB" w:rsidRDefault="00B07CEB" w:rsidP="00B07CEB">
            <w:r w:rsidRPr="00B07CEB">
              <w:rPr>
                <w:rFonts w:hint="eastAsia"/>
              </w:rPr>
              <w:t>增加或修改报表</w:t>
            </w:r>
          </w:p>
        </w:tc>
      </w:tr>
      <w:tr w:rsidR="00B07CEB" w:rsidRPr="00B07CEB" w14:paraId="0DE38F44" w14:textId="77777777" w:rsidTr="00A50A47">
        <w:tc>
          <w:tcPr>
            <w:tcW w:w="1526" w:type="dxa"/>
          </w:tcPr>
          <w:p w14:paraId="4E1F7BAC" w14:textId="77777777" w:rsidR="00B07CEB" w:rsidRPr="00B07CEB" w:rsidRDefault="00B07CEB" w:rsidP="00B07CEB">
            <w:r w:rsidRPr="00B07CEB">
              <w:rPr>
                <w:rFonts w:hint="eastAsia"/>
              </w:rPr>
              <w:t>参与者</w:t>
            </w:r>
          </w:p>
        </w:tc>
        <w:tc>
          <w:tcPr>
            <w:tcW w:w="6996" w:type="dxa"/>
          </w:tcPr>
          <w:p w14:paraId="28D8528C" w14:textId="77777777" w:rsidR="00B07CEB" w:rsidRPr="00B07CEB" w:rsidRDefault="00B07CEB" w:rsidP="00B07CEB">
            <w:r w:rsidRPr="00B07CEB">
              <w:rPr>
                <w:rFonts w:hint="eastAsia"/>
              </w:rPr>
              <w:t>教师</w:t>
            </w:r>
          </w:p>
        </w:tc>
      </w:tr>
      <w:tr w:rsidR="00B07CEB" w:rsidRPr="00B07CEB" w14:paraId="79BBA366" w14:textId="77777777" w:rsidTr="00A50A47">
        <w:tc>
          <w:tcPr>
            <w:tcW w:w="1526" w:type="dxa"/>
          </w:tcPr>
          <w:p w14:paraId="6DFBE556" w14:textId="77777777" w:rsidR="00B07CEB" w:rsidRPr="00B07CEB" w:rsidRDefault="00B07CEB" w:rsidP="00B07CEB">
            <w:r w:rsidRPr="00B07CEB">
              <w:rPr>
                <w:rFonts w:hint="eastAsia"/>
              </w:rPr>
              <w:t>简要说明</w:t>
            </w:r>
          </w:p>
        </w:tc>
        <w:tc>
          <w:tcPr>
            <w:tcW w:w="6996" w:type="dxa"/>
          </w:tcPr>
          <w:p w14:paraId="739A18F0" w14:textId="77777777" w:rsidR="00B07CEB" w:rsidRPr="00B07CEB" w:rsidRDefault="00B07CEB" w:rsidP="00B07CEB">
            <w:r w:rsidRPr="00B07CEB">
              <w:rPr>
                <w:rFonts w:hint="eastAsia"/>
              </w:rPr>
              <w:t>增加报表，或修改报表信息，并在数据库中更新</w:t>
            </w:r>
          </w:p>
        </w:tc>
      </w:tr>
      <w:tr w:rsidR="00B07CEB" w:rsidRPr="00B07CEB" w14:paraId="75E0F1DE" w14:textId="77777777" w:rsidTr="00A50A47">
        <w:tc>
          <w:tcPr>
            <w:tcW w:w="1526" w:type="dxa"/>
          </w:tcPr>
          <w:p w14:paraId="2E7875C5" w14:textId="77777777" w:rsidR="00B07CEB" w:rsidRPr="00B07CEB" w:rsidRDefault="00B07CEB" w:rsidP="00B07CEB">
            <w:r w:rsidRPr="00B07CEB">
              <w:rPr>
                <w:rFonts w:hint="eastAsia"/>
              </w:rPr>
              <w:t>前置条件</w:t>
            </w:r>
          </w:p>
        </w:tc>
        <w:tc>
          <w:tcPr>
            <w:tcW w:w="6996" w:type="dxa"/>
          </w:tcPr>
          <w:p w14:paraId="5E4AC7D4" w14:textId="77777777" w:rsidR="00B07CEB" w:rsidRPr="00B07CEB" w:rsidRDefault="00B07CEB" w:rsidP="00B07CEB">
            <w:r w:rsidRPr="00B07CEB">
              <w:rPr>
                <w:rFonts w:hint="eastAsia"/>
              </w:rPr>
              <w:t>老师点击查看报表</w:t>
            </w:r>
          </w:p>
        </w:tc>
      </w:tr>
      <w:tr w:rsidR="00B07CEB" w:rsidRPr="00B07CEB" w14:paraId="67DFF687" w14:textId="77777777" w:rsidTr="00A50A47">
        <w:tc>
          <w:tcPr>
            <w:tcW w:w="1526" w:type="dxa"/>
          </w:tcPr>
          <w:p w14:paraId="51ABDA64" w14:textId="77777777" w:rsidR="00B07CEB" w:rsidRPr="00B07CEB" w:rsidRDefault="00B07CEB" w:rsidP="00B07CEB">
            <w:r w:rsidRPr="00B07CEB">
              <w:rPr>
                <w:rFonts w:hint="eastAsia"/>
              </w:rPr>
              <w:t>基本事件流</w:t>
            </w:r>
          </w:p>
        </w:tc>
        <w:tc>
          <w:tcPr>
            <w:tcW w:w="6996" w:type="dxa"/>
          </w:tcPr>
          <w:p w14:paraId="48E61B33" w14:textId="77777777" w:rsidR="00B07CEB" w:rsidRPr="00B07CEB" w:rsidRDefault="00B07CEB" w:rsidP="00B07CEB">
            <w:r w:rsidRPr="00B07CEB">
              <w:rPr>
                <w:rFonts w:hint="eastAsia"/>
              </w:rPr>
              <w:t>1.</w:t>
            </w:r>
            <w:r w:rsidRPr="00B07CEB">
              <w:rPr>
                <w:rFonts w:hint="eastAsia"/>
              </w:rPr>
              <w:t>选择要修改的信息</w:t>
            </w:r>
          </w:p>
          <w:p w14:paraId="3EAE4A72" w14:textId="77777777" w:rsidR="00B07CEB" w:rsidRPr="00B07CEB" w:rsidRDefault="00B07CEB" w:rsidP="00B07CEB">
            <w:r w:rsidRPr="00B07CEB">
              <w:rPr>
                <w:rFonts w:hint="eastAsia"/>
              </w:rPr>
              <w:t>2.</w:t>
            </w:r>
            <w:r w:rsidRPr="00B07CEB">
              <w:rPr>
                <w:rFonts w:hint="eastAsia"/>
              </w:rPr>
              <w:t>修改信息</w:t>
            </w:r>
          </w:p>
          <w:p w14:paraId="3F6AC5DD" w14:textId="77777777" w:rsidR="00B07CEB" w:rsidRPr="00B07CEB" w:rsidRDefault="00B07CEB" w:rsidP="00B07CEB">
            <w:r w:rsidRPr="00B07CEB">
              <w:rPr>
                <w:rFonts w:hint="eastAsia"/>
              </w:rPr>
              <w:t>3.</w:t>
            </w:r>
            <w:r w:rsidRPr="00B07CEB">
              <w:rPr>
                <w:rFonts w:hint="eastAsia"/>
              </w:rPr>
              <w:t>点击“保存”</w:t>
            </w:r>
          </w:p>
          <w:p w14:paraId="7E358FF0" w14:textId="77777777" w:rsidR="00B07CEB" w:rsidRPr="00B07CEB" w:rsidRDefault="00B07CEB" w:rsidP="00B07CEB">
            <w:r w:rsidRPr="00B07CEB">
              <w:rPr>
                <w:rFonts w:hint="eastAsia"/>
              </w:rPr>
              <w:t>4.</w:t>
            </w:r>
            <w:r w:rsidRPr="00B07CEB">
              <w:rPr>
                <w:rFonts w:hint="eastAsia"/>
              </w:rPr>
              <w:t>用例终止</w:t>
            </w:r>
          </w:p>
        </w:tc>
      </w:tr>
      <w:tr w:rsidR="00B07CEB" w:rsidRPr="00B07CEB" w14:paraId="19058052" w14:textId="77777777" w:rsidTr="00A50A47">
        <w:tc>
          <w:tcPr>
            <w:tcW w:w="1526" w:type="dxa"/>
          </w:tcPr>
          <w:p w14:paraId="16017B21" w14:textId="77777777" w:rsidR="00B07CEB" w:rsidRPr="00B07CEB" w:rsidRDefault="00B07CEB" w:rsidP="00B07CEB">
            <w:r w:rsidRPr="00B07CEB">
              <w:rPr>
                <w:rFonts w:hint="eastAsia"/>
              </w:rPr>
              <w:t>异常事件流</w:t>
            </w:r>
          </w:p>
        </w:tc>
        <w:tc>
          <w:tcPr>
            <w:tcW w:w="6996" w:type="dxa"/>
          </w:tcPr>
          <w:p w14:paraId="51DD4B8C" w14:textId="77777777" w:rsidR="00B07CEB" w:rsidRPr="00B07CEB" w:rsidRDefault="00B07CEB" w:rsidP="00B07CEB">
            <w:r w:rsidRPr="00B07CEB">
              <w:rPr>
                <w:rFonts w:hint="eastAsia"/>
              </w:rPr>
              <w:t>1.</w:t>
            </w:r>
            <w:r w:rsidRPr="00B07CEB">
              <w:rPr>
                <w:rFonts w:hint="eastAsia"/>
              </w:rPr>
              <w:t>信息修改失败</w:t>
            </w:r>
          </w:p>
          <w:p w14:paraId="31A81A4B" w14:textId="77777777" w:rsidR="00B07CEB" w:rsidRPr="00B07CEB" w:rsidRDefault="00B07CEB" w:rsidP="00B07CEB">
            <w:r w:rsidRPr="00B07CEB">
              <w:rPr>
                <w:rFonts w:hint="eastAsia"/>
              </w:rPr>
              <w:t>2.</w:t>
            </w:r>
            <w:r w:rsidRPr="00B07CEB">
              <w:rPr>
                <w:rFonts w:hint="eastAsia"/>
              </w:rPr>
              <w:t>返回界面，重新进行修改</w:t>
            </w:r>
          </w:p>
        </w:tc>
      </w:tr>
      <w:tr w:rsidR="00B07CEB" w:rsidRPr="00B07CEB" w14:paraId="29A3714F" w14:textId="77777777" w:rsidTr="00A50A47">
        <w:tc>
          <w:tcPr>
            <w:tcW w:w="1526" w:type="dxa"/>
          </w:tcPr>
          <w:p w14:paraId="031891CD" w14:textId="77777777" w:rsidR="00B07CEB" w:rsidRPr="00B07CEB" w:rsidRDefault="00B07CEB" w:rsidP="00B07CEB">
            <w:r w:rsidRPr="00B07CEB">
              <w:rPr>
                <w:rFonts w:hint="eastAsia"/>
              </w:rPr>
              <w:t>后置条件</w:t>
            </w:r>
          </w:p>
        </w:tc>
        <w:tc>
          <w:tcPr>
            <w:tcW w:w="6996" w:type="dxa"/>
          </w:tcPr>
          <w:p w14:paraId="609E07F0" w14:textId="77777777" w:rsidR="00B07CEB" w:rsidRPr="00B07CEB" w:rsidRDefault="00B07CEB" w:rsidP="00B07CEB">
            <w:r w:rsidRPr="00B07CEB">
              <w:rPr>
                <w:rFonts w:hint="eastAsia"/>
              </w:rPr>
              <w:t>返回个人信息界面，显示更新后的信息</w:t>
            </w:r>
          </w:p>
        </w:tc>
      </w:tr>
      <w:tr w:rsidR="00B07CEB" w:rsidRPr="00B07CEB" w14:paraId="5B2275C1" w14:textId="77777777" w:rsidTr="00A50A47">
        <w:tc>
          <w:tcPr>
            <w:tcW w:w="1526" w:type="dxa"/>
          </w:tcPr>
          <w:p w14:paraId="7E3EBC7C" w14:textId="77777777" w:rsidR="00B07CEB" w:rsidRPr="00B07CEB" w:rsidRDefault="00B07CEB" w:rsidP="00B07CEB">
            <w:r w:rsidRPr="00B07CEB">
              <w:rPr>
                <w:rFonts w:hint="eastAsia"/>
              </w:rPr>
              <w:t>注释</w:t>
            </w:r>
          </w:p>
        </w:tc>
        <w:tc>
          <w:tcPr>
            <w:tcW w:w="6996" w:type="dxa"/>
          </w:tcPr>
          <w:p w14:paraId="47D1EA9D" w14:textId="77777777" w:rsidR="00B07CEB" w:rsidRPr="00B07CEB" w:rsidRDefault="00B07CEB" w:rsidP="00B07CEB">
            <w:r w:rsidRPr="00B07CEB">
              <w:rPr>
                <w:rFonts w:hint="eastAsia"/>
              </w:rPr>
              <w:t>无</w:t>
            </w:r>
          </w:p>
        </w:tc>
      </w:tr>
    </w:tbl>
    <w:p w14:paraId="540C5C75" w14:textId="77777777" w:rsidR="00B07CEB" w:rsidRPr="00B07CEB" w:rsidRDefault="00B07CEB" w:rsidP="00B07CEB"/>
    <w:p w14:paraId="7943CB31" w14:textId="77777777" w:rsidR="00B07CEB" w:rsidRPr="00B07CEB" w:rsidRDefault="00B07CEB" w:rsidP="00B07CEB"/>
    <w:tbl>
      <w:tblPr>
        <w:tblStyle w:val="a7"/>
        <w:tblW w:w="0" w:type="auto"/>
        <w:tblLook w:val="04A0" w:firstRow="1" w:lastRow="0" w:firstColumn="1" w:lastColumn="0" w:noHBand="0" w:noVBand="1"/>
      </w:tblPr>
      <w:tblGrid>
        <w:gridCol w:w="1493"/>
        <w:gridCol w:w="6803"/>
      </w:tblGrid>
      <w:tr w:rsidR="00B07CEB" w:rsidRPr="00B07CEB" w14:paraId="55B7DACD" w14:textId="77777777" w:rsidTr="00A50A47">
        <w:tc>
          <w:tcPr>
            <w:tcW w:w="1526" w:type="dxa"/>
          </w:tcPr>
          <w:p w14:paraId="38D71D13" w14:textId="77777777" w:rsidR="00B07CEB" w:rsidRPr="00B07CEB" w:rsidRDefault="00B07CEB" w:rsidP="00B07CEB">
            <w:r w:rsidRPr="00B07CEB">
              <w:rPr>
                <w:rFonts w:hint="eastAsia"/>
              </w:rPr>
              <w:t>用例名称</w:t>
            </w:r>
          </w:p>
        </w:tc>
        <w:tc>
          <w:tcPr>
            <w:tcW w:w="6996" w:type="dxa"/>
          </w:tcPr>
          <w:p w14:paraId="2F832890" w14:textId="77777777" w:rsidR="00B07CEB" w:rsidRPr="00B07CEB" w:rsidRDefault="00B07CEB" w:rsidP="00B07CEB">
            <w:r w:rsidRPr="00B07CEB">
              <w:rPr>
                <w:rFonts w:hint="eastAsia"/>
              </w:rPr>
              <w:t>报表权限管理</w:t>
            </w:r>
          </w:p>
        </w:tc>
      </w:tr>
      <w:tr w:rsidR="00B07CEB" w:rsidRPr="00B07CEB" w14:paraId="3D6A285A" w14:textId="77777777" w:rsidTr="00A50A47">
        <w:tc>
          <w:tcPr>
            <w:tcW w:w="1526" w:type="dxa"/>
          </w:tcPr>
          <w:p w14:paraId="0951D70C" w14:textId="77777777" w:rsidR="00B07CEB" w:rsidRPr="00B07CEB" w:rsidRDefault="00B07CEB" w:rsidP="00B07CEB">
            <w:r w:rsidRPr="00B07CEB">
              <w:rPr>
                <w:rFonts w:hint="eastAsia"/>
              </w:rPr>
              <w:t>参与者</w:t>
            </w:r>
          </w:p>
        </w:tc>
        <w:tc>
          <w:tcPr>
            <w:tcW w:w="6996" w:type="dxa"/>
          </w:tcPr>
          <w:p w14:paraId="23B3A268" w14:textId="77777777" w:rsidR="00B07CEB" w:rsidRPr="00B07CEB" w:rsidRDefault="00B07CEB" w:rsidP="00B07CEB">
            <w:r w:rsidRPr="00B07CEB">
              <w:rPr>
                <w:rFonts w:hint="eastAsia"/>
              </w:rPr>
              <w:t>管理员</w:t>
            </w:r>
          </w:p>
        </w:tc>
      </w:tr>
      <w:tr w:rsidR="00B07CEB" w:rsidRPr="00B07CEB" w14:paraId="7C76C9AD" w14:textId="77777777" w:rsidTr="00A50A47">
        <w:tc>
          <w:tcPr>
            <w:tcW w:w="1526" w:type="dxa"/>
          </w:tcPr>
          <w:p w14:paraId="2C9AE3DB" w14:textId="77777777" w:rsidR="00B07CEB" w:rsidRPr="00B07CEB" w:rsidRDefault="00B07CEB" w:rsidP="00B07CEB">
            <w:r w:rsidRPr="00B07CEB">
              <w:rPr>
                <w:rFonts w:hint="eastAsia"/>
              </w:rPr>
              <w:t>简要说明</w:t>
            </w:r>
          </w:p>
        </w:tc>
        <w:tc>
          <w:tcPr>
            <w:tcW w:w="6996" w:type="dxa"/>
          </w:tcPr>
          <w:p w14:paraId="4D241642" w14:textId="77777777" w:rsidR="00B07CEB" w:rsidRPr="00B07CEB" w:rsidRDefault="00B07CEB" w:rsidP="00B07CEB">
            <w:r w:rsidRPr="00B07CEB">
              <w:rPr>
                <w:rFonts w:hint="eastAsia"/>
              </w:rPr>
              <w:t>管理员能根据不同流程和表单的需要设置某一流程表单的各项权限，如是否可编辑、是否可打印、是否可跳转流程，是否加锁等。</w:t>
            </w:r>
          </w:p>
        </w:tc>
      </w:tr>
      <w:tr w:rsidR="00B07CEB" w:rsidRPr="00B07CEB" w14:paraId="02A60425" w14:textId="77777777" w:rsidTr="00A50A47">
        <w:tc>
          <w:tcPr>
            <w:tcW w:w="1526" w:type="dxa"/>
          </w:tcPr>
          <w:p w14:paraId="7423DAAB" w14:textId="77777777" w:rsidR="00B07CEB" w:rsidRPr="00B07CEB" w:rsidRDefault="00B07CEB" w:rsidP="00B07CEB">
            <w:r w:rsidRPr="00B07CEB">
              <w:rPr>
                <w:rFonts w:hint="eastAsia"/>
              </w:rPr>
              <w:t>前置条件</w:t>
            </w:r>
          </w:p>
        </w:tc>
        <w:tc>
          <w:tcPr>
            <w:tcW w:w="6996" w:type="dxa"/>
          </w:tcPr>
          <w:p w14:paraId="1E88D6D2" w14:textId="77777777" w:rsidR="00B07CEB" w:rsidRPr="00B07CEB" w:rsidRDefault="00B07CEB" w:rsidP="00B07CEB">
            <w:r w:rsidRPr="00B07CEB">
              <w:rPr>
                <w:rFonts w:hint="eastAsia"/>
              </w:rPr>
              <w:t>管理员登录系统</w:t>
            </w:r>
          </w:p>
        </w:tc>
      </w:tr>
      <w:tr w:rsidR="00B07CEB" w:rsidRPr="00B07CEB" w14:paraId="0FD68102" w14:textId="77777777" w:rsidTr="00A50A47">
        <w:tc>
          <w:tcPr>
            <w:tcW w:w="1526" w:type="dxa"/>
          </w:tcPr>
          <w:p w14:paraId="35F9A85A" w14:textId="77777777" w:rsidR="00B07CEB" w:rsidRPr="00B07CEB" w:rsidRDefault="00B07CEB" w:rsidP="00B07CEB">
            <w:r w:rsidRPr="00B07CEB">
              <w:rPr>
                <w:rFonts w:hint="eastAsia"/>
              </w:rPr>
              <w:t>基本事件流</w:t>
            </w:r>
          </w:p>
        </w:tc>
        <w:tc>
          <w:tcPr>
            <w:tcW w:w="6996" w:type="dxa"/>
          </w:tcPr>
          <w:p w14:paraId="45BC6548" w14:textId="77777777" w:rsidR="00B07CEB" w:rsidRPr="00B07CEB" w:rsidRDefault="00B07CEB" w:rsidP="00B07CEB">
            <w:r w:rsidRPr="00B07CEB">
              <w:rPr>
                <w:rFonts w:hint="eastAsia"/>
              </w:rPr>
              <w:t>1.</w:t>
            </w:r>
            <w:r w:rsidRPr="00B07CEB">
              <w:rPr>
                <w:rFonts w:hint="eastAsia"/>
              </w:rPr>
              <w:t>选择要修改的报表</w:t>
            </w:r>
          </w:p>
          <w:p w14:paraId="67864ACE" w14:textId="77777777" w:rsidR="00B07CEB" w:rsidRPr="00B07CEB" w:rsidRDefault="00B07CEB" w:rsidP="00B07CEB">
            <w:r w:rsidRPr="00B07CEB">
              <w:rPr>
                <w:rFonts w:hint="eastAsia"/>
              </w:rPr>
              <w:t>2.</w:t>
            </w:r>
            <w:r w:rsidRPr="00B07CEB">
              <w:rPr>
                <w:rFonts w:hint="eastAsia"/>
              </w:rPr>
              <w:t>修改权限信息</w:t>
            </w:r>
          </w:p>
          <w:p w14:paraId="25F09DE6" w14:textId="77777777" w:rsidR="00B07CEB" w:rsidRPr="00B07CEB" w:rsidRDefault="00B07CEB" w:rsidP="00B07CEB">
            <w:r w:rsidRPr="00B07CEB">
              <w:rPr>
                <w:rFonts w:hint="eastAsia"/>
              </w:rPr>
              <w:t>3.</w:t>
            </w:r>
            <w:r w:rsidRPr="00B07CEB">
              <w:rPr>
                <w:rFonts w:hint="eastAsia"/>
              </w:rPr>
              <w:t>点击“保存”</w:t>
            </w:r>
          </w:p>
          <w:p w14:paraId="1AE64AF6" w14:textId="77777777" w:rsidR="00B07CEB" w:rsidRPr="00B07CEB" w:rsidRDefault="00B07CEB" w:rsidP="00B07CEB">
            <w:r w:rsidRPr="00B07CEB">
              <w:rPr>
                <w:rFonts w:hint="eastAsia"/>
              </w:rPr>
              <w:t>4.</w:t>
            </w:r>
            <w:r w:rsidRPr="00B07CEB">
              <w:rPr>
                <w:rFonts w:hint="eastAsia"/>
              </w:rPr>
              <w:t>用例终止</w:t>
            </w:r>
          </w:p>
        </w:tc>
      </w:tr>
      <w:tr w:rsidR="00B07CEB" w:rsidRPr="00B07CEB" w14:paraId="425BF9C8" w14:textId="77777777" w:rsidTr="00A50A47">
        <w:tc>
          <w:tcPr>
            <w:tcW w:w="1526" w:type="dxa"/>
          </w:tcPr>
          <w:p w14:paraId="331FE1B3" w14:textId="77777777" w:rsidR="00B07CEB" w:rsidRPr="00B07CEB" w:rsidRDefault="00B07CEB" w:rsidP="00B07CEB">
            <w:r w:rsidRPr="00B07CEB">
              <w:rPr>
                <w:rFonts w:hint="eastAsia"/>
              </w:rPr>
              <w:t>异常事件流</w:t>
            </w:r>
          </w:p>
        </w:tc>
        <w:tc>
          <w:tcPr>
            <w:tcW w:w="6996" w:type="dxa"/>
          </w:tcPr>
          <w:p w14:paraId="69225DCD" w14:textId="77777777" w:rsidR="00B07CEB" w:rsidRPr="00B07CEB" w:rsidRDefault="00B07CEB" w:rsidP="00B07CEB">
            <w:r w:rsidRPr="00B07CEB">
              <w:rPr>
                <w:rFonts w:hint="eastAsia"/>
              </w:rPr>
              <w:t>1.</w:t>
            </w:r>
            <w:r w:rsidRPr="00B07CEB">
              <w:rPr>
                <w:rFonts w:hint="eastAsia"/>
              </w:rPr>
              <w:t>信息修改失败</w:t>
            </w:r>
          </w:p>
          <w:p w14:paraId="66757024" w14:textId="77777777" w:rsidR="00B07CEB" w:rsidRPr="00B07CEB" w:rsidRDefault="00B07CEB" w:rsidP="00B07CEB">
            <w:r w:rsidRPr="00B07CEB">
              <w:rPr>
                <w:rFonts w:hint="eastAsia"/>
              </w:rPr>
              <w:t>2.</w:t>
            </w:r>
            <w:r w:rsidRPr="00B07CEB">
              <w:rPr>
                <w:rFonts w:hint="eastAsia"/>
              </w:rPr>
              <w:t>返回界面，重新进行修改</w:t>
            </w:r>
          </w:p>
        </w:tc>
      </w:tr>
      <w:tr w:rsidR="00B07CEB" w:rsidRPr="00B07CEB" w14:paraId="428AEB97" w14:textId="77777777" w:rsidTr="00A50A47">
        <w:tc>
          <w:tcPr>
            <w:tcW w:w="1526" w:type="dxa"/>
          </w:tcPr>
          <w:p w14:paraId="5D8A4C4A" w14:textId="77777777" w:rsidR="00B07CEB" w:rsidRPr="00B07CEB" w:rsidRDefault="00B07CEB" w:rsidP="00B07CEB">
            <w:r w:rsidRPr="00B07CEB">
              <w:rPr>
                <w:rFonts w:hint="eastAsia"/>
              </w:rPr>
              <w:t>后置条件</w:t>
            </w:r>
          </w:p>
        </w:tc>
        <w:tc>
          <w:tcPr>
            <w:tcW w:w="6996" w:type="dxa"/>
          </w:tcPr>
          <w:p w14:paraId="1D9D9C89" w14:textId="77777777" w:rsidR="00B07CEB" w:rsidRPr="00B07CEB" w:rsidRDefault="00B07CEB" w:rsidP="00B07CEB">
            <w:r w:rsidRPr="00B07CEB">
              <w:rPr>
                <w:rFonts w:hint="eastAsia"/>
              </w:rPr>
              <w:t>返回个人信息界面，显示更新后的信息</w:t>
            </w:r>
          </w:p>
        </w:tc>
      </w:tr>
      <w:tr w:rsidR="00B07CEB" w:rsidRPr="00B07CEB" w14:paraId="73C42397" w14:textId="77777777" w:rsidTr="00A50A47">
        <w:tc>
          <w:tcPr>
            <w:tcW w:w="1526" w:type="dxa"/>
          </w:tcPr>
          <w:p w14:paraId="667CE60E" w14:textId="77777777" w:rsidR="00B07CEB" w:rsidRPr="00B07CEB" w:rsidRDefault="00B07CEB" w:rsidP="00B07CEB">
            <w:r w:rsidRPr="00B07CEB">
              <w:rPr>
                <w:rFonts w:hint="eastAsia"/>
              </w:rPr>
              <w:t>注释</w:t>
            </w:r>
          </w:p>
        </w:tc>
        <w:tc>
          <w:tcPr>
            <w:tcW w:w="6996" w:type="dxa"/>
          </w:tcPr>
          <w:p w14:paraId="60929DFF" w14:textId="77777777" w:rsidR="00B07CEB" w:rsidRPr="00B07CEB" w:rsidRDefault="00B07CEB" w:rsidP="00B07CEB">
            <w:r w:rsidRPr="00B07CEB">
              <w:rPr>
                <w:rFonts w:hint="eastAsia"/>
              </w:rPr>
              <w:t>无</w:t>
            </w:r>
          </w:p>
        </w:tc>
      </w:tr>
    </w:tbl>
    <w:p w14:paraId="46963D88" w14:textId="77777777" w:rsidR="00B07CEB" w:rsidRPr="00B07CEB" w:rsidRDefault="00B07CEB" w:rsidP="00B07CEB"/>
    <w:p w14:paraId="0CC376FB" w14:textId="77777777" w:rsidR="00B07CEB" w:rsidRPr="00B07CEB" w:rsidRDefault="00B07CEB" w:rsidP="00B07CEB">
      <w:pPr>
        <w:numPr>
          <w:ilvl w:val="0"/>
          <w:numId w:val="21"/>
        </w:numPr>
      </w:pPr>
      <w:r w:rsidRPr="00B07CEB">
        <w:t>个人中心</w:t>
      </w:r>
    </w:p>
    <w:p w14:paraId="41B8363A" w14:textId="77777777" w:rsidR="00B07CEB" w:rsidRPr="00B07CEB" w:rsidRDefault="00B07CEB" w:rsidP="00B07CEB">
      <w:r w:rsidRPr="00B07CEB">
        <w:t>用例图</w:t>
      </w:r>
    </w:p>
    <w:p w14:paraId="53052E01" w14:textId="77777777" w:rsidR="00B07CEB" w:rsidRPr="00B07CEB" w:rsidRDefault="00B07CEB" w:rsidP="00B07CEB">
      <w:r w:rsidRPr="00B07CEB">
        <w:lastRenderedPageBreak/>
        <w:drawing>
          <wp:inline distT="0" distB="0" distL="0" distR="0" wp14:anchorId="44D7E873" wp14:editId="29FD6F73">
            <wp:extent cx="3343275" cy="4057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43275" cy="4057650"/>
                    </a:xfrm>
                    <a:prstGeom prst="rect">
                      <a:avLst/>
                    </a:prstGeom>
                  </pic:spPr>
                </pic:pic>
              </a:graphicData>
            </a:graphic>
          </wp:inline>
        </w:drawing>
      </w:r>
      <w:r w:rsidRPr="00B07CEB">
        <w:br/>
      </w:r>
    </w:p>
    <w:p w14:paraId="08C2BB87" w14:textId="77777777" w:rsidR="00B07CEB" w:rsidRPr="00B07CEB" w:rsidRDefault="00B07CEB" w:rsidP="00B07CEB">
      <w:r w:rsidRPr="00B07CEB">
        <w:t>查看个人信息用例描述</w:t>
      </w:r>
    </w:p>
    <w:tbl>
      <w:tblPr>
        <w:tblStyle w:val="a7"/>
        <w:tblW w:w="0" w:type="auto"/>
        <w:tblLook w:val="04A0" w:firstRow="1" w:lastRow="0" w:firstColumn="1" w:lastColumn="0" w:noHBand="0" w:noVBand="1"/>
      </w:tblPr>
      <w:tblGrid>
        <w:gridCol w:w="1493"/>
        <w:gridCol w:w="6803"/>
      </w:tblGrid>
      <w:tr w:rsidR="00B07CEB" w:rsidRPr="00B07CEB" w14:paraId="2759A904" w14:textId="77777777" w:rsidTr="00A50A47">
        <w:tc>
          <w:tcPr>
            <w:tcW w:w="1526" w:type="dxa"/>
          </w:tcPr>
          <w:p w14:paraId="31A0D162" w14:textId="77777777" w:rsidR="00B07CEB" w:rsidRPr="00B07CEB" w:rsidRDefault="00B07CEB" w:rsidP="00B07CEB">
            <w:r w:rsidRPr="00B07CEB">
              <w:rPr>
                <w:rFonts w:hint="eastAsia"/>
              </w:rPr>
              <w:t>用例名称</w:t>
            </w:r>
          </w:p>
        </w:tc>
        <w:tc>
          <w:tcPr>
            <w:tcW w:w="6996" w:type="dxa"/>
          </w:tcPr>
          <w:p w14:paraId="018D5DF1" w14:textId="77777777" w:rsidR="00B07CEB" w:rsidRPr="00B07CEB" w:rsidRDefault="00B07CEB" w:rsidP="00B07CEB">
            <w:r w:rsidRPr="00B07CEB">
              <w:rPr>
                <w:rFonts w:hint="eastAsia"/>
              </w:rPr>
              <w:t>查看个人信息</w:t>
            </w:r>
          </w:p>
        </w:tc>
      </w:tr>
      <w:tr w:rsidR="00B07CEB" w:rsidRPr="00B07CEB" w14:paraId="785F9A79" w14:textId="77777777" w:rsidTr="00A50A47">
        <w:tc>
          <w:tcPr>
            <w:tcW w:w="1526" w:type="dxa"/>
          </w:tcPr>
          <w:p w14:paraId="35B5B65A" w14:textId="77777777" w:rsidR="00B07CEB" w:rsidRPr="00B07CEB" w:rsidRDefault="00B07CEB" w:rsidP="00B07CEB">
            <w:r w:rsidRPr="00B07CEB">
              <w:rPr>
                <w:rFonts w:hint="eastAsia"/>
              </w:rPr>
              <w:t>参与者</w:t>
            </w:r>
          </w:p>
        </w:tc>
        <w:tc>
          <w:tcPr>
            <w:tcW w:w="6996" w:type="dxa"/>
          </w:tcPr>
          <w:p w14:paraId="17216D02" w14:textId="77777777" w:rsidR="00B07CEB" w:rsidRPr="00B07CEB" w:rsidRDefault="00B07CEB" w:rsidP="00B07CEB">
            <w:r w:rsidRPr="00B07CEB">
              <w:rPr>
                <w:rFonts w:hint="eastAsia"/>
              </w:rPr>
              <w:t>用户</w:t>
            </w:r>
          </w:p>
        </w:tc>
      </w:tr>
      <w:tr w:rsidR="00B07CEB" w:rsidRPr="00B07CEB" w14:paraId="4DAC0CEF" w14:textId="77777777" w:rsidTr="00A50A47">
        <w:tc>
          <w:tcPr>
            <w:tcW w:w="1526" w:type="dxa"/>
          </w:tcPr>
          <w:p w14:paraId="06B60F5E" w14:textId="77777777" w:rsidR="00B07CEB" w:rsidRPr="00B07CEB" w:rsidRDefault="00B07CEB" w:rsidP="00B07CEB">
            <w:r w:rsidRPr="00B07CEB">
              <w:rPr>
                <w:rFonts w:hint="eastAsia"/>
              </w:rPr>
              <w:t>简要说明</w:t>
            </w:r>
          </w:p>
        </w:tc>
        <w:tc>
          <w:tcPr>
            <w:tcW w:w="6996" w:type="dxa"/>
          </w:tcPr>
          <w:p w14:paraId="117842EC" w14:textId="77777777" w:rsidR="00B07CEB" w:rsidRPr="00B07CEB" w:rsidRDefault="00B07CEB" w:rsidP="00B07CEB">
            <w:r w:rsidRPr="00B07CEB">
              <w:rPr>
                <w:rFonts w:hint="eastAsia"/>
              </w:rPr>
              <w:t>查看个人所有信息</w:t>
            </w:r>
          </w:p>
        </w:tc>
      </w:tr>
      <w:tr w:rsidR="00B07CEB" w:rsidRPr="00B07CEB" w14:paraId="54A8D851" w14:textId="77777777" w:rsidTr="00A50A47">
        <w:tc>
          <w:tcPr>
            <w:tcW w:w="1526" w:type="dxa"/>
          </w:tcPr>
          <w:p w14:paraId="5C790550" w14:textId="77777777" w:rsidR="00B07CEB" w:rsidRPr="00B07CEB" w:rsidRDefault="00B07CEB" w:rsidP="00B07CEB">
            <w:r w:rsidRPr="00B07CEB">
              <w:rPr>
                <w:rFonts w:hint="eastAsia"/>
              </w:rPr>
              <w:t>前置条件</w:t>
            </w:r>
          </w:p>
        </w:tc>
        <w:tc>
          <w:tcPr>
            <w:tcW w:w="6996" w:type="dxa"/>
          </w:tcPr>
          <w:p w14:paraId="29CDBBC2" w14:textId="77777777" w:rsidR="00B07CEB" w:rsidRPr="00B07CEB" w:rsidRDefault="00B07CEB" w:rsidP="00B07CEB">
            <w:r w:rsidRPr="00B07CEB">
              <w:rPr>
                <w:rFonts w:hint="eastAsia"/>
              </w:rPr>
              <w:t>用户登录系统</w:t>
            </w:r>
          </w:p>
        </w:tc>
      </w:tr>
      <w:tr w:rsidR="00B07CEB" w:rsidRPr="00B07CEB" w14:paraId="7F1B5091" w14:textId="77777777" w:rsidTr="00A50A47">
        <w:tc>
          <w:tcPr>
            <w:tcW w:w="1526" w:type="dxa"/>
          </w:tcPr>
          <w:p w14:paraId="6C7F8945" w14:textId="77777777" w:rsidR="00B07CEB" w:rsidRPr="00B07CEB" w:rsidRDefault="00B07CEB" w:rsidP="00B07CEB">
            <w:r w:rsidRPr="00B07CEB">
              <w:rPr>
                <w:rFonts w:hint="eastAsia"/>
              </w:rPr>
              <w:t>基本事件流</w:t>
            </w:r>
          </w:p>
        </w:tc>
        <w:tc>
          <w:tcPr>
            <w:tcW w:w="6996" w:type="dxa"/>
          </w:tcPr>
          <w:p w14:paraId="73C200D8" w14:textId="77777777" w:rsidR="00B07CEB" w:rsidRPr="00B07CEB" w:rsidRDefault="00B07CEB" w:rsidP="00B07CEB">
            <w:r w:rsidRPr="00B07CEB">
              <w:t>1</w:t>
            </w:r>
            <w:r w:rsidRPr="00B07CEB">
              <w:rPr>
                <w:rFonts w:hint="eastAsia"/>
              </w:rPr>
              <w:t>.</w:t>
            </w:r>
            <w:r w:rsidRPr="00B07CEB">
              <w:rPr>
                <w:rFonts w:hint="eastAsia"/>
              </w:rPr>
              <w:t>用户点击“个人信息”按钮</w:t>
            </w:r>
          </w:p>
          <w:p w14:paraId="74A74425" w14:textId="77777777" w:rsidR="00B07CEB" w:rsidRPr="00B07CEB" w:rsidRDefault="00B07CEB" w:rsidP="00B07CEB">
            <w:r w:rsidRPr="00B07CEB">
              <w:t>2</w:t>
            </w:r>
            <w:r w:rsidRPr="00B07CEB">
              <w:rPr>
                <w:rFonts w:hint="eastAsia"/>
              </w:rPr>
              <w:t>.</w:t>
            </w:r>
            <w:r w:rsidRPr="00B07CEB">
              <w:rPr>
                <w:rFonts w:hint="eastAsia"/>
              </w:rPr>
              <w:t>在系统界面中显示用户的基本信息</w:t>
            </w:r>
          </w:p>
          <w:p w14:paraId="4FEE2C03" w14:textId="77777777" w:rsidR="00B07CEB" w:rsidRPr="00B07CEB" w:rsidRDefault="00B07CEB" w:rsidP="00B07CEB">
            <w:r w:rsidRPr="00B07CEB">
              <w:rPr>
                <w:rFonts w:hint="eastAsia"/>
              </w:rPr>
              <w:t>3.</w:t>
            </w:r>
            <w:r w:rsidRPr="00B07CEB">
              <w:rPr>
                <w:rFonts w:hint="eastAsia"/>
              </w:rPr>
              <w:t>用例终止</w:t>
            </w:r>
          </w:p>
        </w:tc>
      </w:tr>
      <w:tr w:rsidR="00B07CEB" w:rsidRPr="00B07CEB" w14:paraId="68C86AA3" w14:textId="77777777" w:rsidTr="00A50A47">
        <w:tc>
          <w:tcPr>
            <w:tcW w:w="1526" w:type="dxa"/>
          </w:tcPr>
          <w:p w14:paraId="55EED6F1" w14:textId="77777777" w:rsidR="00B07CEB" w:rsidRPr="00B07CEB" w:rsidRDefault="00B07CEB" w:rsidP="00B07CEB">
            <w:r w:rsidRPr="00B07CEB">
              <w:rPr>
                <w:rFonts w:hint="eastAsia"/>
              </w:rPr>
              <w:t>异常事件流</w:t>
            </w:r>
          </w:p>
        </w:tc>
        <w:tc>
          <w:tcPr>
            <w:tcW w:w="6996" w:type="dxa"/>
          </w:tcPr>
          <w:p w14:paraId="46B8B697" w14:textId="77777777" w:rsidR="00B07CEB" w:rsidRPr="00B07CEB" w:rsidRDefault="00B07CEB" w:rsidP="00B07CEB">
            <w:r w:rsidRPr="00B07CEB">
              <w:rPr>
                <w:rFonts w:hint="eastAsia"/>
              </w:rPr>
              <w:t>1.</w:t>
            </w:r>
            <w:r w:rsidRPr="00B07CEB">
              <w:rPr>
                <w:rFonts w:hint="eastAsia"/>
              </w:rPr>
              <w:t>提示信息获取失败</w:t>
            </w:r>
          </w:p>
          <w:p w14:paraId="37418CEE" w14:textId="77777777" w:rsidR="00B07CEB" w:rsidRPr="00B07CEB" w:rsidRDefault="00B07CEB" w:rsidP="00B07CEB">
            <w:r w:rsidRPr="00B07CEB">
              <w:rPr>
                <w:rFonts w:hint="eastAsia"/>
              </w:rPr>
              <w:t>2.</w:t>
            </w:r>
            <w:r w:rsidRPr="00B07CEB">
              <w:rPr>
                <w:rFonts w:hint="eastAsia"/>
              </w:rPr>
              <w:t>返回界面，重新获取</w:t>
            </w:r>
          </w:p>
        </w:tc>
      </w:tr>
      <w:tr w:rsidR="00B07CEB" w:rsidRPr="00B07CEB" w14:paraId="2FED8129" w14:textId="77777777" w:rsidTr="00A50A47">
        <w:tc>
          <w:tcPr>
            <w:tcW w:w="1526" w:type="dxa"/>
          </w:tcPr>
          <w:p w14:paraId="6BAFE9CC" w14:textId="77777777" w:rsidR="00B07CEB" w:rsidRPr="00B07CEB" w:rsidRDefault="00B07CEB" w:rsidP="00B07CEB">
            <w:r w:rsidRPr="00B07CEB">
              <w:rPr>
                <w:rFonts w:hint="eastAsia"/>
              </w:rPr>
              <w:t>其他事件流</w:t>
            </w:r>
          </w:p>
        </w:tc>
        <w:tc>
          <w:tcPr>
            <w:tcW w:w="6996" w:type="dxa"/>
          </w:tcPr>
          <w:p w14:paraId="56A9173E" w14:textId="77777777" w:rsidR="00B07CEB" w:rsidRPr="00B07CEB" w:rsidRDefault="00B07CEB" w:rsidP="00B07CEB"/>
        </w:tc>
      </w:tr>
      <w:tr w:rsidR="00B07CEB" w:rsidRPr="00B07CEB" w14:paraId="761FE548" w14:textId="77777777" w:rsidTr="00A50A47">
        <w:tc>
          <w:tcPr>
            <w:tcW w:w="1526" w:type="dxa"/>
          </w:tcPr>
          <w:p w14:paraId="4580E15A" w14:textId="77777777" w:rsidR="00B07CEB" w:rsidRPr="00B07CEB" w:rsidRDefault="00B07CEB" w:rsidP="00B07CEB">
            <w:r w:rsidRPr="00B07CEB">
              <w:rPr>
                <w:rFonts w:hint="eastAsia"/>
              </w:rPr>
              <w:t>后置条件</w:t>
            </w:r>
          </w:p>
        </w:tc>
        <w:tc>
          <w:tcPr>
            <w:tcW w:w="6996" w:type="dxa"/>
          </w:tcPr>
          <w:p w14:paraId="7C522344" w14:textId="77777777" w:rsidR="00B07CEB" w:rsidRPr="00B07CEB" w:rsidRDefault="00B07CEB" w:rsidP="00B07CEB">
            <w:r w:rsidRPr="00B07CEB">
              <w:rPr>
                <w:rFonts w:hint="eastAsia"/>
              </w:rPr>
              <w:t>无</w:t>
            </w:r>
          </w:p>
        </w:tc>
      </w:tr>
      <w:tr w:rsidR="00B07CEB" w:rsidRPr="00B07CEB" w14:paraId="22C5EBE8" w14:textId="77777777" w:rsidTr="00A50A47">
        <w:tc>
          <w:tcPr>
            <w:tcW w:w="1526" w:type="dxa"/>
          </w:tcPr>
          <w:p w14:paraId="40ABE57B" w14:textId="77777777" w:rsidR="00B07CEB" w:rsidRPr="00B07CEB" w:rsidRDefault="00B07CEB" w:rsidP="00B07CEB">
            <w:r w:rsidRPr="00B07CEB">
              <w:rPr>
                <w:rFonts w:hint="eastAsia"/>
              </w:rPr>
              <w:t>注释</w:t>
            </w:r>
          </w:p>
        </w:tc>
        <w:tc>
          <w:tcPr>
            <w:tcW w:w="6996" w:type="dxa"/>
          </w:tcPr>
          <w:p w14:paraId="1D8F6FEF" w14:textId="77777777" w:rsidR="00B07CEB" w:rsidRPr="00B07CEB" w:rsidRDefault="00B07CEB" w:rsidP="00B07CEB">
            <w:r w:rsidRPr="00B07CEB">
              <w:rPr>
                <w:rFonts w:hint="eastAsia"/>
              </w:rPr>
              <w:t>无</w:t>
            </w:r>
          </w:p>
        </w:tc>
      </w:tr>
    </w:tbl>
    <w:p w14:paraId="1DF7F315" w14:textId="77777777" w:rsidR="00B07CEB" w:rsidRPr="00B07CEB" w:rsidRDefault="00B07CEB" w:rsidP="00B07CEB"/>
    <w:p w14:paraId="4C353143" w14:textId="77777777" w:rsidR="00B07CEB" w:rsidRPr="00B07CEB" w:rsidRDefault="00B07CEB" w:rsidP="00B07CEB"/>
    <w:p w14:paraId="2FAFBFDE" w14:textId="77777777" w:rsidR="00B07CEB" w:rsidRPr="00B07CEB" w:rsidRDefault="00B07CEB" w:rsidP="00B07CEB"/>
    <w:p w14:paraId="04606A0A" w14:textId="77777777" w:rsidR="00B07CEB" w:rsidRPr="00B07CEB" w:rsidRDefault="00B07CEB" w:rsidP="00B07CEB"/>
    <w:p w14:paraId="01D0B291" w14:textId="77777777" w:rsidR="00B07CEB" w:rsidRPr="00B07CEB" w:rsidRDefault="00B07CEB" w:rsidP="00B07CEB"/>
    <w:p w14:paraId="3E5F093E" w14:textId="77777777" w:rsidR="00B07CEB" w:rsidRPr="00B07CEB" w:rsidRDefault="00B07CEB" w:rsidP="00B07CEB"/>
    <w:p w14:paraId="5EF25B94" w14:textId="77777777" w:rsidR="00B07CEB" w:rsidRPr="00B07CEB" w:rsidRDefault="00B07CEB" w:rsidP="00B07CEB"/>
    <w:p w14:paraId="12B01542" w14:textId="77777777" w:rsidR="00B07CEB" w:rsidRPr="00B07CEB" w:rsidRDefault="00B07CEB" w:rsidP="00B07CEB">
      <w:r w:rsidRPr="00B07CEB">
        <w:t>修改个人信息用例描述</w:t>
      </w:r>
    </w:p>
    <w:tbl>
      <w:tblPr>
        <w:tblStyle w:val="a7"/>
        <w:tblW w:w="0" w:type="auto"/>
        <w:tblLook w:val="04A0" w:firstRow="1" w:lastRow="0" w:firstColumn="1" w:lastColumn="0" w:noHBand="0" w:noVBand="1"/>
      </w:tblPr>
      <w:tblGrid>
        <w:gridCol w:w="1493"/>
        <w:gridCol w:w="6803"/>
      </w:tblGrid>
      <w:tr w:rsidR="00B07CEB" w:rsidRPr="00B07CEB" w14:paraId="6FAA20FA" w14:textId="77777777" w:rsidTr="00A50A47">
        <w:tc>
          <w:tcPr>
            <w:tcW w:w="1526" w:type="dxa"/>
          </w:tcPr>
          <w:p w14:paraId="082C4C50" w14:textId="77777777" w:rsidR="00B07CEB" w:rsidRPr="00B07CEB" w:rsidRDefault="00B07CEB" w:rsidP="00B07CEB">
            <w:r w:rsidRPr="00B07CEB">
              <w:rPr>
                <w:rFonts w:hint="eastAsia"/>
              </w:rPr>
              <w:t>用例名称</w:t>
            </w:r>
          </w:p>
        </w:tc>
        <w:tc>
          <w:tcPr>
            <w:tcW w:w="6996" w:type="dxa"/>
          </w:tcPr>
          <w:p w14:paraId="2678498B" w14:textId="77777777" w:rsidR="00B07CEB" w:rsidRPr="00B07CEB" w:rsidRDefault="00B07CEB" w:rsidP="00B07CEB">
            <w:r w:rsidRPr="00B07CEB">
              <w:rPr>
                <w:rFonts w:hint="eastAsia"/>
              </w:rPr>
              <w:t>修改个人信息</w:t>
            </w:r>
          </w:p>
        </w:tc>
      </w:tr>
      <w:tr w:rsidR="00B07CEB" w:rsidRPr="00B07CEB" w14:paraId="2C778A8D" w14:textId="77777777" w:rsidTr="00A50A47">
        <w:tc>
          <w:tcPr>
            <w:tcW w:w="1526" w:type="dxa"/>
          </w:tcPr>
          <w:p w14:paraId="6CBFFB99" w14:textId="77777777" w:rsidR="00B07CEB" w:rsidRPr="00B07CEB" w:rsidRDefault="00B07CEB" w:rsidP="00B07CEB">
            <w:r w:rsidRPr="00B07CEB">
              <w:rPr>
                <w:rFonts w:hint="eastAsia"/>
              </w:rPr>
              <w:lastRenderedPageBreak/>
              <w:t>参与者</w:t>
            </w:r>
          </w:p>
        </w:tc>
        <w:tc>
          <w:tcPr>
            <w:tcW w:w="6996" w:type="dxa"/>
          </w:tcPr>
          <w:p w14:paraId="1C240243" w14:textId="77777777" w:rsidR="00B07CEB" w:rsidRPr="00B07CEB" w:rsidRDefault="00B07CEB" w:rsidP="00B07CEB">
            <w:r w:rsidRPr="00B07CEB">
              <w:rPr>
                <w:rFonts w:hint="eastAsia"/>
              </w:rPr>
              <w:t>用户</w:t>
            </w:r>
          </w:p>
        </w:tc>
      </w:tr>
      <w:tr w:rsidR="00B07CEB" w:rsidRPr="00B07CEB" w14:paraId="4FE72D60" w14:textId="77777777" w:rsidTr="00A50A47">
        <w:tc>
          <w:tcPr>
            <w:tcW w:w="1526" w:type="dxa"/>
          </w:tcPr>
          <w:p w14:paraId="010AFE45" w14:textId="77777777" w:rsidR="00B07CEB" w:rsidRPr="00B07CEB" w:rsidRDefault="00B07CEB" w:rsidP="00B07CEB">
            <w:r w:rsidRPr="00B07CEB">
              <w:rPr>
                <w:rFonts w:hint="eastAsia"/>
              </w:rPr>
              <w:t>简要说明</w:t>
            </w:r>
          </w:p>
        </w:tc>
        <w:tc>
          <w:tcPr>
            <w:tcW w:w="6996" w:type="dxa"/>
          </w:tcPr>
          <w:p w14:paraId="1DC955A4" w14:textId="77777777" w:rsidR="00B07CEB" w:rsidRPr="00B07CEB" w:rsidRDefault="00B07CEB" w:rsidP="00B07CEB">
            <w:r w:rsidRPr="00B07CEB">
              <w:rPr>
                <w:rFonts w:hint="eastAsia"/>
              </w:rPr>
              <w:t>修改个人信息</w:t>
            </w:r>
          </w:p>
        </w:tc>
      </w:tr>
      <w:tr w:rsidR="00B07CEB" w:rsidRPr="00B07CEB" w14:paraId="31EA206C" w14:textId="77777777" w:rsidTr="00A50A47">
        <w:tc>
          <w:tcPr>
            <w:tcW w:w="1526" w:type="dxa"/>
          </w:tcPr>
          <w:p w14:paraId="72C49513" w14:textId="77777777" w:rsidR="00B07CEB" w:rsidRPr="00B07CEB" w:rsidRDefault="00B07CEB" w:rsidP="00B07CEB">
            <w:r w:rsidRPr="00B07CEB">
              <w:rPr>
                <w:rFonts w:hint="eastAsia"/>
              </w:rPr>
              <w:t>前置条件</w:t>
            </w:r>
          </w:p>
        </w:tc>
        <w:tc>
          <w:tcPr>
            <w:tcW w:w="6996" w:type="dxa"/>
          </w:tcPr>
          <w:p w14:paraId="7A97F049" w14:textId="77777777" w:rsidR="00B07CEB" w:rsidRPr="00B07CEB" w:rsidRDefault="00B07CEB" w:rsidP="00B07CEB">
            <w:r w:rsidRPr="00B07CEB">
              <w:rPr>
                <w:rFonts w:hint="eastAsia"/>
              </w:rPr>
              <w:t>用户登录系统</w:t>
            </w:r>
          </w:p>
        </w:tc>
      </w:tr>
      <w:tr w:rsidR="00B07CEB" w:rsidRPr="00B07CEB" w14:paraId="7B76BBCC" w14:textId="77777777" w:rsidTr="00A50A47">
        <w:tc>
          <w:tcPr>
            <w:tcW w:w="1526" w:type="dxa"/>
          </w:tcPr>
          <w:p w14:paraId="7DEAAB78" w14:textId="77777777" w:rsidR="00B07CEB" w:rsidRPr="00B07CEB" w:rsidRDefault="00B07CEB" w:rsidP="00B07CEB">
            <w:r w:rsidRPr="00B07CEB">
              <w:rPr>
                <w:rFonts w:hint="eastAsia"/>
              </w:rPr>
              <w:t>基本事件流</w:t>
            </w:r>
          </w:p>
        </w:tc>
        <w:tc>
          <w:tcPr>
            <w:tcW w:w="6996" w:type="dxa"/>
          </w:tcPr>
          <w:p w14:paraId="2EC10B70" w14:textId="77777777" w:rsidR="00B07CEB" w:rsidRPr="00B07CEB" w:rsidRDefault="00B07CEB" w:rsidP="00B07CEB">
            <w:r w:rsidRPr="00B07CEB">
              <w:t>1</w:t>
            </w:r>
            <w:r w:rsidRPr="00B07CEB">
              <w:rPr>
                <w:rFonts w:hint="eastAsia"/>
              </w:rPr>
              <w:t>.</w:t>
            </w:r>
            <w:r w:rsidRPr="00B07CEB">
              <w:rPr>
                <w:rFonts w:hint="eastAsia"/>
              </w:rPr>
              <w:t>用户更新自己的任意信息，点击保存按钮</w:t>
            </w:r>
          </w:p>
          <w:p w14:paraId="3EE09071" w14:textId="77777777" w:rsidR="00B07CEB" w:rsidRPr="00B07CEB" w:rsidRDefault="00B07CEB" w:rsidP="00B07CEB">
            <w:r w:rsidRPr="00B07CEB">
              <w:rPr>
                <w:rFonts w:hint="eastAsia"/>
              </w:rPr>
              <w:t>2.</w:t>
            </w:r>
            <w:r w:rsidRPr="00B07CEB">
              <w:rPr>
                <w:rFonts w:hint="eastAsia"/>
              </w:rPr>
              <w:t>系统提示保存成功</w:t>
            </w:r>
          </w:p>
          <w:p w14:paraId="48122733" w14:textId="77777777" w:rsidR="00B07CEB" w:rsidRPr="00B07CEB" w:rsidRDefault="00B07CEB" w:rsidP="00B07CEB">
            <w:r w:rsidRPr="00B07CEB">
              <w:rPr>
                <w:rFonts w:hint="eastAsia"/>
              </w:rPr>
              <w:t>3.</w:t>
            </w:r>
            <w:r w:rsidRPr="00B07CEB">
              <w:rPr>
                <w:rFonts w:hint="eastAsia"/>
              </w:rPr>
              <w:t>用例终止</w:t>
            </w:r>
          </w:p>
        </w:tc>
      </w:tr>
      <w:tr w:rsidR="00B07CEB" w:rsidRPr="00B07CEB" w14:paraId="1F9F0C52" w14:textId="77777777" w:rsidTr="00A50A47">
        <w:tc>
          <w:tcPr>
            <w:tcW w:w="1526" w:type="dxa"/>
          </w:tcPr>
          <w:p w14:paraId="150F6D02" w14:textId="77777777" w:rsidR="00B07CEB" w:rsidRPr="00B07CEB" w:rsidRDefault="00B07CEB" w:rsidP="00B07CEB">
            <w:r w:rsidRPr="00B07CEB">
              <w:rPr>
                <w:rFonts w:hint="eastAsia"/>
              </w:rPr>
              <w:t>异常事件流</w:t>
            </w:r>
          </w:p>
        </w:tc>
        <w:tc>
          <w:tcPr>
            <w:tcW w:w="6996" w:type="dxa"/>
          </w:tcPr>
          <w:p w14:paraId="0BD5AEC9" w14:textId="77777777" w:rsidR="00B07CEB" w:rsidRPr="00B07CEB" w:rsidRDefault="00B07CEB" w:rsidP="00B07CEB">
            <w:r w:rsidRPr="00B07CEB">
              <w:rPr>
                <w:rFonts w:hint="eastAsia"/>
              </w:rPr>
              <w:t>1.</w:t>
            </w:r>
            <w:r w:rsidRPr="00B07CEB">
              <w:rPr>
                <w:rFonts w:hint="eastAsia"/>
              </w:rPr>
              <w:t>提示保存失败</w:t>
            </w:r>
          </w:p>
        </w:tc>
      </w:tr>
      <w:tr w:rsidR="00B07CEB" w:rsidRPr="00B07CEB" w14:paraId="4FCC986C" w14:textId="77777777" w:rsidTr="00A50A47">
        <w:tc>
          <w:tcPr>
            <w:tcW w:w="1526" w:type="dxa"/>
          </w:tcPr>
          <w:p w14:paraId="33A85B37" w14:textId="77777777" w:rsidR="00B07CEB" w:rsidRPr="00B07CEB" w:rsidRDefault="00B07CEB" w:rsidP="00B07CEB">
            <w:r w:rsidRPr="00B07CEB">
              <w:rPr>
                <w:rFonts w:hint="eastAsia"/>
              </w:rPr>
              <w:t>其他事件流</w:t>
            </w:r>
          </w:p>
        </w:tc>
        <w:tc>
          <w:tcPr>
            <w:tcW w:w="6996" w:type="dxa"/>
          </w:tcPr>
          <w:p w14:paraId="5CC01403" w14:textId="77777777" w:rsidR="00B07CEB" w:rsidRPr="00B07CEB" w:rsidRDefault="00B07CEB" w:rsidP="00B07CEB">
            <w:r w:rsidRPr="00B07CEB">
              <w:rPr>
                <w:rFonts w:hint="eastAsia"/>
              </w:rPr>
              <w:t>无</w:t>
            </w:r>
          </w:p>
        </w:tc>
      </w:tr>
      <w:tr w:rsidR="00B07CEB" w:rsidRPr="00B07CEB" w14:paraId="1C5F549A" w14:textId="77777777" w:rsidTr="00A50A47">
        <w:tc>
          <w:tcPr>
            <w:tcW w:w="1526" w:type="dxa"/>
          </w:tcPr>
          <w:p w14:paraId="77003F32" w14:textId="77777777" w:rsidR="00B07CEB" w:rsidRPr="00B07CEB" w:rsidRDefault="00B07CEB" w:rsidP="00B07CEB">
            <w:r w:rsidRPr="00B07CEB">
              <w:rPr>
                <w:rFonts w:hint="eastAsia"/>
              </w:rPr>
              <w:t>后置条件</w:t>
            </w:r>
          </w:p>
        </w:tc>
        <w:tc>
          <w:tcPr>
            <w:tcW w:w="6996" w:type="dxa"/>
          </w:tcPr>
          <w:p w14:paraId="5F856ACE" w14:textId="77777777" w:rsidR="00B07CEB" w:rsidRPr="00B07CEB" w:rsidRDefault="00B07CEB" w:rsidP="00B07CEB">
            <w:r w:rsidRPr="00B07CEB">
              <w:rPr>
                <w:rFonts w:hint="eastAsia"/>
              </w:rPr>
              <w:t>无</w:t>
            </w:r>
          </w:p>
        </w:tc>
      </w:tr>
      <w:tr w:rsidR="00B07CEB" w:rsidRPr="00B07CEB" w14:paraId="379BEF23" w14:textId="77777777" w:rsidTr="00A50A47">
        <w:tc>
          <w:tcPr>
            <w:tcW w:w="1526" w:type="dxa"/>
          </w:tcPr>
          <w:p w14:paraId="103D63C7" w14:textId="77777777" w:rsidR="00B07CEB" w:rsidRPr="00B07CEB" w:rsidRDefault="00B07CEB" w:rsidP="00B07CEB">
            <w:r w:rsidRPr="00B07CEB">
              <w:rPr>
                <w:rFonts w:hint="eastAsia"/>
              </w:rPr>
              <w:t>注释</w:t>
            </w:r>
          </w:p>
        </w:tc>
        <w:tc>
          <w:tcPr>
            <w:tcW w:w="6996" w:type="dxa"/>
          </w:tcPr>
          <w:p w14:paraId="1E2975E1" w14:textId="77777777" w:rsidR="00B07CEB" w:rsidRPr="00B07CEB" w:rsidRDefault="00B07CEB" w:rsidP="00B07CEB">
            <w:r w:rsidRPr="00B07CEB">
              <w:rPr>
                <w:rFonts w:hint="eastAsia"/>
              </w:rPr>
              <w:t>无</w:t>
            </w:r>
          </w:p>
        </w:tc>
      </w:tr>
    </w:tbl>
    <w:p w14:paraId="7431E69B" w14:textId="77777777" w:rsidR="00B07CEB" w:rsidRPr="00B07CEB" w:rsidRDefault="00B07CEB" w:rsidP="00B07CEB"/>
    <w:p w14:paraId="3968C0CB" w14:textId="77777777" w:rsidR="00B07CEB" w:rsidRPr="00B07CEB" w:rsidRDefault="00B07CEB" w:rsidP="00B07CEB">
      <w:r w:rsidRPr="00B07CEB">
        <w:t>查看短信息</w:t>
      </w:r>
    </w:p>
    <w:tbl>
      <w:tblPr>
        <w:tblStyle w:val="a7"/>
        <w:tblW w:w="0" w:type="auto"/>
        <w:tblLook w:val="04A0" w:firstRow="1" w:lastRow="0" w:firstColumn="1" w:lastColumn="0" w:noHBand="0" w:noVBand="1"/>
      </w:tblPr>
      <w:tblGrid>
        <w:gridCol w:w="1493"/>
        <w:gridCol w:w="6803"/>
      </w:tblGrid>
      <w:tr w:rsidR="00B07CEB" w:rsidRPr="00B07CEB" w14:paraId="66243946" w14:textId="77777777" w:rsidTr="00A50A47">
        <w:tc>
          <w:tcPr>
            <w:tcW w:w="1526" w:type="dxa"/>
          </w:tcPr>
          <w:p w14:paraId="02B90896" w14:textId="77777777" w:rsidR="00B07CEB" w:rsidRPr="00B07CEB" w:rsidRDefault="00B07CEB" w:rsidP="00B07CEB">
            <w:r w:rsidRPr="00B07CEB">
              <w:rPr>
                <w:rFonts w:hint="eastAsia"/>
              </w:rPr>
              <w:t>用例名称</w:t>
            </w:r>
          </w:p>
        </w:tc>
        <w:tc>
          <w:tcPr>
            <w:tcW w:w="6996" w:type="dxa"/>
          </w:tcPr>
          <w:p w14:paraId="0F8B17FF" w14:textId="77777777" w:rsidR="00B07CEB" w:rsidRPr="00B07CEB" w:rsidRDefault="00B07CEB" w:rsidP="00B07CEB">
            <w:r w:rsidRPr="00B07CEB">
              <w:rPr>
                <w:rFonts w:hint="eastAsia"/>
              </w:rPr>
              <w:t>查看短信息</w:t>
            </w:r>
          </w:p>
        </w:tc>
      </w:tr>
      <w:tr w:rsidR="00B07CEB" w:rsidRPr="00B07CEB" w14:paraId="331FB990" w14:textId="77777777" w:rsidTr="00A50A47">
        <w:tc>
          <w:tcPr>
            <w:tcW w:w="1526" w:type="dxa"/>
          </w:tcPr>
          <w:p w14:paraId="16B626A5" w14:textId="77777777" w:rsidR="00B07CEB" w:rsidRPr="00B07CEB" w:rsidRDefault="00B07CEB" w:rsidP="00B07CEB">
            <w:r w:rsidRPr="00B07CEB">
              <w:rPr>
                <w:rFonts w:hint="eastAsia"/>
              </w:rPr>
              <w:t>参与者</w:t>
            </w:r>
          </w:p>
        </w:tc>
        <w:tc>
          <w:tcPr>
            <w:tcW w:w="6996" w:type="dxa"/>
          </w:tcPr>
          <w:p w14:paraId="64F55737" w14:textId="77777777" w:rsidR="00B07CEB" w:rsidRPr="00B07CEB" w:rsidRDefault="00B07CEB" w:rsidP="00B07CEB">
            <w:r w:rsidRPr="00B07CEB">
              <w:rPr>
                <w:rFonts w:hint="eastAsia"/>
              </w:rPr>
              <w:t>用户</w:t>
            </w:r>
          </w:p>
        </w:tc>
      </w:tr>
      <w:tr w:rsidR="00B07CEB" w:rsidRPr="00B07CEB" w14:paraId="7D69FBF2" w14:textId="77777777" w:rsidTr="00A50A47">
        <w:tc>
          <w:tcPr>
            <w:tcW w:w="1526" w:type="dxa"/>
          </w:tcPr>
          <w:p w14:paraId="631EA852" w14:textId="77777777" w:rsidR="00B07CEB" w:rsidRPr="00B07CEB" w:rsidRDefault="00B07CEB" w:rsidP="00B07CEB">
            <w:r w:rsidRPr="00B07CEB">
              <w:rPr>
                <w:rFonts w:hint="eastAsia"/>
              </w:rPr>
              <w:t>简要说明</w:t>
            </w:r>
          </w:p>
        </w:tc>
        <w:tc>
          <w:tcPr>
            <w:tcW w:w="6996" w:type="dxa"/>
          </w:tcPr>
          <w:p w14:paraId="2A2C37EB" w14:textId="77777777" w:rsidR="00B07CEB" w:rsidRPr="00B07CEB" w:rsidRDefault="00B07CEB" w:rsidP="00B07CEB">
            <w:r w:rsidRPr="00B07CEB">
              <w:rPr>
                <w:rFonts w:hint="eastAsia"/>
              </w:rPr>
              <w:t>查看用户接收到的短信息</w:t>
            </w:r>
          </w:p>
        </w:tc>
      </w:tr>
      <w:tr w:rsidR="00B07CEB" w:rsidRPr="00B07CEB" w14:paraId="6F9E8C86" w14:textId="77777777" w:rsidTr="00A50A47">
        <w:tc>
          <w:tcPr>
            <w:tcW w:w="1526" w:type="dxa"/>
          </w:tcPr>
          <w:p w14:paraId="65F3815A" w14:textId="77777777" w:rsidR="00B07CEB" w:rsidRPr="00B07CEB" w:rsidRDefault="00B07CEB" w:rsidP="00B07CEB">
            <w:r w:rsidRPr="00B07CEB">
              <w:rPr>
                <w:rFonts w:hint="eastAsia"/>
              </w:rPr>
              <w:t>前置条件</w:t>
            </w:r>
          </w:p>
        </w:tc>
        <w:tc>
          <w:tcPr>
            <w:tcW w:w="6996" w:type="dxa"/>
          </w:tcPr>
          <w:p w14:paraId="49B63F13" w14:textId="77777777" w:rsidR="00B07CEB" w:rsidRPr="00B07CEB" w:rsidRDefault="00B07CEB" w:rsidP="00B07CEB">
            <w:r w:rsidRPr="00B07CEB">
              <w:rPr>
                <w:rFonts w:hint="eastAsia"/>
              </w:rPr>
              <w:t>用户登录系统</w:t>
            </w:r>
          </w:p>
        </w:tc>
      </w:tr>
      <w:tr w:rsidR="00B07CEB" w:rsidRPr="00B07CEB" w14:paraId="163EC39D" w14:textId="77777777" w:rsidTr="00A50A47">
        <w:tc>
          <w:tcPr>
            <w:tcW w:w="1526" w:type="dxa"/>
          </w:tcPr>
          <w:p w14:paraId="3081DB9B" w14:textId="77777777" w:rsidR="00B07CEB" w:rsidRPr="00B07CEB" w:rsidRDefault="00B07CEB" w:rsidP="00B07CEB">
            <w:r w:rsidRPr="00B07CEB">
              <w:rPr>
                <w:rFonts w:hint="eastAsia"/>
              </w:rPr>
              <w:t>基本事件流</w:t>
            </w:r>
          </w:p>
        </w:tc>
        <w:tc>
          <w:tcPr>
            <w:tcW w:w="6996" w:type="dxa"/>
          </w:tcPr>
          <w:p w14:paraId="00D28495" w14:textId="77777777" w:rsidR="00B07CEB" w:rsidRPr="00B07CEB" w:rsidRDefault="00B07CEB" w:rsidP="00B07CEB">
            <w:r w:rsidRPr="00B07CEB">
              <w:t>1</w:t>
            </w:r>
            <w:r w:rsidRPr="00B07CEB">
              <w:rPr>
                <w:rFonts w:hint="eastAsia"/>
              </w:rPr>
              <w:t>.</w:t>
            </w:r>
            <w:r w:rsidRPr="00B07CEB">
              <w:rPr>
                <w:rFonts w:hint="eastAsia"/>
              </w:rPr>
              <w:t>用户点击“个人信息”按钮</w:t>
            </w:r>
          </w:p>
          <w:p w14:paraId="2734EF3E" w14:textId="77777777" w:rsidR="00B07CEB" w:rsidRPr="00B07CEB" w:rsidRDefault="00B07CEB" w:rsidP="00B07CEB">
            <w:r w:rsidRPr="00B07CEB">
              <w:rPr>
                <w:rFonts w:hint="eastAsia"/>
              </w:rPr>
              <w:t>2.</w:t>
            </w:r>
            <w:r w:rsidRPr="00B07CEB">
              <w:rPr>
                <w:rFonts w:hint="eastAsia"/>
              </w:rPr>
              <w:t>点击短信息按钮</w:t>
            </w:r>
          </w:p>
          <w:p w14:paraId="34CAF052" w14:textId="77777777" w:rsidR="00B07CEB" w:rsidRPr="00B07CEB" w:rsidRDefault="00B07CEB" w:rsidP="00B07CEB">
            <w:r w:rsidRPr="00B07CEB">
              <w:t>3</w:t>
            </w:r>
            <w:r w:rsidRPr="00B07CEB">
              <w:rPr>
                <w:rFonts w:hint="eastAsia"/>
              </w:rPr>
              <w:t>.</w:t>
            </w:r>
            <w:r w:rsidRPr="00B07CEB">
              <w:rPr>
                <w:rFonts w:hint="eastAsia"/>
              </w:rPr>
              <w:t>在系统界面中显示用户接收到的短信息</w:t>
            </w:r>
          </w:p>
          <w:p w14:paraId="6872541D" w14:textId="77777777" w:rsidR="00B07CEB" w:rsidRPr="00B07CEB" w:rsidRDefault="00B07CEB" w:rsidP="00B07CEB">
            <w:r w:rsidRPr="00B07CEB">
              <w:rPr>
                <w:rFonts w:hint="eastAsia"/>
              </w:rPr>
              <w:t>4.</w:t>
            </w:r>
            <w:r w:rsidRPr="00B07CEB">
              <w:rPr>
                <w:rFonts w:hint="eastAsia"/>
              </w:rPr>
              <w:t>点击任意短信息，查看详情</w:t>
            </w:r>
          </w:p>
          <w:p w14:paraId="0511C853" w14:textId="77777777" w:rsidR="00B07CEB" w:rsidRPr="00B07CEB" w:rsidRDefault="00B07CEB" w:rsidP="00B07CEB">
            <w:r w:rsidRPr="00B07CEB">
              <w:t>5</w:t>
            </w:r>
            <w:r w:rsidRPr="00B07CEB">
              <w:rPr>
                <w:rFonts w:hint="eastAsia"/>
              </w:rPr>
              <w:t>.</w:t>
            </w:r>
            <w:r w:rsidRPr="00B07CEB">
              <w:rPr>
                <w:rFonts w:hint="eastAsia"/>
              </w:rPr>
              <w:t>用例终止</w:t>
            </w:r>
          </w:p>
        </w:tc>
      </w:tr>
      <w:tr w:rsidR="00B07CEB" w:rsidRPr="00B07CEB" w14:paraId="24EC5B29" w14:textId="77777777" w:rsidTr="00A50A47">
        <w:tc>
          <w:tcPr>
            <w:tcW w:w="1526" w:type="dxa"/>
          </w:tcPr>
          <w:p w14:paraId="00E31F01" w14:textId="77777777" w:rsidR="00B07CEB" w:rsidRPr="00B07CEB" w:rsidRDefault="00B07CEB" w:rsidP="00B07CEB">
            <w:r w:rsidRPr="00B07CEB">
              <w:rPr>
                <w:rFonts w:hint="eastAsia"/>
              </w:rPr>
              <w:t>异常事件流</w:t>
            </w:r>
          </w:p>
        </w:tc>
        <w:tc>
          <w:tcPr>
            <w:tcW w:w="6996" w:type="dxa"/>
          </w:tcPr>
          <w:p w14:paraId="242908FC" w14:textId="77777777" w:rsidR="00B07CEB" w:rsidRPr="00B07CEB" w:rsidRDefault="00B07CEB" w:rsidP="00B07CEB">
            <w:r w:rsidRPr="00B07CEB">
              <w:rPr>
                <w:rFonts w:hint="eastAsia"/>
              </w:rPr>
              <w:t>1.</w:t>
            </w:r>
            <w:r w:rsidRPr="00B07CEB">
              <w:rPr>
                <w:rFonts w:hint="eastAsia"/>
              </w:rPr>
              <w:t>提示信息获取失败</w:t>
            </w:r>
          </w:p>
          <w:p w14:paraId="554A780D" w14:textId="77777777" w:rsidR="00B07CEB" w:rsidRPr="00B07CEB" w:rsidRDefault="00B07CEB" w:rsidP="00B07CEB">
            <w:r w:rsidRPr="00B07CEB">
              <w:rPr>
                <w:rFonts w:hint="eastAsia"/>
              </w:rPr>
              <w:t>2.</w:t>
            </w:r>
            <w:r w:rsidRPr="00B07CEB">
              <w:rPr>
                <w:rFonts w:hint="eastAsia"/>
              </w:rPr>
              <w:t>返回界面，重新获取</w:t>
            </w:r>
          </w:p>
        </w:tc>
      </w:tr>
      <w:tr w:rsidR="00B07CEB" w:rsidRPr="00B07CEB" w14:paraId="4AFF2C05" w14:textId="77777777" w:rsidTr="00A50A47">
        <w:tc>
          <w:tcPr>
            <w:tcW w:w="1526" w:type="dxa"/>
          </w:tcPr>
          <w:p w14:paraId="1A71FA2E" w14:textId="77777777" w:rsidR="00B07CEB" w:rsidRPr="00B07CEB" w:rsidRDefault="00B07CEB" w:rsidP="00B07CEB">
            <w:r w:rsidRPr="00B07CEB">
              <w:rPr>
                <w:rFonts w:hint="eastAsia"/>
              </w:rPr>
              <w:t>其他事件流</w:t>
            </w:r>
          </w:p>
        </w:tc>
        <w:tc>
          <w:tcPr>
            <w:tcW w:w="6996" w:type="dxa"/>
          </w:tcPr>
          <w:p w14:paraId="219778BA" w14:textId="77777777" w:rsidR="00B07CEB" w:rsidRPr="00B07CEB" w:rsidRDefault="00B07CEB" w:rsidP="00B07CEB">
            <w:r w:rsidRPr="00B07CEB">
              <w:rPr>
                <w:rFonts w:hint="eastAsia"/>
              </w:rPr>
              <w:t>无</w:t>
            </w:r>
          </w:p>
        </w:tc>
      </w:tr>
      <w:tr w:rsidR="00B07CEB" w:rsidRPr="00B07CEB" w14:paraId="5C8E8578" w14:textId="77777777" w:rsidTr="00A50A47">
        <w:tc>
          <w:tcPr>
            <w:tcW w:w="1526" w:type="dxa"/>
          </w:tcPr>
          <w:p w14:paraId="3A489B5A" w14:textId="77777777" w:rsidR="00B07CEB" w:rsidRPr="00B07CEB" w:rsidRDefault="00B07CEB" w:rsidP="00B07CEB">
            <w:r w:rsidRPr="00B07CEB">
              <w:rPr>
                <w:rFonts w:hint="eastAsia"/>
              </w:rPr>
              <w:t>后置条件</w:t>
            </w:r>
          </w:p>
        </w:tc>
        <w:tc>
          <w:tcPr>
            <w:tcW w:w="6996" w:type="dxa"/>
          </w:tcPr>
          <w:p w14:paraId="0E7C95E1" w14:textId="77777777" w:rsidR="00B07CEB" w:rsidRPr="00B07CEB" w:rsidRDefault="00B07CEB" w:rsidP="00B07CEB">
            <w:r w:rsidRPr="00B07CEB">
              <w:rPr>
                <w:rFonts w:hint="eastAsia"/>
              </w:rPr>
              <w:t>无</w:t>
            </w:r>
          </w:p>
        </w:tc>
      </w:tr>
      <w:tr w:rsidR="00B07CEB" w:rsidRPr="00B07CEB" w14:paraId="7F01BE6C" w14:textId="77777777" w:rsidTr="00A50A47">
        <w:tc>
          <w:tcPr>
            <w:tcW w:w="1526" w:type="dxa"/>
          </w:tcPr>
          <w:p w14:paraId="62A3374A" w14:textId="77777777" w:rsidR="00B07CEB" w:rsidRPr="00B07CEB" w:rsidRDefault="00B07CEB" w:rsidP="00B07CEB">
            <w:r w:rsidRPr="00B07CEB">
              <w:rPr>
                <w:rFonts w:hint="eastAsia"/>
              </w:rPr>
              <w:t>注释</w:t>
            </w:r>
          </w:p>
        </w:tc>
        <w:tc>
          <w:tcPr>
            <w:tcW w:w="6996" w:type="dxa"/>
          </w:tcPr>
          <w:p w14:paraId="2A8D04E6" w14:textId="77777777" w:rsidR="00B07CEB" w:rsidRPr="00B07CEB" w:rsidRDefault="00B07CEB" w:rsidP="00B07CEB">
            <w:r w:rsidRPr="00B07CEB">
              <w:rPr>
                <w:rFonts w:hint="eastAsia"/>
              </w:rPr>
              <w:t>无</w:t>
            </w:r>
          </w:p>
        </w:tc>
      </w:tr>
    </w:tbl>
    <w:p w14:paraId="00F33165" w14:textId="77777777" w:rsidR="00B07CEB" w:rsidRPr="00B07CEB" w:rsidRDefault="00B07CEB" w:rsidP="00B07CEB"/>
    <w:p w14:paraId="0CBAA26C" w14:textId="77777777" w:rsidR="00B07CEB" w:rsidRPr="00B07CEB" w:rsidRDefault="00B07CEB" w:rsidP="00B07CEB">
      <w:r w:rsidRPr="00B07CEB">
        <w:t>查看个人考勤</w:t>
      </w:r>
    </w:p>
    <w:tbl>
      <w:tblPr>
        <w:tblStyle w:val="a7"/>
        <w:tblW w:w="0" w:type="auto"/>
        <w:tblLook w:val="04A0" w:firstRow="1" w:lastRow="0" w:firstColumn="1" w:lastColumn="0" w:noHBand="0" w:noVBand="1"/>
      </w:tblPr>
      <w:tblGrid>
        <w:gridCol w:w="1492"/>
        <w:gridCol w:w="6804"/>
      </w:tblGrid>
      <w:tr w:rsidR="00B07CEB" w:rsidRPr="00B07CEB" w14:paraId="467B1DAC" w14:textId="77777777" w:rsidTr="00A50A47">
        <w:tc>
          <w:tcPr>
            <w:tcW w:w="1492" w:type="dxa"/>
          </w:tcPr>
          <w:p w14:paraId="6EF5BB96" w14:textId="77777777" w:rsidR="00B07CEB" w:rsidRPr="00B07CEB" w:rsidRDefault="00B07CEB" w:rsidP="00B07CEB">
            <w:r w:rsidRPr="00B07CEB">
              <w:rPr>
                <w:rFonts w:hint="eastAsia"/>
              </w:rPr>
              <w:t>用例名称</w:t>
            </w:r>
          </w:p>
        </w:tc>
        <w:tc>
          <w:tcPr>
            <w:tcW w:w="6804" w:type="dxa"/>
          </w:tcPr>
          <w:p w14:paraId="642A513B" w14:textId="77777777" w:rsidR="00B07CEB" w:rsidRPr="00B07CEB" w:rsidRDefault="00B07CEB" w:rsidP="00B07CEB">
            <w:r w:rsidRPr="00B07CEB">
              <w:rPr>
                <w:rFonts w:hint="eastAsia"/>
              </w:rPr>
              <w:t>查看个人考勤</w:t>
            </w:r>
          </w:p>
        </w:tc>
      </w:tr>
      <w:tr w:rsidR="00B07CEB" w:rsidRPr="00B07CEB" w14:paraId="078B016D" w14:textId="77777777" w:rsidTr="00A50A47">
        <w:tc>
          <w:tcPr>
            <w:tcW w:w="1492" w:type="dxa"/>
          </w:tcPr>
          <w:p w14:paraId="7C2E3622" w14:textId="77777777" w:rsidR="00B07CEB" w:rsidRPr="00B07CEB" w:rsidRDefault="00B07CEB" w:rsidP="00B07CEB">
            <w:r w:rsidRPr="00B07CEB">
              <w:rPr>
                <w:rFonts w:hint="eastAsia"/>
              </w:rPr>
              <w:t>参与者</w:t>
            </w:r>
          </w:p>
        </w:tc>
        <w:tc>
          <w:tcPr>
            <w:tcW w:w="6804" w:type="dxa"/>
          </w:tcPr>
          <w:p w14:paraId="13DFB0B6" w14:textId="77777777" w:rsidR="00B07CEB" w:rsidRPr="00B07CEB" w:rsidRDefault="00B07CEB" w:rsidP="00B07CEB">
            <w:r w:rsidRPr="00B07CEB">
              <w:rPr>
                <w:rFonts w:hint="eastAsia"/>
              </w:rPr>
              <w:t>用户</w:t>
            </w:r>
          </w:p>
        </w:tc>
      </w:tr>
      <w:tr w:rsidR="00B07CEB" w:rsidRPr="00B07CEB" w14:paraId="43762C20" w14:textId="77777777" w:rsidTr="00A50A47">
        <w:tc>
          <w:tcPr>
            <w:tcW w:w="1492" w:type="dxa"/>
          </w:tcPr>
          <w:p w14:paraId="7AC254C3" w14:textId="77777777" w:rsidR="00B07CEB" w:rsidRPr="00B07CEB" w:rsidRDefault="00B07CEB" w:rsidP="00B07CEB">
            <w:r w:rsidRPr="00B07CEB">
              <w:rPr>
                <w:rFonts w:hint="eastAsia"/>
              </w:rPr>
              <w:t>简要说明</w:t>
            </w:r>
          </w:p>
        </w:tc>
        <w:tc>
          <w:tcPr>
            <w:tcW w:w="6804" w:type="dxa"/>
          </w:tcPr>
          <w:p w14:paraId="0C3AB674" w14:textId="77777777" w:rsidR="00B07CEB" w:rsidRPr="00B07CEB" w:rsidRDefault="00B07CEB" w:rsidP="00B07CEB">
            <w:r w:rsidRPr="00B07CEB">
              <w:rPr>
                <w:rFonts w:hint="eastAsia"/>
              </w:rPr>
              <w:t>查看用户出勤情况</w:t>
            </w:r>
          </w:p>
        </w:tc>
      </w:tr>
      <w:tr w:rsidR="00B07CEB" w:rsidRPr="00B07CEB" w14:paraId="293A5969" w14:textId="77777777" w:rsidTr="00A50A47">
        <w:tc>
          <w:tcPr>
            <w:tcW w:w="1492" w:type="dxa"/>
          </w:tcPr>
          <w:p w14:paraId="27879301" w14:textId="77777777" w:rsidR="00B07CEB" w:rsidRPr="00B07CEB" w:rsidRDefault="00B07CEB" w:rsidP="00B07CEB">
            <w:r w:rsidRPr="00B07CEB">
              <w:rPr>
                <w:rFonts w:hint="eastAsia"/>
              </w:rPr>
              <w:t>前置条件</w:t>
            </w:r>
          </w:p>
        </w:tc>
        <w:tc>
          <w:tcPr>
            <w:tcW w:w="6804" w:type="dxa"/>
          </w:tcPr>
          <w:p w14:paraId="171F5CDD" w14:textId="77777777" w:rsidR="00B07CEB" w:rsidRPr="00B07CEB" w:rsidRDefault="00B07CEB" w:rsidP="00B07CEB">
            <w:r w:rsidRPr="00B07CEB">
              <w:rPr>
                <w:rFonts w:hint="eastAsia"/>
              </w:rPr>
              <w:t>用户登录系统</w:t>
            </w:r>
          </w:p>
        </w:tc>
      </w:tr>
      <w:tr w:rsidR="00B07CEB" w:rsidRPr="00B07CEB" w14:paraId="67E97948" w14:textId="77777777" w:rsidTr="00A50A47">
        <w:tc>
          <w:tcPr>
            <w:tcW w:w="1492" w:type="dxa"/>
          </w:tcPr>
          <w:p w14:paraId="3E84E3CA" w14:textId="77777777" w:rsidR="00B07CEB" w:rsidRPr="00B07CEB" w:rsidRDefault="00B07CEB" w:rsidP="00B07CEB">
            <w:r w:rsidRPr="00B07CEB">
              <w:rPr>
                <w:rFonts w:hint="eastAsia"/>
              </w:rPr>
              <w:t>基本事件流</w:t>
            </w:r>
          </w:p>
        </w:tc>
        <w:tc>
          <w:tcPr>
            <w:tcW w:w="6804" w:type="dxa"/>
          </w:tcPr>
          <w:p w14:paraId="0B23A3A3" w14:textId="77777777" w:rsidR="00B07CEB" w:rsidRPr="00B07CEB" w:rsidRDefault="00B07CEB" w:rsidP="00B07CEB">
            <w:r w:rsidRPr="00B07CEB">
              <w:t>1</w:t>
            </w:r>
            <w:r w:rsidRPr="00B07CEB">
              <w:rPr>
                <w:rFonts w:hint="eastAsia"/>
              </w:rPr>
              <w:t>.</w:t>
            </w:r>
            <w:r w:rsidRPr="00B07CEB">
              <w:rPr>
                <w:rFonts w:hint="eastAsia"/>
              </w:rPr>
              <w:t>用户点击“个人考勤”按钮</w:t>
            </w:r>
          </w:p>
          <w:p w14:paraId="7149633A" w14:textId="77777777" w:rsidR="00B07CEB" w:rsidRPr="00B07CEB" w:rsidRDefault="00B07CEB" w:rsidP="00B07CEB">
            <w:r w:rsidRPr="00B07CEB">
              <w:rPr>
                <w:rFonts w:hint="eastAsia"/>
              </w:rPr>
              <w:t>2.</w:t>
            </w:r>
            <w:r w:rsidRPr="00B07CEB">
              <w:rPr>
                <w:rFonts w:hint="eastAsia"/>
              </w:rPr>
              <w:t>选择“考勤情况”，点击查询</w:t>
            </w:r>
          </w:p>
          <w:p w14:paraId="27709F0F" w14:textId="77777777" w:rsidR="00B07CEB" w:rsidRPr="00B07CEB" w:rsidRDefault="00B07CEB" w:rsidP="00B07CEB">
            <w:r w:rsidRPr="00B07CEB">
              <w:t>3</w:t>
            </w:r>
            <w:r w:rsidRPr="00B07CEB">
              <w:rPr>
                <w:rFonts w:hint="eastAsia"/>
              </w:rPr>
              <w:t>.</w:t>
            </w:r>
            <w:r w:rsidRPr="00B07CEB">
              <w:rPr>
                <w:rFonts w:hint="eastAsia"/>
              </w:rPr>
              <w:t>在系统界面中显示考勤详情</w:t>
            </w:r>
          </w:p>
          <w:p w14:paraId="2692C703" w14:textId="77777777" w:rsidR="00B07CEB" w:rsidRPr="00B07CEB" w:rsidRDefault="00B07CEB" w:rsidP="00B07CEB">
            <w:r w:rsidRPr="00B07CEB">
              <w:rPr>
                <w:rFonts w:hint="eastAsia"/>
              </w:rPr>
              <w:t>4.</w:t>
            </w:r>
            <w:r w:rsidRPr="00B07CEB">
              <w:rPr>
                <w:rFonts w:hint="eastAsia"/>
              </w:rPr>
              <w:t>用例终止</w:t>
            </w:r>
          </w:p>
        </w:tc>
      </w:tr>
      <w:tr w:rsidR="00B07CEB" w:rsidRPr="00B07CEB" w14:paraId="78AD0051" w14:textId="77777777" w:rsidTr="00A50A47">
        <w:tc>
          <w:tcPr>
            <w:tcW w:w="1492" w:type="dxa"/>
          </w:tcPr>
          <w:p w14:paraId="02DEAC08" w14:textId="77777777" w:rsidR="00B07CEB" w:rsidRPr="00B07CEB" w:rsidRDefault="00B07CEB" w:rsidP="00B07CEB">
            <w:r w:rsidRPr="00B07CEB">
              <w:rPr>
                <w:rFonts w:hint="eastAsia"/>
              </w:rPr>
              <w:t>异常事件流</w:t>
            </w:r>
          </w:p>
        </w:tc>
        <w:tc>
          <w:tcPr>
            <w:tcW w:w="6804" w:type="dxa"/>
          </w:tcPr>
          <w:p w14:paraId="337A5F76" w14:textId="77777777" w:rsidR="00B07CEB" w:rsidRPr="00B07CEB" w:rsidRDefault="00B07CEB" w:rsidP="00B07CEB">
            <w:r w:rsidRPr="00B07CEB">
              <w:rPr>
                <w:rFonts w:hint="eastAsia"/>
              </w:rPr>
              <w:t>1.</w:t>
            </w:r>
            <w:r w:rsidRPr="00B07CEB">
              <w:rPr>
                <w:rFonts w:hint="eastAsia"/>
              </w:rPr>
              <w:t>提示信息获取失败</w:t>
            </w:r>
          </w:p>
        </w:tc>
      </w:tr>
      <w:tr w:rsidR="00B07CEB" w:rsidRPr="00B07CEB" w14:paraId="4E071B9E" w14:textId="77777777" w:rsidTr="00A50A47">
        <w:tc>
          <w:tcPr>
            <w:tcW w:w="1492" w:type="dxa"/>
          </w:tcPr>
          <w:p w14:paraId="1FF21B17" w14:textId="77777777" w:rsidR="00B07CEB" w:rsidRPr="00B07CEB" w:rsidRDefault="00B07CEB" w:rsidP="00B07CEB">
            <w:r w:rsidRPr="00B07CEB">
              <w:rPr>
                <w:rFonts w:hint="eastAsia"/>
              </w:rPr>
              <w:t>其他事件流</w:t>
            </w:r>
          </w:p>
        </w:tc>
        <w:tc>
          <w:tcPr>
            <w:tcW w:w="6804" w:type="dxa"/>
          </w:tcPr>
          <w:p w14:paraId="2605F7FB" w14:textId="77777777" w:rsidR="00B07CEB" w:rsidRPr="00B07CEB" w:rsidRDefault="00B07CEB" w:rsidP="00B07CEB">
            <w:r w:rsidRPr="00B07CEB">
              <w:rPr>
                <w:rFonts w:hint="eastAsia"/>
              </w:rPr>
              <w:t>无</w:t>
            </w:r>
          </w:p>
        </w:tc>
      </w:tr>
      <w:tr w:rsidR="00B07CEB" w:rsidRPr="00B07CEB" w14:paraId="24363918" w14:textId="77777777" w:rsidTr="00A50A47">
        <w:tc>
          <w:tcPr>
            <w:tcW w:w="1492" w:type="dxa"/>
          </w:tcPr>
          <w:p w14:paraId="01BB6886" w14:textId="77777777" w:rsidR="00B07CEB" w:rsidRPr="00B07CEB" w:rsidRDefault="00B07CEB" w:rsidP="00B07CEB">
            <w:r w:rsidRPr="00B07CEB">
              <w:rPr>
                <w:rFonts w:hint="eastAsia"/>
              </w:rPr>
              <w:t>后置条件</w:t>
            </w:r>
          </w:p>
        </w:tc>
        <w:tc>
          <w:tcPr>
            <w:tcW w:w="6804" w:type="dxa"/>
          </w:tcPr>
          <w:p w14:paraId="0DA59448" w14:textId="77777777" w:rsidR="00B07CEB" w:rsidRPr="00B07CEB" w:rsidRDefault="00B07CEB" w:rsidP="00B07CEB">
            <w:r w:rsidRPr="00B07CEB">
              <w:rPr>
                <w:rFonts w:hint="eastAsia"/>
              </w:rPr>
              <w:t>无</w:t>
            </w:r>
          </w:p>
        </w:tc>
      </w:tr>
      <w:tr w:rsidR="00B07CEB" w:rsidRPr="00B07CEB" w14:paraId="657E5915" w14:textId="77777777" w:rsidTr="00A50A47">
        <w:tc>
          <w:tcPr>
            <w:tcW w:w="1492" w:type="dxa"/>
          </w:tcPr>
          <w:p w14:paraId="4F391B45" w14:textId="77777777" w:rsidR="00B07CEB" w:rsidRPr="00B07CEB" w:rsidRDefault="00B07CEB" w:rsidP="00B07CEB">
            <w:r w:rsidRPr="00B07CEB">
              <w:rPr>
                <w:rFonts w:hint="eastAsia"/>
              </w:rPr>
              <w:t>注释</w:t>
            </w:r>
          </w:p>
        </w:tc>
        <w:tc>
          <w:tcPr>
            <w:tcW w:w="6804" w:type="dxa"/>
          </w:tcPr>
          <w:p w14:paraId="5CD7FFD4" w14:textId="77777777" w:rsidR="00B07CEB" w:rsidRPr="00B07CEB" w:rsidRDefault="00B07CEB" w:rsidP="00B07CEB">
            <w:r w:rsidRPr="00B07CEB">
              <w:rPr>
                <w:rFonts w:hint="eastAsia"/>
              </w:rPr>
              <w:t>无</w:t>
            </w:r>
          </w:p>
        </w:tc>
      </w:tr>
    </w:tbl>
    <w:p w14:paraId="3B2C5824" w14:textId="77777777" w:rsidR="00B07CEB" w:rsidRPr="00B07CEB" w:rsidRDefault="00B07CEB" w:rsidP="00B07CEB">
      <w:pPr>
        <w:pStyle w:val="1"/>
      </w:pPr>
      <w:bookmarkStart w:id="14" w:name="_Toc484176837"/>
      <w:r w:rsidRPr="00B07CEB">
        <w:rPr>
          <w:rFonts w:hint="eastAsia"/>
        </w:rPr>
        <w:lastRenderedPageBreak/>
        <w:t>性能需求</w:t>
      </w:r>
      <w:bookmarkEnd w:id="14"/>
    </w:p>
    <w:p w14:paraId="2F3E2AEE" w14:textId="77777777" w:rsidR="00B07CEB" w:rsidRPr="00B07CEB" w:rsidRDefault="00B07CEB" w:rsidP="00B07CEB">
      <w:pPr>
        <w:pStyle w:val="a0"/>
      </w:pPr>
      <w:bookmarkStart w:id="15" w:name="_Toc484176838"/>
      <w:r w:rsidRPr="00B07CEB">
        <w:rPr>
          <w:rFonts w:hint="eastAsia"/>
        </w:rPr>
        <w:t>数据精确度</w:t>
      </w:r>
      <w:bookmarkEnd w:id="15"/>
    </w:p>
    <w:p w14:paraId="7F01BBBB" w14:textId="77777777" w:rsidR="00B07CEB" w:rsidRPr="00B07CEB" w:rsidRDefault="00B07CEB" w:rsidP="00B07CEB">
      <w:pPr>
        <w:ind w:firstLine="420"/>
      </w:pPr>
      <w:r w:rsidRPr="00B07CEB">
        <w:rPr>
          <w:rFonts w:hint="eastAsia"/>
        </w:rPr>
        <w:t>数据的输入是否准确是数据处理的前提，错误的输入会导致系统输出的不正确和不可用，从而使系统的工作失去意义。数据的输入来源是手工输入。手工输入要通过系统界面上的安排系统具有容错性，并且对操作人员要进行系统的培训。</w:t>
      </w:r>
      <w:r w:rsidRPr="00B07CEB">
        <w:rPr>
          <w:rFonts w:hint="eastAsia"/>
        </w:rPr>
        <w:t> </w:t>
      </w:r>
    </w:p>
    <w:p w14:paraId="008BFBE2" w14:textId="77777777" w:rsidR="00B07CEB" w:rsidRPr="00B07CEB" w:rsidRDefault="00B07CEB" w:rsidP="00B07CEB">
      <w:pPr>
        <w:ind w:firstLine="420"/>
      </w:pPr>
      <w:r w:rsidRPr="00B07CEB">
        <w:rPr>
          <w:rFonts w:hint="eastAsia"/>
        </w:rPr>
        <w:t>在系统中，数据的输入往往是大量的，因此系统要有一定的处理能力，以保证迅速的处理数据</w:t>
      </w:r>
    </w:p>
    <w:p w14:paraId="154AC5D3" w14:textId="77777777" w:rsidR="00B07CEB" w:rsidRPr="00B07CEB" w:rsidRDefault="00B07CEB" w:rsidP="00B07CEB">
      <w:pPr>
        <w:pStyle w:val="a0"/>
      </w:pPr>
      <w:bookmarkStart w:id="16" w:name="_Toc484176839"/>
      <w:r w:rsidRPr="00B07CEB">
        <w:rPr>
          <w:rFonts w:hint="eastAsia"/>
        </w:rPr>
        <w:t>适应性</w:t>
      </w:r>
      <w:bookmarkEnd w:id="16"/>
    </w:p>
    <w:p w14:paraId="7093F662" w14:textId="77777777" w:rsidR="00B07CEB" w:rsidRPr="00B07CEB" w:rsidRDefault="00B07CEB" w:rsidP="00B07CEB">
      <w:pPr>
        <w:ind w:firstLine="420"/>
      </w:pPr>
      <w:r w:rsidRPr="00B07CEB">
        <w:rPr>
          <w:rFonts w:hint="eastAsia"/>
        </w:rPr>
        <w:t>应该能广泛应用于不同类型的学校。系统采用模块化设计，并且利用语言的跨平台特性。当遇到突发事件时，系统能保存好用户信息，用户再下次登录时能保证信息的完整性。</w:t>
      </w:r>
    </w:p>
    <w:p w14:paraId="776004EC" w14:textId="77777777" w:rsidR="00B07CEB" w:rsidRPr="00B07CEB" w:rsidRDefault="00B07CEB" w:rsidP="00B07CEB">
      <w:pPr>
        <w:pStyle w:val="a0"/>
      </w:pPr>
      <w:bookmarkStart w:id="17" w:name="_Toc484176840"/>
      <w:r w:rsidRPr="00B07CEB">
        <w:rPr>
          <w:rFonts w:hint="eastAsia"/>
        </w:rPr>
        <w:t>故障处理</w:t>
      </w:r>
      <w:bookmarkEnd w:id="17"/>
    </w:p>
    <w:p w14:paraId="39A9C8F2" w14:textId="77777777" w:rsidR="00B07CEB" w:rsidRPr="00B07CEB" w:rsidRDefault="00B07CEB" w:rsidP="00B07CEB">
      <w:r w:rsidRPr="00B07CEB">
        <w:rPr>
          <w:rFonts w:hint="eastAsia"/>
          <w:b/>
        </w:rPr>
        <w:t xml:space="preserve">       </w:t>
      </w:r>
      <w:r w:rsidRPr="00B07CEB">
        <w:rPr>
          <w:b/>
        </w:rPr>
        <w:t xml:space="preserve">  </w:t>
      </w:r>
      <w:r w:rsidRPr="00B07CEB">
        <w:rPr>
          <w:rFonts w:hint="eastAsia"/>
        </w:rPr>
        <w:t>正常使用时不应出错，若运行时遇到不可恢复的系统错误，也必须保证数据库完好无损。在系统出错后，应能恢复回原来备份的数据库。</w:t>
      </w:r>
    </w:p>
    <w:p w14:paraId="418EC574" w14:textId="77777777" w:rsidR="00B07CEB" w:rsidRPr="00B07CEB" w:rsidRDefault="00B07CEB" w:rsidP="00B07CEB">
      <w:pPr>
        <w:pStyle w:val="1"/>
      </w:pPr>
      <w:bookmarkStart w:id="18" w:name="_Toc484176841"/>
      <w:r w:rsidRPr="00B07CEB">
        <w:rPr>
          <w:rFonts w:hint="eastAsia"/>
        </w:rPr>
        <w:t>设计约束</w:t>
      </w:r>
      <w:bookmarkEnd w:id="18"/>
    </w:p>
    <w:p w14:paraId="1D39CF4E" w14:textId="77777777" w:rsidR="00B07CEB" w:rsidRPr="00B07CEB" w:rsidRDefault="00B07CEB" w:rsidP="00B07CEB">
      <w:pPr>
        <w:pStyle w:val="ad"/>
        <w:numPr>
          <w:ilvl w:val="0"/>
          <w:numId w:val="22"/>
        </w:numPr>
        <w:ind w:firstLineChars="0"/>
      </w:pPr>
      <w:r w:rsidRPr="00B07CEB">
        <w:t>计划使用的商业组件，或者其它软件中的某个部件； </w:t>
      </w:r>
    </w:p>
    <w:p w14:paraId="4DD2A6D9" w14:textId="77777777" w:rsidR="00B07CEB" w:rsidRPr="00B07CEB" w:rsidRDefault="00B07CEB" w:rsidP="00B07CEB">
      <w:pPr>
        <w:pStyle w:val="ad"/>
        <w:numPr>
          <w:ilvl w:val="0"/>
          <w:numId w:val="22"/>
        </w:numPr>
        <w:ind w:firstLineChars="0"/>
      </w:pPr>
      <w:r w:rsidRPr="00B07CEB">
        <w:t>假定产品中某个用户界面将符合一个特殊的设计约定； </w:t>
      </w:r>
    </w:p>
    <w:p w14:paraId="25579F90" w14:textId="77777777" w:rsidR="00B07CEB" w:rsidRPr="00B07CEB" w:rsidRDefault="00B07CEB" w:rsidP="00B07CEB">
      <w:pPr>
        <w:pStyle w:val="ad"/>
        <w:numPr>
          <w:ilvl w:val="0"/>
          <w:numId w:val="22"/>
        </w:numPr>
        <w:ind w:firstLineChars="0"/>
      </w:pPr>
      <w:r w:rsidRPr="00B07CEB">
        <w:rPr>
          <w:rFonts w:hint="eastAsia"/>
        </w:rPr>
        <w:t>有关本软件用户的若干假定</w:t>
      </w:r>
      <w:r w:rsidRPr="00B07CEB">
        <w:t>(例如：假定用户会熟练使用SQL语言。)； </w:t>
      </w:r>
    </w:p>
    <w:p w14:paraId="2D910ACA" w14:textId="77777777" w:rsidR="00B07CEB" w:rsidRPr="00B07CEB" w:rsidRDefault="00B07CEB" w:rsidP="00B07CEB">
      <w:pPr>
        <w:pStyle w:val="ad"/>
        <w:numPr>
          <w:ilvl w:val="0"/>
          <w:numId w:val="22"/>
        </w:numPr>
        <w:ind w:firstLineChars="0"/>
      </w:pPr>
      <w:r w:rsidRPr="00B07CEB">
        <w:rPr>
          <w:rFonts w:hint="eastAsia"/>
        </w:rPr>
        <w:t>有关本软件开发工作的若干假定</w:t>
      </w:r>
      <w:r w:rsidRPr="00B07CEB">
        <w:t>(例如：用户承诺的优惠、方便、上级部门给予的特</w:t>
      </w:r>
      <w:r w:rsidRPr="00B07CEB">
        <w:rPr>
          <w:rFonts w:hint="eastAsia"/>
        </w:rPr>
        <w:t>殊政策和支持等。</w:t>
      </w:r>
      <w:r w:rsidRPr="00B07CEB">
        <w:t>)； </w:t>
      </w:r>
    </w:p>
    <w:p w14:paraId="3057B90E" w14:textId="77777777" w:rsidR="00B07CEB" w:rsidRPr="00B07CEB" w:rsidRDefault="00B07CEB" w:rsidP="00B07CEB">
      <w:pPr>
        <w:pStyle w:val="ad"/>
        <w:numPr>
          <w:ilvl w:val="0"/>
          <w:numId w:val="22"/>
        </w:numPr>
        <w:ind w:firstLineChars="0"/>
      </w:pPr>
      <w:r w:rsidRPr="00B07CEB">
        <w:rPr>
          <w:rFonts w:hint="eastAsia"/>
        </w:rPr>
        <w:t>有关本软件运行环境的一些问题； 此外，确定本软件开发项目对外部约束因素所存在的依赖。有关的约束可能包括： </w:t>
      </w:r>
    </w:p>
    <w:p w14:paraId="3063277A" w14:textId="77777777" w:rsidR="00B07CEB" w:rsidRPr="00B07CEB" w:rsidRDefault="00B07CEB" w:rsidP="00B07CEB">
      <w:pPr>
        <w:pStyle w:val="ad"/>
        <w:numPr>
          <w:ilvl w:val="0"/>
          <w:numId w:val="22"/>
        </w:numPr>
        <w:ind w:firstLineChars="0"/>
      </w:pPr>
      <w:r w:rsidRPr="00B07CEB">
        <w:rPr>
          <w:rFonts w:hint="eastAsia"/>
        </w:rPr>
        <w:t>工期约束； </w:t>
      </w:r>
    </w:p>
    <w:p w14:paraId="66EE418B" w14:textId="77777777" w:rsidR="00B07CEB" w:rsidRPr="00B07CEB" w:rsidRDefault="00B07CEB" w:rsidP="00B07CEB">
      <w:pPr>
        <w:pStyle w:val="ad"/>
        <w:numPr>
          <w:ilvl w:val="0"/>
          <w:numId w:val="22"/>
        </w:numPr>
        <w:ind w:firstLineChars="0"/>
      </w:pPr>
      <w:r w:rsidRPr="00B07CEB">
        <w:rPr>
          <w:rFonts w:hint="eastAsia"/>
        </w:rPr>
        <w:t>经费约束； </w:t>
      </w:r>
    </w:p>
    <w:p w14:paraId="5D55639C" w14:textId="77777777" w:rsidR="00B07CEB" w:rsidRPr="00B07CEB" w:rsidRDefault="00B07CEB" w:rsidP="00B07CEB">
      <w:pPr>
        <w:pStyle w:val="ad"/>
        <w:numPr>
          <w:ilvl w:val="0"/>
          <w:numId w:val="22"/>
        </w:numPr>
        <w:ind w:firstLineChars="0"/>
      </w:pPr>
      <w:r w:rsidRPr="00B07CEB">
        <w:rPr>
          <w:rFonts w:hint="eastAsia"/>
        </w:rPr>
        <w:t>人员约束； </w:t>
      </w:r>
    </w:p>
    <w:p w14:paraId="2FDB4A04" w14:textId="77777777" w:rsidR="00B07CEB" w:rsidRPr="00B07CEB" w:rsidRDefault="00B07CEB" w:rsidP="00B07CEB">
      <w:pPr>
        <w:pStyle w:val="ad"/>
        <w:numPr>
          <w:ilvl w:val="0"/>
          <w:numId w:val="22"/>
        </w:numPr>
        <w:ind w:firstLineChars="0"/>
      </w:pPr>
      <w:r w:rsidRPr="00B07CEB">
        <w:rPr>
          <w:rFonts w:hint="eastAsia"/>
        </w:rPr>
        <w:t>设备约束； </w:t>
      </w:r>
    </w:p>
    <w:p w14:paraId="0AB335FA" w14:textId="77777777" w:rsidR="00B07CEB" w:rsidRPr="00B07CEB" w:rsidRDefault="00B07CEB" w:rsidP="00B07CEB">
      <w:pPr>
        <w:pStyle w:val="ad"/>
        <w:numPr>
          <w:ilvl w:val="0"/>
          <w:numId w:val="22"/>
        </w:numPr>
        <w:ind w:firstLineChars="0"/>
      </w:pPr>
      <w:r w:rsidRPr="00B07CEB">
        <w:rPr>
          <w:rFonts w:hint="eastAsia"/>
        </w:rPr>
        <w:t>地理位置约束； </w:t>
      </w:r>
    </w:p>
    <w:p w14:paraId="182A65FB" w14:textId="77777777" w:rsidR="00B07CEB" w:rsidRDefault="00B07CEB" w:rsidP="00B07CEB">
      <w:pPr>
        <w:pStyle w:val="ad"/>
        <w:numPr>
          <w:ilvl w:val="0"/>
          <w:numId w:val="22"/>
        </w:numPr>
        <w:ind w:firstLineChars="0"/>
        <w:rPr>
          <w:rFonts w:hint="eastAsia"/>
        </w:rPr>
      </w:pPr>
      <w:r w:rsidRPr="00B07CEB">
        <w:rPr>
          <w:rFonts w:hint="eastAsia"/>
        </w:rPr>
        <w:t>其它有关项目约束；</w:t>
      </w:r>
    </w:p>
    <w:p w14:paraId="2D96FD77" w14:textId="77777777" w:rsidR="00B07CEB" w:rsidRPr="00B07CEB" w:rsidRDefault="00B07CEB" w:rsidP="00B07CEB">
      <w:pPr>
        <w:pStyle w:val="1"/>
      </w:pPr>
      <w:bookmarkStart w:id="19" w:name="_Toc484176842"/>
      <w:r w:rsidRPr="00B07CEB">
        <w:rPr>
          <w:rFonts w:hint="eastAsia"/>
        </w:rPr>
        <w:lastRenderedPageBreak/>
        <w:t>其他需求</w:t>
      </w:r>
      <w:bookmarkEnd w:id="19"/>
    </w:p>
    <w:p w14:paraId="14868950" w14:textId="77777777" w:rsidR="00B07CEB" w:rsidRPr="00B07CEB" w:rsidRDefault="00B07CEB" w:rsidP="00B07CEB">
      <w:pPr>
        <w:pStyle w:val="ad"/>
        <w:numPr>
          <w:ilvl w:val="0"/>
          <w:numId w:val="23"/>
        </w:numPr>
        <w:ind w:firstLineChars="0"/>
        <w:rPr>
          <w:rFonts w:hint="eastAsia"/>
        </w:rPr>
      </w:pPr>
      <w:r w:rsidRPr="00B07CEB">
        <w:rPr>
          <w:rFonts w:hint="eastAsia"/>
          <w:b/>
        </w:rPr>
        <w:t>可靠性需求</w:t>
      </w:r>
    </w:p>
    <w:p w14:paraId="084E75B1" w14:textId="77777777" w:rsidR="00B07CEB" w:rsidRPr="00B07CEB" w:rsidRDefault="00B07CEB" w:rsidP="00B07CEB">
      <w:pPr>
        <w:pStyle w:val="ad"/>
        <w:ind w:left="480" w:firstLineChars="0" w:firstLine="0"/>
      </w:pPr>
      <w:r w:rsidRPr="00B07CEB">
        <w:rPr>
          <w:rFonts w:hint="eastAsia"/>
        </w:rPr>
        <w:t>系统应保证</w:t>
      </w:r>
      <w:r w:rsidRPr="00B07CEB">
        <w:t>24小时内不宕机，保证100人可以同时在客户端登陆，此时系统能正常运行，正确提示相关内容。 </w:t>
      </w:r>
    </w:p>
    <w:p w14:paraId="4505C08C" w14:textId="77777777" w:rsidR="00B07CEB" w:rsidRPr="00B07CEB" w:rsidRDefault="00B07CEB" w:rsidP="00B07CEB">
      <w:pPr>
        <w:pStyle w:val="ad"/>
        <w:numPr>
          <w:ilvl w:val="0"/>
          <w:numId w:val="23"/>
        </w:numPr>
        <w:ind w:firstLineChars="0"/>
      </w:pPr>
      <w:r w:rsidRPr="00B07CEB">
        <w:rPr>
          <w:b/>
        </w:rPr>
        <w:t>开放性需求</w:t>
      </w:r>
    </w:p>
    <w:p w14:paraId="08B88C03" w14:textId="77777777" w:rsidR="00B07CEB" w:rsidRPr="00B07CEB" w:rsidRDefault="00B07CEB" w:rsidP="00B07CEB">
      <w:pPr>
        <w:pStyle w:val="ad"/>
        <w:ind w:left="480" w:firstLineChars="0" w:firstLine="0"/>
      </w:pPr>
      <w:r w:rsidRPr="00B07CEB">
        <w:rPr>
          <w:rFonts w:hint="eastAsia"/>
        </w:rPr>
        <w:t>系统应具有较强的灵活性，以适应未来功能扩展的需求。 </w:t>
      </w:r>
    </w:p>
    <w:p w14:paraId="2ADFF7B4" w14:textId="77777777" w:rsidR="00B07CEB" w:rsidRPr="00B07CEB" w:rsidRDefault="00B07CEB" w:rsidP="00B07CEB">
      <w:pPr>
        <w:pStyle w:val="ad"/>
        <w:numPr>
          <w:ilvl w:val="0"/>
          <w:numId w:val="23"/>
        </w:numPr>
        <w:ind w:firstLineChars="0"/>
        <w:rPr>
          <w:rFonts w:hint="eastAsia"/>
        </w:rPr>
      </w:pPr>
      <w:r w:rsidRPr="00B07CEB">
        <w:rPr>
          <w:rFonts w:hint="eastAsia"/>
          <w:b/>
        </w:rPr>
        <w:t>可扩展性需求</w:t>
      </w:r>
    </w:p>
    <w:p w14:paraId="6D2E7919" w14:textId="77777777" w:rsidR="00B07CEB" w:rsidRPr="00B07CEB" w:rsidRDefault="00B07CEB" w:rsidP="00B07CEB">
      <w:pPr>
        <w:pStyle w:val="ad"/>
        <w:ind w:left="480" w:firstLineChars="0" w:firstLine="0"/>
      </w:pPr>
      <w:r w:rsidRPr="00B07CEB">
        <w:rPr>
          <w:rFonts w:hint="eastAsia"/>
        </w:rPr>
        <w:t>系统设计要求能够体现扩展性要求，以适应将来功能扩展的需求。 </w:t>
      </w:r>
    </w:p>
    <w:p w14:paraId="2AE8A394" w14:textId="77777777" w:rsidR="00B07CEB" w:rsidRDefault="00B07CEB" w:rsidP="00B07CEB">
      <w:pPr>
        <w:pStyle w:val="ad"/>
        <w:numPr>
          <w:ilvl w:val="0"/>
          <w:numId w:val="23"/>
        </w:numPr>
        <w:ind w:firstLineChars="0"/>
        <w:rPr>
          <w:rFonts w:hint="eastAsia"/>
        </w:rPr>
      </w:pPr>
      <w:r w:rsidRPr="00B07CEB">
        <w:rPr>
          <w:rFonts w:hint="eastAsia"/>
          <w:b/>
        </w:rPr>
        <w:t>系统安全性需求</w:t>
      </w:r>
    </w:p>
    <w:p w14:paraId="39D82308" w14:textId="77777777" w:rsidR="00B07CEB" w:rsidRPr="00B07CEB" w:rsidRDefault="00B07CEB" w:rsidP="00B07CEB">
      <w:pPr>
        <w:pStyle w:val="ad"/>
        <w:ind w:left="480" w:firstLineChars="0" w:firstLine="0"/>
      </w:pPr>
      <w:r w:rsidRPr="00B07CEB">
        <w:rPr>
          <w:rFonts w:hint="eastAsia"/>
        </w:rPr>
        <w:t>系统有严格的权限管理功能，各功能模块需有相应的权限方能进入。系统需能够防止各类误操作可能造成的数据丢失，破坏。防止用户非法获取网页以及内容。 </w:t>
      </w:r>
    </w:p>
    <w:p w14:paraId="33C4C193" w14:textId="77777777" w:rsidR="00B07CEB" w:rsidRPr="00B07CEB" w:rsidRDefault="00B07CEB" w:rsidP="00B07CEB">
      <w:pPr>
        <w:pStyle w:val="ad"/>
        <w:numPr>
          <w:ilvl w:val="0"/>
          <w:numId w:val="23"/>
        </w:numPr>
        <w:ind w:firstLineChars="0"/>
        <w:rPr>
          <w:rFonts w:hint="eastAsia"/>
        </w:rPr>
      </w:pPr>
      <w:r w:rsidRPr="00B07CEB">
        <w:rPr>
          <w:rFonts w:hint="eastAsia"/>
          <w:b/>
        </w:rPr>
        <w:t>易操作性</w:t>
      </w:r>
    </w:p>
    <w:p w14:paraId="1E42EBD0" w14:textId="77777777" w:rsidR="001A58EF" w:rsidRPr="00B07CEB" w:rsidRDefault="00B07CEB" w:rsidP="00B07CEB">
      <w:pPr>
        <w:pStyle w:val="ad"/>
        <w:ind w:left="480" w:firstLineChars="0" w:firstLine="0"/>
        <w:rPr>
          <w:rFonts w:hint="eastAsia"/>
        </w:rPr>
      </w:pPr>
      <w:r w:rsidRPr="00B07CEB">
        <w:rPr>
          <w:rFonts w:hint="eastAsia"/>
        </w:rPr>
        <w:t>在系统中提供操作指南，便于用户操作使用。</w:t>
      </w:r>
      <w:bookmarkEnd w:id="3"/>
      <w:bookmarkEnd w:id="4"/>
    </w:p>
    <w:sectPr w:rsidR="001A58EF" w:rsidRPr="00B07CEB" w:rsidSect="0066133C">
      <w:headerReference w:type="default" r:id="rId17"/>
      <w:footerReference w:type="default" r:id="rId1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159A9" w14:textId="77777777" w:rsidR="004539C7" w:rsidRDefault="004539C7">
      <w:r>
        <w:separator/>
      </w:r>
    </w:p>
  </w:endnote>
  <w:endnote w:type="continuationSeparator" w:id="0">
    <w:p w14:paraId="7B68DEEF" w14:textId="77777777" w:rsidR="004539C7" w:rsidRDefault="00453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Verdana">
    <w:panose1 w:val="020B0604030504040204"/>
    <w:charset w:val="00"/>
    <w:family w:val="auto"/>
    <w:pitch w:val="variable"/>
    <w:sig w:usb0="A1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新宋体">
    <w:altName w:val="宋体"/>
    <w:charset w:val="86"/>
    <w:family w:val="modern"/>
    <w:pitch w:val="fixed"/>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83480" w14:textId="77777777" w:rsidR="00AA2663" w:rsidRDefault="00AA2663" w:rsidP="00F17CEF">
    <w:pPr>
      <w:pStyle w:val="a6"/>
      <w:framePr w:wrap="none"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FB2B484" w14:textId="77777777" w:rsidR="00AA2663" w:rsidRDefault="00AA2663">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9F067" w14:textId="77777777" w:rsidR="00AA2663" w:rsidRDefault="00AA2663" w:rsidP="00F17CEF">
    <w:pPr>
      <w:pStyle w:val="a6"/>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04009B">
      <w:rPr>
        <w:rStyle w:val="aa"/>
        <w:noProof/>
      </w:rPr>
      <w:t>17</w:t>
    </w:r>
    <w:r>
      <w:rPr>
        <w:rStyle w:val="aa"/>
      </w:rPr>
      <w:fldChar w:fldCharType="end"/>
    </w:r>
  </w:p>
  <w:p w14:paraId="4228596A" w14:textId="77777777" w:rsidR="00AA2663" w:rsidRDefault="00AA266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28E99" w14:textId="77777777" w:rsidR="004539C7" w:rsidRDefault="004539C7">
      <w:r>
        <w:separator/>
      </w:r>
    </w:p>
  </w:footnote>
  <w:footnote w:type="continuationSeparator" w:id="0">
    <w:p w14:paraId="48F902EC" w14:textId="77777777" w:rsidR="004539C7" w:rsidRDefault="004539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1B420" w14:textId="77777777" w:rsidR="00AA2663" w:rsidRDefault="00AA2663" w:rsidP="004447F0">
    <w:pPr>
      <w:pStyle w:val="a5"/>
      <w:pBdr>
        <w:bottom w:val="none" w:sz="0" w:space="0" w:color="auto"/>
      </w:pBd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B2FA4" w14:textId="77777777" w:rsidR="00B07CEB" w:rsidRDefault="00B07CEB" w:rsidP="00B07CEB">
    <w:pPr>
      <w:pStyle w:val="a5"/>
      <w:pBdr>
        <w:bottom w:val="none" w:sz="0" w:space="0" w:color="auto"/>
      </w:pBdr>
      <w:rPr>
        <w:rFonts w:hint="eastAsia"/>
      </w:rPr>
    </w:pPr>
    <w:r>
      <w:rPr>
        <w:rFonts w:hint="eastAsia"/>
      </w:rPr>
      <w:t>武汉理工大学企业软件实训</w:t>
    </w:r>
  </w:p>
  <w:p w14:paraId="73EF6A3C" w14:textId="77777777" w:rsidR="00AA2663" w:rsidRDefault="00AA2663" w:rsidP="00B07CEB">
    <w:pPr>
      <w:pStyle w:val="a5"/>
      <w:pBdr>
        <w:bottom w:val="none" w:sz="0" w:space="0" w:color="auto"/>
      </w:pBdr>
    </w:pPr>
    <w:r>
      <w:rPr>
        <w:rFonts w:hint="eastAsia"/>
      </w:rPr>
      <w:t>《</w:t>
    </w:r>
    <w:r w:rsidR="00B07CEB">
      <w:rPr>
        <w:rFonts w:hint="eastAsia"/>
      </w:rPr>
      <w:t>高校</w:t>
    </w:r>
    <w:r w:rsidR="00B07CEB">
      <w:rPr>
        <w:rFonts w:hint="eastAsia"/>
      </w:rPr>
      <w:t>OA</w:t>
    </w:r>
    <w:r w:rsidR="00B07CEB">
      <w:rPr>
        <w:rFonts w:hint="eastAsia"/>
      </w:rPr>
      <w:t>系统需求分析》</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4A14"/>
    <w:multiLevelType w:val="hybridMultilevel"/>
    <w:tmpl w:val="3168DF96"/>
    <w:lvl w:ilvl="0" w:tplc="04090011">
      <w:start w:val="1"/>
      <w:numFmt w:val="decimal"/>
      <w:lvlText w:val="%1)"/>
      <w:lvlJc w:val="left"/>
      <w:pPr>
        <w:ind w:left="1898" w:hanging="480"/>
      </w:pPr>
    </w:lvl>
    <w:lvl w:ilvl="1" w:tplc="04090019" w:tentative="1">
      <w:start w:val="1"/>
      <w:numFmt w:val="lowerLetter"/>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lowerLetter"/>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lowerLetter"/>
      <w:lvlText w:val="%8)"/>
      <w:lvlJc w:val="left"/>
      <w:pPr>
        <w:ind w:left="5258" w:hanging="480"/>
      </w:pPr>
    </w:lvl>
    <w:lvl w:ilvl="8" w:tplc="0409001B" w:tentative="1">
      <w:start w:val="1"/>
      <w:numFmt w:val="lowerRoman"/>
      <w:lvlText w:val="%9."/>
      <w:lvlJc w:val="right"/>
      <w:pPr>
        <w:ind w:left="5738" w:hanging="480"/>
      </w:pPr>
    </w:lvl>
  </w:abstractNum>
  <w:abstractNum w:abstractNumId="1">
    <w:nsid w:val="17EC0148"/>
    <w:multiLevelType w:val="hybridMultilevel"/>
    <w:tmpl w:val="9A2AA766"/>
    <w:lvl w:ilvl="0" w:tplc="0409001B">
      <w:start w:val="1"/>
      <w:numFmt w:val="lowerRoman"/>
      <w:lvlText w:val="%1."/>
      <w:lvlJc w:val="righ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1A2C4B29"/>
    <w:multiLevelType w:val="hybridMultilevel"/>
    <w:tmpl w:val="881E8264"/>
    <w:lvl w:ilvl="0" w:tplc="262A981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09547F"/>
    <w:multiLevelType w:val="hybridMultilevel"/>
    <w:tmpl w:val="6A64DE2C"/>
    <w:lvl w:ilvl="0" w:tplc="04090011">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35D4CB6"/>
    <w:multiLevelType w:val="hybridMultilevel"/>
    <w:tmpl w:val="98CA1B70"/>
    <w:lvl w:ilvl="0" w:tplc="E1926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306A5F"/>
    <w:multiLevelType w:val="hybridMultilevel"/>
    <w:tmpl w:val="12E8A4F8"/>
    <w:lvl w:ilvl="0" w:tplc="0409001B">
      <w:start w:val="1"/>
      <w:numFmt w:val="lowerRoman"/>
      <w:lvlText w:val="%1."/>
      <w:lvlJc w:val="righ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2CA317B6"/>
    <w:multiLevelType w:val="hybridMultilevel"/>
    <w:tmpl w:val="C854D202"/>
    <w:lvl w:ilvl="0" w:tplc="2EEA4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7C316D"/>
    <w:multiLevelType w:val="hybridMultilevel"/>
    <w:tmpl w:val="B88A2CA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31356AFC"/>
    <w:multiLevelType w:val="hybridMultilevel"/>
    <w:tmpl w:val="D182F8A4"/>
    <w:lvl w:ilvl="0" w:tplc="04090011">
      <w:start w:val="1"/>
      <w:numFmt w:val="decimal"/>
      <w:lvlText w:val="%1)"/>
      <w:lvlJc w:val="left"/>
      <w:pPr>
        <w:ind w:left="1472" w:hanging="480"/>
      </w:pPr>
    </w:lvl>
    <w:lvl w:ilvl="1" w:tplc="04090019" w:tentative="1">
      <w:start w:val="1"/>
      <w:numFmt w:val="lowerLetter"/>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lowerLetter"/>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lowerLetter"/>
      <w:lvlText w:val="%8)"/>
      <w:lvlJc w:val="left"/>
      <w:pPr>
        <w:ind w:left="4832" w:hanging="480"/>
      </w:pPr>
    </w:lvl>
    <w:lvl w:ilvl="8" w:tplc="0409001B" w:tentative="1">
      <w:start w:val="1"/>
      <w:numFmt w:val="lowerRoman"/>
      <w:lvlText w:val="%9."/>
      <w:lvlJc w:val="right"/>
      <w:pPr>
        <w:ind w:left="5312" w:hanging="480"/>
      </w:pPr>
    </w:lvl>
  </w:abstractNum>
  <w:abstractNum w:abstractNumId="9">
    <w:nsid w:val="3F015A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424D4522"/>
    <w:multiLevelType w:val="hybridMultilevel"/>
    <w:tmpl w:val="D0C26358"/>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6531709"/>
    <w:multiLevelType w:val="multilevel"/>
    <w:tmpl w:val="3F62DD44"/>
    <w:lvl w:ilvl="0">
      <w:start w:val="1"/>
      <w:numFmt w:val="decimal"/>
      <w:pStyle w:val="a"/>
      <w:lvlText w:val="%1"/>
      <w:lvlJc w:val="left"/>
      <w:pPr>
        <w:ind w:left="425" w:hanging="425"/>
      </w:pPr>
      <w:rPr>
        <w:rFonts w:hint="eastAsia"/>
      </w:rPr>
    </w:lvl>
    <w:lvl w:ilvl="1">
      <w:start w:val="1"/>
      <w:numFmt w:val="decimal"/>
      <w:pStyle w:val="1"/>
      <w:lvlText w:val="%1.%2"/>
      <w:lvlJc w:val="left"/>
      <w:pPr>
        <w:ind w:left="992" w:hanging="567"/>
      </w:pPr>
      <w:rPr>
        <w:rFonts w:hint="eastAsia"/>
      </w:rPr>
    </w:lvl>
    <w:lvl w:ilvl="2">
      <w:start w:val="1"/>
      <w:numFmt w:val="decimal"/>
      <w:pStyle w:val="a0"/>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46933F12"/>
    <w:multiLevelType w:val="hybridMultilevel"/>
    <w:tmpl w:val="D890BA12"/>
    <w:lvl w:ilvl="0" w:tplc="D67274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57727A0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78A05C5"/>
    <w:multiLevelType w:val="hybridMultilevel"/>
    <w:tmpl w:val="28C0D5A6"/>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5A6C2BD3"/>
    <w:multiLevelType w:val="hybridMultilevel"/>
    <w:tmpl w:val="F3A460E2"/>
    <w:lvl w:ilvl="0" w:tplc="F7449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BD53378"/>
    <w:multiLevelType w:val="hybridMultilevel"/>
    <w:tmpl w:val="D182F8A4"/>
    <w:lvl w:ilvl="0" w:tplc="04090011">
      <w:start w:val="1"/>
      <w:numFmt w:val="decimal"/>
      <w:lvlText w:val="%1)"/>
      <w:lvlJc w:val="left"/>
      <w:pPr>
        <w:ind w:left="1472" w:hanging="480"/>
      </w:pPr>
    </w:lvl>
    <w:lvl w:ilvl="1" w:tplc="04090019" w:tentative="1">
      <w:start w:val="1"/>
      <w:numFmt w:val="lowerLetter"/>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lowerLetter"/>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lowerLetter"/>
      <w:lvlText w:val="%8)"/>
      <w:lvlJc w:val="left"/>
      <w:pPr>
        <w:ind w:left="4832" w:hanging="480"/>
      </w:pPr>
    </w:lvl>
    <w:lvl w:ilvl="8" w:tplc="0409001B" w:tentative="1">
      <w:start w:val="1"/>
      <w:numFmt w:val="lowerRoman"/>
      <w:lvlText w:val="%9."/>
      <w:lvlJc w:val="right"/>
      <w:pPr>
        <w:ind w:left="5312" w:hanging="480"/>
      </w:pPr>
    </w:lvl>
  </w:abstractNum>
  <w:abstractNum w:abstractNumId="17">
    <w:nsid w:val="5EBB64E3"/>
    <w:multiLevelType w:val="hybridMultilevel"/>
    <w:tmpl w:val="3CDE71C0"/>
    <w:lvl w:ilvl="0" w:tplc="04090011">
      <w:start w:val="1"/>
      <w:numFmt w:val="decimal"/>
      <w:lvlText w:val="%1)"/>
      <w:lvlJc w:val="left"/>
      <w:pPr>
        <w:ind w:left="1898" w:hanging="480"/>
      </w:pPr>
    </w:lvl>
    <w:lvl w:ilvl="1" w:tplc="04090019" w:tentative="1">
      <w:start w:val="1"/>
      <w:numFmt w:val="lowerLetter"/>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lowerLetter"/>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lowerLetter"/>
      <w:lvlText w:val="%8)"/>
      <w:lvlJc w:val="left"/>
      <w:pPr>
        <w:ind w:left="5258" w:hanging="480"/>
      </w:pPr>
    </w:lvl>
    <w:lvl w:ilvl="8" w:tplc="0409001B" w:tentative="1">
      <w:start w:val="1"/>
      <w:numFmt w:val="lowerRoman"/>
      <w:lvlText w:val="%9."/>
      <w:lvlJc w:val="right"/>
      <w:pPr>
        <w:ind w:left="5738" w:hanging="480"/>
      </w:pPr>
    </w:lvl>
  </w:abstractNum>
  <w:abstractNum w:abstractNumId="18">
    <w:nsid w:val="60432AC8"/>
    <w:multiLevelType w:val="hybridMultilevel"/>
    <w:tmpl w:val="C526EFCC"/>
    <w:lvl w:ilvl="0" w:tplc="7F94E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E85372"/>
    <w:multiLevelType w:val="hybridMultilevel"/>
    <w:tmpl w:val="0A6C3FDA"/>
    <w:lvl w:ilvl="0" w:tplc="0409000D">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0">
    <w:nsid w:val="653A38B2"/>
    <w:multiLevelType w:val="hybridMultilevel"/>
    <w:tmpl w:val="CA164D96"/>
    <w:lvl w:ilvl="0" w:tplc="9C9EF5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6F04E0F"/>
    <w:multiLevelType w:val="hybridMultilevel"/>
    <w:tmpl w:val="9BBAC34A"/>
    <w:lvl w:ilvl="0" w:tplc="30E4E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A513F60"/>
    <w:multiLevelType w:val="hybridMultilevel"/>
    <w:tmpl w:val="79BA7486"/>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9"/>
  </w:num>
  <w:num w:numId="3">
    <w:abstractNumId w:val="1"/>
  </w:num>
  <w:num w:numId="4">
    <w:abstractNumId w:val="5"/>
  </w:num>
  <w:num w:numId="5">
    <w:abstractNumId w:val="3"/>
  </w:num>
  <w:num w:numId="6">
    <w:abstractNumId w:val="22"/>
  </w:num>
  <w:num w:numId="7">
    <w:abstractNumId w:val="17"/>
  </w:num>
  <w:num w:numId="8">
    <w:abstractNumId w:val="0"/>
  </w:num>
  <w:num w:numId="9">
    <w:abstractNumId w:val="7"/>
  </w:num>
  <w:num w:numId="10">
    <w:abstractNumId w:val="14"/>
  </w:num>
  <w:num w:numId="11">
    <w:abstractNumId w:val="20"/>
  </w:num>
  <w:num w:numId="12">
    <w:abstractNumId w:val="12"/>
  </w:num>
  <w:num w:numId="13">
    <w:abstractNumId w:val="2"/>
  </w:num>
  <w:num w:numId="14">
    <w:abstractNumId w:val="13"/>
  </w:num>
  <w:num w:numId="15">
    <w:abstractNumId w:val="16"/>
  </w:num>
  <w:num w:numId="16">
    <w:abstractNumId w:val="21"/>
  </w:num>
  <w:num w:numId="17">
    <w:abstractNumId w:val="18"/>
  </w:num>
  <w:num w:numId="18">
    <w:abstractNumId w:val="4"/>
  </w:num>
  <w:num w:numId="19">
    <w:abstractNumId w:val="15"/>
  </w:num>
  <w:num w:numId="20">
    <w:abstractNumId w:val="6"/>
  </w:num>
  <w:num w:numId="21">
    <w:abstractNumId w:val="8"/>
  </w:num>
  <w:num w:numId="22">
    <w:abstractNumId w:val="1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EB"/>
    <w:rsid w:val="00001BAC"/>
    <w:rsid w:val="00005C04"/>
    <w:rsid w:val="0002179C"/>
    <w:rsid w:val="0004009B"/>
    <w:rsid w:val="00042454"/>
    <w:rsid w:val="00061FDB"/>
    <w:rsid w:val="000725B0"/>
    <w:rsid w:val="00096C75"/>
    <w:rsid w:val="000B3761"/>
    <w:rsid w:val="000E37DC"/>
    <w:rsid w:val="000E5FB0"/>
    <w:rsid w:val="000F710A"/>
    <w:rsid w:val="00111B43"/>
    <w:rsid w:val="00112ED8"/>
    <w:rsid w:val="00117372"/>
    <w:rsid w:val="00117A09"/>
    <w:rsid w:val="00121701"/>
    <w:rsid w:val="001221F0"/>
    <w:rsid w:val="001600C6"/>
    <w:rsid w:val="001621FC"/>
    <w:rsid w:val="0018155B"/>
    <w:rsid w:val="001A1893"/>
    <w:rsid w:val="001A36AA"/>
    <w:rsid w:val="001A526C"/>
    <w:rsid w:val="001A58EF"/>
    <w:rsid w:val="001A5EE6"/>
    <w:rsid w:val="001C5D1E"/>
    <w:rsid w:val="001D00EA"/>
    <w:rsid w:val="001D4302"/>
    <w:rsid w:val="001E0E63"/>
    <w:rsid w:val="001E1A86"/>
    <w:rsid w:val="001E33CC"/>
    <w:rsid w:val="001E4513"/>
    <w:rsid w:val="001E73DC"/>
    <w:rsid w:val="001F038F"/>
    <w:rsid w:val="001F166B"/>
    <w:rsid w:val="002073FC"/>
    <w:rsid w:val="00210A80"/>
    <w:rsid w:val="00214816"/>
    <w:rsid w:val="002200C2"/>
    <w:rsid w:val="002327E1"/>
    <w:rsid w:val="00243F5C"/>
    <w:rsid w:val="002568CD"/>
    <w:rsid w:val="00262D8A"/>
    <w:rsid w:val="002765BA"/>
    <w:rsid w:val="00283DF9"/>
    <w:rsid w:val="00291962"/>
    <w:rsid w:val="00291CE0"/>
    <w:rsid w:val="00297C18"/>
    <w:rsid w:val="002A4271"/>
    <w:rsid w:val="002A658A"/>
    <w:rsid w:val="002C5632"/>
    <w:rsid w:val="002D1C98"/>
    <w:rsid w:val="002D7E31"/>
    <w:rsid w:val="002F39CF"/>
    <w:rsid w:val="002F4FB9"/>
    <w:rsid w:val="003124A4"/>
    <w:rsid w:val="00327318"/>
    <w:rsid w:val="0033100D"/>
    <w:rsid w:val="00334417"/>
    <w:rsid w:val="003453A2"/>
    <w:rsid w:val="00354512"/>
    <w:rsid w:val="003846D3"/>
    <w:rsid w:val="00390AA5"/>
    <w:rsid w:val="003953A3"/>
    <w:rsid w:val="003A4103"/>
    <w:rsid w:val="003B730A"/>
    <w:rsid w:val="003C442C"/>
    <w:rsid w:val="003C4684"/>
    <w:rsid w:val="003D2316"/>
    <w:rsid w:val="003E3BA9"/>
    <w:rsid w:val="003E3E43"/>
    <w:rsid w:val="00400B21"/>
    <w:rsid w:val="00420142"/>
    <w:rsid w:val="004206C8"/>
    <w:rsid w:val="00422183"/>
    <w:rsid w:val="00426B0C"/>
    <w:rsid w:val="00437B94"/>
    <w:rsid w:val="0044299F"/>
    <w:rsid w:val="004447F0"/>
    <w:rsid w:val="00445298"/>
    <w:rsid w:val="004539C7"/>
    <w:rsid w:val="00460379"/>
    <w:rsid w:val="004731B9"/>
    <w:rsid w:val="00476F0A"/>
    <w:rsid w:val="004930C7"/>
    <w:rsid w:val="00494A90"/>
    <w:rsid w:val="004959D9"/>
    <w:rsid w:val="00497B7D"/>
    <w:rsid w:val="004A3360"/>
    <w:rsid w:val="004C6EBA"/>
    <w:rsid w:val="004D3620"/>
    <w:rsid w:val="004E7985"/>
    <w:rsid w:val="004F0ABF"/>
    <w:rsid w:val="004F18E4"/>
    <w:rsid w:val="00515E2F"/>
    <w:rsid w:val="00544884"/>
    <w:rsid w:val="00546035"/>
    <w:rsid w:val="0055214C"/>
    <w:rsid w:val="0057303A"/>
    <w:rsid w:val="005760A4"/>
    <w:rsid w:val="0058219F"/>
    <w:rsid w:val="00596673"/>
    <w:rsid w:val="005A6547"/>
    <w:rsid w:val="005E053D"/>
    <w:rsid w:val="005E23E7"/>
    <w:rsid w:val="0060333C"/>
    <w:rsid w:val="006103B7"/>
    <w:rsid w:val="00613945"/>
    <w:rsid w:val="00623FE7"/>
    <w:rsid w:val="00624D95"/>
    <w:rsid w:val="00634AD1"/>
    <w:rsid w:val="00645E4B"/>
    <w:rsid w:val="0065130E"/>
    <w:rsid w:val="0066133C"/>
    <w:rsid w:val="0066658C"/>
    <w:rsid w:val="00681320"/>
    <w:rsid w:val="00682864"/>
    <w:rsid w:val="00686299"/>
    <w:rsid w:val="00696633"/>
    <w:rsid w:val="006A5933"/>
    <w:rsid w:val="006A7602"/>
    <w:rsid w:val="006C71B5"/>
    <w:rsid w:val="006D11C0"/>
    <w:rsid w:val="006D19D3"/>
    <w:rsid w:val="006F06CC"/>
    <w:rsid w:val="006F7DF7"/>
    <w:rsid w:val="007064CB"/>
    <w:rsid w:val="007072A2"/>
    <w:rsid w:val="00711362"/>
    <w:rsid w:val="00737D4E"/>
    <w:rsid w:val="0078004A"/>
    <w:rsid w:val="00781936"/>
    <w:rsid w:val="00782F7E"/>
    <w:rsid w:val="00793B58"/>
    <w:rsid w:val="00794492"/>
    <w:rsid w:val="007A419A"/>
    <w:rsid w:val="00804872"/>
    <w:rsid w:val="00805E87"/>
    <w:rsid w:val="008123C7"/>
    <w:rsid w:val="008155D0"/>
    <w:rsid w:val="00853987"/>
    <w:rsid w:val="00860506"/>
    <w:rsid w:val="00882C0F"/>
    <w:rsid w:val="0088671F"/>
    <w:rsid w:val="00893CB9"/>
    <w:rsid w:val="008A1AB1"/>
    <w:rsid w:val="008C45AA"/>
    <w:rsid w:val="008D255C"/>
    <w:rsid w:val="008D2AA3"/>
    <w:rsid w:val="008D422B"/>
    <w:rsid w:val="008D6018"/>
    <w:rsid w:val="00902CEC"/>
    <w:rsid w:val="00904C2B"/>
    <w:rsid w:val="00906404"/>
    <w:rsid w:val="00911CBE"/>
    <w:rsid w:val="00932036"/>
    <w:rsid w:val="00945010"/>
    <w:rsid w:val="00952E14"/>
    <w:rsid w:val="00963710"/>
    <w:rsid w:val="00964F6E"/>
    <w:rsid w:val="00967591"/>
    <w:rsid w:val="00987C4E"/>
    <w:rsid w:val="0099433B"/>
    <w:rsid w:val="009B5F22"/>
    <w:rsid w:val="009C609A"/>
    <w:rsid w:val="009C7E4D"/>
    <w:rsid w:val="009D223A"/>
    <w:rsid w:val="009E20F7"/>
    <w:rsid w:val="009E4EE0"/>
    <w:rsid w:val="00A1475C"/>
    <w:rsid w:val="00A4657E"/>
    <w:rsid w:val="00A51FB8"/>
    <w:rsid w:val="00A74270"/>
    <w:rsid w:val="00A75FDC"/>
    <w:rsid w:val="00A769B6"/>
    <w:rsid w:val="00A81577"/>
    <w:rsid w:val="00A86C44"/>
    <w:rsid w:val="00A86D0D"/>
    <w:rsid w:val="00A916CE"/>
    <w:rsid w:val="00A93688"/>
    <w:rsid w:val="00A945B1"/>
    <w:rsid w:val="00A968F8"/>
    <w:rsid w:val="00AA2663"/>
    <w:rsid w:val="00AD3602"/>
    <w:rsid w:val="00AD4F43"/>
    <w:rsid w:val="00AE1DEC"/>
    <w:rsid w:val="00AF5A55"/>
    <w:rsid w:val="00B07CEB"/>
    <w:rsid w:val="00B10C0C"/>
    <w:rsid w:val="00B421B7"/>
    <w:rsid w:val="00B616D3"/>
    <w:rsid w:val="00B63F4B"/>
    <w:rsid w:val="00B641EC"/>
    <w:rsid w:val="00B71909"/>
    <w:rsid w:val="00B721F9"/>
    <w:rsid w:val="00B9421E"/>
    <w:rsid w:val="00BB1F58"/>
    <w:rsid w:val="00BD5375"/>
    <w:rsid w:val="00BE2E99"/>
    <w:rsid w:val="00BF1922"/>
    <w:rsid w:val="00BF2796"/>
    <w:rsid w:val="00C02764"/>
    <w:rsid w:val="00C5389F"/>
    <w:rsid w:val="00C53C49"/>
    <w:rsid w:val="00C6691D"/>
    <w:rsid w:val="00C71023"/>
    <w:rsid w:val="00C8379F"/>
    <w:rsid w:val="00C83E0A"/>
    <w:rsid w:val="00C87E3D"/>
    <w:rsid w:val="00C90A1E"/>
    <w:rsid w:val="00C9429B"/>
    <w:rsid w:val="00C94601"/>
    <w:rsid w:val="00C949D9"/>
    <w:rsid w:val="00CB6849"/>
    <w:rsid w:val="00CC4FBC"/>
    <w:rsid w:val="00CC56DD"/>
    <w:rsid w:val="00CE2456"/>
    <w:rsid w:val="00CF030D"/>
    <w:rsid w:val="00D00FDC"/>
    <w:rsid w:val="00D2130B"/>
    <w:rsid w:val="00D230C8"/>
    <w:rsid w:val="00D24E2B"/>
    <w:rsid w:val="00D41074"/>
    <w:rsid w:val="00D45AAE"/>
    <w:rsid w:val="00D720CE"/>
    <w:rsid w:val="00D75B51"/>
    <w:rsid w:val="00DA5733"/>
    <w:rsid w:val="00DA6C1E"/>
    <w:rsid w:val="00DA7A47"/>
    <w:rsid w:val="00DB4382"/>
    <w:rsid w:val="00DC7BA5"/>
    <w:rsid w:val="00DD7B17"/>
    <w:rsid w:val="00DE344F"/>
    <w:rsid w:val="00DE47FA"/>
    <w:rsid w:val="00DE56A0"/>
    <w:rsid w:val="00DF1DA1"/>
    <w:rsid w:val="00DF656C"/>
    <w:rsid w:val="00E034A9"/>
    <w:rsid w:val="00E074D4"/>
    <w:rsid w:val="00E07FE2"/>
    <w:rsid w:val="00E12290"/>
    <w:rsid w:val="00E12BE3"/>
    <w:rsid w:val="00E30F35"/>
    <w:rsid w:val="00E34F82"/>
    <w:rsid w:val="00E360F8"/>
    <w:rsid w:val="00E42F0B"/>
    <w:rsid w:val="00E47832"/>
    <w:rsid w:val="00E762B9"/>
    <w:rsid w:val="00E84C50"/>
    <w:rsid w:val="00EA11E9"/>
    <w:rsid w:val="00EA6407"/>
    <w:rsid w:val="00EB09C3"/>
    <w:rsid w:val="00EB1EC5"/>
    <w:rsid w:val="00ED6FC4"/>
    <w:rsid w:val="00EF6FD1"/>
    <w:rsid w:val="00F06C77"/>
    <w:rsid w:val="00F10554"/>
    <w:rsid w:val="00F13D85"/>
    <w:rsid w:val="00F17CEF"/>
    <w:rsid w:val="00F204D2"/>
    <w:rsid w:val="00F258FA"/>
    <w:rsid w:val="00F704B1"/>
    <w:rsid w:val="00F75341"/>
    <w:rsid w:val="00F7653C"/>
    <w:rsid w:val="00F816BC"/>
    <w:rsid w:val="00F945BA"/>
    <w:rsid w:val="00FA25AC"/>
    <w:rsid w:val="00FC08D6"/>
    <w:rsid w:val="00FC2ACB"/>
    <w:rsid w:val="00FC5746"/>
    <w:rsid w:val="00FD14B0"/>
    <w:rsid w:val="00FD2E16"/>
    <w:rsid w:val="00FD3E46"/>
    <w:rsid w:val="17EA1AAD"/>
    <w:rsid w:val="2D861B4E"/>
    <w:rsid w:val="7EE22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03347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1">
    <w:name w:val="Normal"/>
    <w:qFormat/>
    <w:rsid w:val="00112ED8"/>
    <w:pPr>
      <w:widowControl w:val="0"/>
      <w:jc w:val="both"/>
    </w:pPr>
    <w:rPr>
      <w:kern w:val="2"/>
      <w:sz w:val="24"/>
      <w:szCs w:val="24"/>
    </w:rPr>
  </w:style>
  <w:style w:type="paragraph" w:styleId="1">
    <w:name w:val="heading 1"/>
    <w:basedOn w:val="a1"/>
    <w:next w:val="a1"/>
    <w:link w:val="10"/>
    <w:qFormat/>
    <w:rsid w:val="0066133C"/>
    <w:pPr>
      <w:keepNext/>
      <w:keepLines/>
      <w:numPr>
        <w:ilvl w:val="1"/>
        <w:numId w:val="1"/>
      </w:numPr>
      <w:spacing w:before="340" w:after="330" w:line="578" w:lineRule="auto"/>
      <w:jc w:val="left"/>
      <w:outlineLvl w:val="0"/>
    </w:pPr>
    <w:rPr>
      <w:rFonts w:eastAsia="SimHei"/>
      <w:bCs/>
      <w:kern w:val="44"/>
      <w:sz w:val="30"/>
      <w:szCs w:val="4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pPr>
      <w:pBdr>
        <w:bottom w:val="single" w:sz="6" w:space="1" w:color="auto"/>
      </w:pBdr>
      <w:tabs>
        <w:tab w:val="center" w:pos="4153"/>
        <w:tab w:val="right" w:pos="8306"/>
      </w:tabs>
      <w:snapToGrid w:val="0"/>
      <w:jc w:val="center"/>
    </w:pPr>
    <w:rPr>
      <w:sz w:val="18"/>
      <w:szCs w:val="18"/>
    </w:rPr>
  </w:style>
  <w:style w:type="paragraph" w:styleId="a6">
    <w:name w:val="footer"/>
    <w:basedOn w:val="a1"/>
    <w:pPr>
      <w:tabs>
        <w:tab w:val="center" w:pos="4153"/>
        <w:tab w:val="right" w:pos="8306"/>
      </w:tabs>
      <w:snapToGrid w:val="0"/>
      <w:jc w:val="left"/>
    </w:pPr>
    <w:rPr>
      <w:sz w:val="18"/>
      <w:szCs w:val="18"/>
    </w:rPr>
  </w:style>
  <w:style w:type="paragraph" w:customStyle="1" w:styleId="CharCharCharCharCharCharChar">
    <w:name w:val="Char 字元 Char Char Char Char Char Char"/>
    <w:basedOn w:val="a1"/>
    <w:pPr>
      <w:widowControl/>
      <w:spacing w:after="160" w:line="240" w:lineRule="exact"/>
      <w:jc w:val="left"/>
    </w:pPr>
    <w:rPr>
      <w:rFonts w:ascii="Verdana" w:hAnsi="Verdana"/>
      <w:kern w:val="0"/>
      <w:sz w:val="20"/>
      <w:szCs w:val="20"/>
      <w:lang w:eastAsia="en-US"/>
    </w:rPr>
  </w:style>
  <w:style w:type="table" w:styleId="a7">
    <w:name w:val="Table Grid"/>
    <w:basedOn w:val="a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link w:val="1"/>
    <w:rsid w:val="0066133C"/>
    <w:rPr>
      <w:rFonts w:eastAsia="SimHei"/>
      <w:bCs/>
      <w:kern w:val="44"/>
      <w:sz w:val="30"/>
      <w:szCs w:val="44"/>
    </w:rPr>
  </w:style>
  <w:style w:type="paragraph" w:styleId="a">
    <w:name w:val="Title"/>
    <w:basedOn w:val="a1"/>
    <w:next w:val="a1"/>
    <w:link w:val="a8"/>
    <w:qFormat/>
    <w:rsid w:val="001621FC"/>
    <w:pPr>
      <w:numPr>
        <w:numId w:val="1"/>
      </w:numPr>
      <w:spacing w:before="240" w:after="60"/>
      <w:jc w:val="left"/>
      <w:outlineLvl w:val="0"/>
    </w:pPr>
    <w:rPr>
      <w:rFonts w:ascii="DengXian Light" w:eastAsia="SimHei" w:hAnsi="DengXian Light"/>
      <w:bCs/>
      <w:sz w:val="36"/>
      <w:szCs w:val="32"/>
    </w:rPr>
  </w:style>
  <w:style w:type="character" w:customStyle="1" w:styleId="a8">
    <w:name w:val="标题字符"/>
    <w:link w:val="a"/>
    <w:rsid w:val="001621FC"/>
    <w:rPr>
      <w:rFonts w:ascii="DengXian Light" w:eastAsia="SimHei" w:hAnsi="DengXian Light" w:cs="Times New Roman"/>
      <w:bCs/>
      <w:kern w:val="2"/>
      <w:sz w:val="36"/>
      <w:szCs w:val="32"/>
    </w:rPr>
  </w:style>
  <w:style w:type="paragraph" w:styleId="a0">
    <w:name w:val="Subtitle"/>
    <w:basedOn w:val="a1"/>
    <w:next w:val="a1"/>
    <w:link w:val="a9"/>
    <w:rsid w:val="00D41074"/>
    <w:pPr>
      <w:numPr>
        <w:ilvl w:val="2"/>
        <w:numId w:val="1"/>
      </w:numPr>
      <w:spacing w:before="240" w:after="60" w:line="312" w:lineRule="auto"/>
      <w:jc w:val="left"/>
      <w:outlineLvl w:val="1"/>
    </w:pPr>
    <w:rPr>
      <w:rFonts w:ascii="DengXian Light" w:hAnsi="DengXian Light"/>
      <w:b/>
      <w:bCs/>
      <w:kern w:val="28"/>
      <w:sz w:val="28"/>
      <w:szCs w:val="32"/>
    </w:rPr>
  </w:style>
  <w:style w:type="character" w:customStyle="1" w:styleId="a9">
    <w:name w:val="副标题字符"/>
    <w:link w:val="a0"/>
    <w:rsid w:val="00D41074"/>
    <w:rPr>
      <w:rFonts w:ascii="DengXian Light" w:hAnsi="DengXian Light" w:cs="Times New Roman"/>
      <w:b/>
      <w:bCs/>
      <w:kern w:val="28"/>
      <w:sz w:val="28"/>
      <w:szCs w:val="32"/>
    </w:rPr>
  </w:style>
  <w:style w:type="paragraph" w:styleId="11">
    <w:name w:val="toc 1"/>
    <w:basedOn w:val="a1"/>
    <w:next w:val="a1"/>
    <w:autoRedefine/>
    <w:uiPriority w:val="39"/>
    <w:rsid w:val="0066133C"/>
    <w:pPr>
      <w:spacing w:before="120"/>
      <w:jc w:val="left"/>
    </w:pPr>
    <w:rPr>
      <w:rFonts w:ascii="DengXian" w:eastAsia="DengXian"/>
      <w:b/>
      <w:bCs/>
      <w:caps/>
      <w:sz w:val="22"/>
      <w:szCs w:val="22"/>
    </w:rPr>
  </w:style>
  <w:style w:type="paragraph" w:styleId="2">
    <w:name w:val="toc 2"/>
    <w:basedOn w:val="a1"/>
    <w:next w:val="a1"/>
    <w:autoRedefine/>
    <w:uiPriority w:val="39"/>
    <w:rsid w:val="0066133C"/>
    <w:pPr>
      <w:ind w:left="240"/>
      <w:jc w:val="left"/>
    </w:pPr>
    <w:rPr>
      <w:rFonts w:ascii="DengXian" w:eastAsia="DengXian"/>
      <w:smallCaps/>
      <w:sz w:val="22"/>
      <w:szCs w:val="22"/>
    </w:rPr>
  </w:style>
  <w:style w:type="paragraph" w:styleId="3">
    <w:name w:val="toc 3"/>
    <w:basedOn w:val="a1"/>
    <w:next w:val="a1"/>
    <w:autoRedefine/>
    <w:rsid w:val="0066133C"/>
    <w:pPr>
      <w:ind w:left="480"/>
      <w:jc w:val="left"/>
    </w:pPr>
    <w:rPr>
      <w:rFonts w:ascii="DengXian" w:eastAsia="DengXian"/>
      <w:i/>
      <w:iCs/>
      <w:sz w:val="22"/>
      <w:szCs w:val="22"/>
    </w:rPr>
  </w:style>
  <w:style w:type="paragraph" w:styleId="4">
    <w:name w:val="toc 4"/>
    <w:basedOn w:val="a1"/>
    <w:next w:val="a1"/>
    <w:autoRedefine/>
    <w:rsid w:val="0066133C"/>
    <w:pPr>
      <w:ind w:left="720"/>
      <w:jc w:val="left"/>
    </w:pPr>
    <w:rPr>
      <w:rFonts w:ascii="DengXian" w:eastAsia="DengXian"/>
      <w:sz w:val="18"/>
      <w:szCs w:val="18"/>
    </w:rPr>
  </w:style>
  <w:style w:type="paragraph" w:styleId="5">
    <w:name w:val="toc 5"/>
    <w:basedOn w:val="a1"/>
    <w:next w:val="a1"/>
    <w:autoRedefine/>
    <w:rsid w:val="0066133C"/>
    <w:pPr>
      <w:ind w:left="960"/>
      <w:jc w:val="left"/>
    </w:pPr>
    <w:rPr>
      <w:rFonts w:ascii="DengXian" w:eastAsia="DengXian"/>
      <w:sz w:val="18"/>
      <w:szCs w:val="18"/>
    </w:rPr>
  </w:style>
  <w:style w:type="paragraph" w:styleId="6">
    <w:name w:val="toc 6"/>
    <w:basedOn w:val="a1"/>
    <w:next w:val="a1"/>
    <w:autoRedefine/>
    <w:rsid w:val="0066133C"/>
    <w:pPr>
      <w:ind w:left="1200"/>
      <w:jc w:val="left"/>
    </w:pPr>
    <w:rPr>
      <w:rFonts w:ascii="DengXian" w:eastAsia="DengXian"/>
      <w:sz w:val="18"/>
      <w:szCs w:val="18"/>
    </w:rPr>
  </w:style>
  <w:style w:type="paragraph" w:styleId="7">
    <w:name w:val="toc 7"/>
    <w:basedOn w:val="a1"/>
    <w:next w:val="a1"/>
    <w:autoRedefine/>
    <w:rsid w:val="0066133C"/>
    <w:pPr>
      <w:ind w:left="1440"/>
      <w:jc w:val="left"/>
    </w:pPr>
    <w:rPr>
      <w:rFonts w:ascii="DengXian" w:eastAsia="DengXian"/>
      <w:sz w:val="18"/>
      <w:szCs w:val="18"/>
    </w:rPr>
  </w:style>
  <w:style w:type="paragraph" w:styleId="8">
    <w:name w:val="toc 8"/>
    <w:basedOn w:val="a1"/>
    <w:next w:val="a1"/>
    <w:autoRedefine/>
    <w:rsid w:val="0066133C"/>
    <w:pPr>
      <w:ind w:left="1680"/>
      <w:jc w:val="left"/>
    </w:pPr>
    <w:rPr>
      <w:rFonts w:ascii="DengXian" w:eastAsia="DengXian"/>
      <w:sz w:val="18"/>
      <w:szCs w:val="18"/>
    </w:rPr>
  </w:style>
  <w:style w:type="paragraph" w:styleId="9">
    <w:name w:val="toc 9"/>
    <w:basedOn w:val="a1"/>
    <w:next w:val="a1"/>
    <w:autoRedefine/>
    <w:rsid w:val="0066133C"/>
    <w:pPr>
      <w:ind w:left="1920"/>
      <w:jc w:val="left"/>
    </w:pPr>
    <w:rPr>
      <w:rFonts w:ascii="DengXian" w:eastAsia="DengXian"/>
      <w:sz w:val="18"/>
      <w:szCs w:val="18"/>
    </w:rPr>
  </w:style>
  <w:style w:type="character" w:styleId="aa">
    <w:name w:val="page number"/>
    <w:rsid w:val="0066133C"/>
  </w:style>
  <w:style w:type="paragraph" w:styleId="ab">
    <w:name w:val="Document Map"/>
    <w:basedOn w:val="a1"/>
    <w:link w:val="ac"/>
    <w:rsid w:val="004D3620"/>
    <w:rPr>
      <w:rFonts w:ascii="宋体"/>
    </w:rPr>
  </w:style>
  <w:style w:type="character" w:customStyle="1" w:styleId="ac">
    <w:name w:val="文档结构图字符"/>
    <w:link w:val="ab"/>
    <w:rsid w:val="004D3620"/>
    <w:rPr>
      <w:rFonts w:ascii="宋体"/>
      <w:kern w:val="2"/>
      <w:sz w:val="24"/>
      <w:szCs w:val="24"/>
    </w:rPr>
  </w:style>
  <w:style w:type="paragraph" w:customStyle="1" w:styleId="20">
    <w:name w:val="标题2"/>
    <w:basedOn w:val="a1"/>
    <w:next w:val="a1"/>
    <w:rsid w:val="00096C75"/>
    <w:pPr>
      <w:ind w:left="1418" w:hanging="567"/>
    </w:pPr>
    <w:rPr>
      <w:rFonts w:eastAsia="SimHei"/>
      <w:color w:val="000000"/>
      <w:sz w:val="28"/>
    </w:rPr>
  </w:style>
  <w:style w:type="paragraph" w:customStyle="1" w:styleId="12">
    <w:name w:val="样式1"/>
    <w:basedOn w:val="a1"/>
    <w:qFormat/>
    <w:rsid w:val="00243F5C"/>
    <w:pPr>
      <w:ind w:left="1418"/>
    </w:pPr>
    <w:rPr>
      <w:rFonts w:eastAsia="SimHei"/>
    </w:rPr>
  </w:style>
  <w:style w:type="paragraph" w:styleId="ad">
    <w:name w:val="List Paragraph"/>
    <w:basedOn w:val="a1"/>
    <w:uiPriority w:val="99"/>
    <w:qFormat/>
    <w:rsid w:val="00B07CEB"/>
    <w:pPr>
      <w:ind w:firstLineChars="200" w:firstLine="42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uma1L/Library/Group%20Containers/UBF8T346G9.Office/User%20Content.localized/Templates.localized/&#27494;&#27721;&#29702;&#24037;&#22823;&#23398;&#35838;&#31243;&#35774;&#35745;&#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CBC7B0-A0DB-0445-8E00-C512ADB0E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武汉理工大学课程设计模版.dotx</Template>
  <TotalTime>2</TotalTime>
  <Pages>20</Pages>
  <Words>964</Words>
  <Characters>5500</Characters>
  <Application>Microsoft Macintosh Word</Application>
  <DocSecurity>0</DocSecurity>
  <PresentationFormat/>
  <Lines>45</Lines>
  <Paragraphs>12</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数据库应用基础大作业</vt:lpstr>
    </vt:vector>
  </TitlesOfParts>
  <Manager/>
  <Company>Microsoft</Company>
  <LinksUpToDate>false</LinksUpToDate>
  <CharactersWithSpaces>6452</CharactersWithSpaces>
  <SharedDoc>false</SharedDoc>
  <HLinks>
    <vt:vector size="12" baseType="variant">
      <vt:variant>
        <vt:i4>1791641159</vt:i4>
      </vt:variant>
      <vt:variant>
        <vt:i4>2106</vt:i4>
      </vt:variant>
      <vt:variant>
        <vt:i4>1025</vt:i4>
      </vt:variant>
      <vt:variant>
        <vt:i4>1</vt:i4>
      </vt:variant>
      <vt:variant>
        <vt:lpwstr>武汉理工大学</vt:lpwstr>
      </vt:variant>
      <vt:variant>
        <vt:lpwstr/>
      </vt:variant>
      <vt:variant>
        <vt:i4>1998052496</vt:i4>
      </vt:variant>
      <vt:variant>
        <vt:i4>24024</vt:i4>
      </vt:variant>
      <vt:variant>
        <vt:i4>1054</vt:i4>
      </vt:variant>
      <vt:variant>
        <vt:i4>1</vt:i4>
      </vt:variant>
      <vt:variant>
        <vt:lpwstr>图书管理系统实体联系图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数据库应用基础大作业</dc:title>
  <dc:subject/>
  <dc:creator>George Ye</dc:creator>
  <cp:keywords/>
  <dc:description/>
  <cp:lastModifiedBy>George Ye</cp:lastModifiedBy>
  <cp:revision>2</cp:revision>
  <dcterms:created xsi:type="dcterms:W3CDTF">2017-06-02T06:17:00Z</dcterms:created>
  <dcterms:modified xsi:type="dcterms:W3CDTF">2017-06-02T06:25:00Z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